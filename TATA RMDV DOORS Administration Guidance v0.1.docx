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2E6E38" w14:textId="77777777" w:rsidR="000D178D" w:rsidRDefault="000D178D" w:rsidP="000D178D">
      <w:pPr>
        <w:rPr>
          <w:noProof/>
          <w:lang w:val="en-GB" w:eastAsia="en-GB"/>
        </w:rPr>
      </w:pPr>
    </w:p>
    <w:p w14:paraId="65D710B6" w14:textId="2EB6071C" w:rsidR="00BE6AB8" w:rsidRPr="004E675C" w:rsidRDefault="00661B55" w:rsidP="000D178D">
      <w:pPr>
        <w:jc w:val="center"/>
        <w:rPr>
          <w:rStyle w:val="CaptionChar"/>
          <w:color w:val="5B9BD5"/>
          <w:sz w:val="32"/>
          <w:szCs w:val="32"/>
        </w:rPr>
      </w:pPr>
      <w:r>
        <w:rPr>
          <w:noProof/>
        </w:rPr>
        <w:drawing>
          <wp:inline distT="0" distB="0" distL="0" distR="0" wp14:anchorId="66938117" wp14:editId="12233C5B">
            <wp:extent cx="1891862" cy="1891862"/>
            <wp:effectExtent l="0" t="0" r="0" b="0"/>
            <wp:docPr id="7" name="Picture 7" descr="http://3.bp.blogspot.com/-H1fNmYHsh7A/VovhYvF9SGI/AAAAAAAAE3Y/Bowp7-bK_P8/s1600/TATA%2BMo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3.bp.blogspot.com/-H1fNmYHsh7A/VovhYvF9SGI/AAAAAAAAE3Y/Bowp7-bK_P8/s1600/TATA%2BMotor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1971" cy="1901971"/>
                    </a:xfrm>
                    <a:prstGeom prst="rect">
                      <a:avLst/>
                    </a:prstGeom>
                    <a:noFill/>
                    <a:ln>
                      <a:noFill/>
                    </a:ln>
                  </pic:spPr>
                </pic:pic>
              </a:graphicData>
            </a:graphic>
          </wp:inline>
        </w:drawing>
      </w:r>
    </w:p>
    <w:p w14:paraId="3F25CD33" w14:textId="12A9BB0D" w:rsidR="000D178D" w:rsidRDefault="000D178D" w:rsidP="000D178D">
      <w:pPr>
        <w:rPr>
          <w:rStyle w:val="CaptionChar"/>
          <w:b/>
          <w:i w:val="0"/>
          <w:sz w:val="32"/>
          <w:szCs w:val="32"/>
        </w:rPr>
      </w:pPr>
    </w:p>
    <w:p w14:paraId="1479A191" w14:textId="77777777" w:rsidR="00661B55" w:rsidRDefault="00661B55" w:rsidP="000D178D">
      <w:pPr>
        <w:rPr>
          <w:rStyle w:val="CaptionChar"/>
          <w:b/>
          <w:i w:val="0"/>
          <w:sz w:val="32"/>
          <w:szCs w:val="32"/>
        </w:rPr>
      </w:pPr>
    </w:p>
    <w:p w14:paraId="283DFDD0" w14:textId="77777777" w:rsidR="00BE6AB8" w:rsidRPr="000D178D" w:rsidRDefault="00BE6AB8" w:rsidP="000D178D">
      <w:pPr>
        <w:rPr>
          <w:rStyle w:val="CaptionChar"/>
          <w:b/>
          <w:i w:val="0"/>
          <w:sz w:val="32"/>
          <w:szCs w:val="32"/>
        </w:rPr>
      </w:pPr>
      <w:r w:rsidRPr="000D178D">
        <w:rPr>
          <w:rStyle w:val="CaptionChar"/>
          <w:b/>
          <w:i w:val="0"/>
          <w:sz w:val="32"/>
          <w:szCs w:val="32"/>
        </w:rPr>
        <w:t>TATA Motors</w:t>
      </w:r>
    </w:p>
    <w:p w14:paraId="6D3ED7B2" w14:textId="77777777" w:rsidR="009665C8" w:rsidRPr="000D178D" w:rsidRDefault="00EA4565" w:rsidP="000D178D">
      <w:pPr>
        <w:rPr>
          <w:b/>
          <w:sz w:val="32"/>
          <w:szCs w:val="32"/>
        </w:rPr>
      </w:pPr>
      <w:r w:rsidRPr="000D178D">
        <w:rPr>
          <w:b/>
          <w:sz w:val="32"/>
          <w:szCs w:val="32"/>
        </w:rPr>
        <w:t>Requirements Management &amp; Design Verification</w:t>
      </w:r>
      <w:r w:rsidR="00BE6AB8" w:rsidRPr="000D178D">
        <w:rPr>
          <w:b/>
          <w:sz w:val="32"/>
          <w:szCs w:val="32"/>
        </w:rPr>
        <w:t xml:space="preserve"> (RMDV)</w:t>
      </w:r>
    </w:p>
    <w:p w14:paraId="1EE5BE47" w14:textId="77777777" w:rsidR="00BE6AB8" w:rsidRPr="004E675C" w:rsidRDefault="00BE6AB8" w:rsidP="005535F0">
      <w:pPr>
        <w:rPr>
          <w:b/>
          <w:color w:val="5B9BD5"/>
          <w:sz w:val="32"/>
          <w:szCs w:val="32"/>
        </w:rPr>
      </w:pPr>
    </w:p>
    <w:p w14:paraId="60E7E305" w14:textId="62C4562E" w:rsidR="009665C8" w:rsidRDefault="009707CC" w:rsidP="00334E5F">
      <w:pPr>
        <w:rPr>
          <w:b/>
          <w:color w:val="5B9BD5"/>
          <w:sz w:val="32"/>
          <w:szCs w:val="32"/>
        </w:rPr>
      </w:pPr>
      <w:r>
        <w:rPr>
          <w:b/>
          <w:color w:val="5B9BD5"/>
          <w:sz w:val="32"/>
          <w:szCs w:val="32"/>
        </w:rPr>
        <w:t>IBM Rational DOORS Administration Guidance</w:t>
      </w:r>
    </w:p>
    <w:p w14:paraId="207024C6" w14:textId="77777777" w:rsidR="00334E5F" w:rsidRPr="00334E5F" w:rsidRDefault="00334E5F" w:rsidP="00334E5F">
      <w:pPr>
        <w:rPr>
          <w:b/>
          <w:color w:val="5B9BD5"/>
          <w:sz w:val="32"/>
          <w:szCs w:val="32"/>
        </w:rPr>
      </w:pPr>
    </w:p>
    <w:p w14:paraId="3AFD2DA7" w14:textId="77777777" w:rsidR="009665C8" w:rsidRPr="00DA04CE" w:rsidRDefault="009665C8">
      <w:pPr>
        <w:pStyle w:val="Subtitle"/>
        <w:rPr>
          <w:lang w:val="en-GB"/>
        </w:rPr>
      </w:pPr>
    </w:p>
    <w:p w14:paraId="1DCD3CA8" w14:textId="77777777" w:rsidR="009665C8" w:rsidRPr="005E45C6" w:rsidRDefault="00166225" w:rsidP="005E45C6">
      <w:pPr>
        <w:pStyle w:val="HeadingA"/>
        <w:numPr>
          <w:ilvl w:val="0"/>
          <w:numId w:val="0"/>
        </w:numPr>
      </w:pPr>
      <w:bookmarkStart w:id="0" w:name="TDocumentHistory"/>
      <w:r w:rsidRPr="005E45C6">
        <w:lastRenderedPageBreak/>
        <w:t>Document History</w:t>
      </w:r>
      <w:bookmarkEnd w:id="0"/>
    </w:p>
    <w:p w14:paraId="659CBC77" w14:textId="77777777" w:rsidR="009665C8" w:rsidRPr="00DA04CE" w:rsidRDefault="00166225">
      <w:pPr>
        <w:pStyle w:val="HeadingB"/>
        <w:numPr>
          <w:ilvl w:val="0"/>
          <w:numId w:val="0"/>
        </w:numPr>
        <w:ind w:left="652" w:hanging="652"/>
        <w:rPr>
          <w:lang w:val="en-GB"/>
        </w:rPr>
      </w:pPr>
      <w:bookmarkStart w:id="1" w:name="TDocumentLocation"/>
      <w:r w:rsidRPr="00DA04CE">
        <w:rPr>
          <w:lang w:val="en-GB"/>
        </w:rPr>
        <w:t>Document Location</w:t>
      </w:r>
      <w:bookmarkEnd w:id="1"/>
    </w:p>
    <w:p w14:paraId="48F70D5A" w14:textId="77777777" w:rsidR="009665C8" w:rsidRPr="00DA04CE" w:rsidRDefault="00166225">
      <w:pPr>
        <w:pStyle w:val="BodyText"/>
        <w:rPr>
          <w:lang w:val="en-GB"/>
        </w:rPr>
      </w:pPr>
      <w:bookmarkStart w:id="2" w:name="TDocumentValid"/>
      <w:r w:rsidRPr="00DA04CE">
        <w:rPr>
          <w:lang w:val="en-GB"/>
        </w:rPr>
        <w:t>This is a snapshot of an on-line document. Paper copies are valid only on the day they are printed. Refer to the author if you are in any doubt about the currency of this document.</w:t>
      </w:r>
      <w:bookmarkEnd w:id="2"/>
    </w:p>
    <w:p w14:paraId="48C813A8" w14:textId="77777777" w:rsidR="009665C8" w:rsidRPr="00DA04CE" w:rsidRDefault="00166225" w:rsidP="00B760D4">
      <w:pPr>
        <w:pStyle w:val="HeadingB"/>
        <w:numPr>
          <w:ilvl w:val="0"/>
          <w:numId w:val="0"/>
        </w:numPr>
        <w:ind w:left="652" w:hanging="652"/>
        <w:rPr>
          <w:lang w:val="en-GB"/>
        </w:rPr>
      </w:pPr>
      <w:bookmarkStart w:id="3" w:name="TRevisionHistory"/>
      <w:r w:rsidRPr="00DA04CE">
        <w:rPr>
          <w:lang w:val="en-GB"/>
        </w:rPr>
        <w:t>Revision History</w:t>
      </w:r>
      <w:bookmarkEnd w:id="3"/>
    </w:p>
    <w:tbl>
      <w:tblPr>
        <w:tblW w:w="95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28" w:type="dxa"/>
          <w:left w:w="28" w:type="dxa"/>
          <w:right w:w="28" w:type="dxa"/>
        </w:tblCellMar>
        <w:tblLook w:val="0000" w:firstRow="0" w:lastRow="0" w:firstColumn="0" w:lastColumn="0" w:noHBand="0" w:noVBand="0"/>
      </w:tblPr>
      <w:tblGrid>
        <w:gridCol w:w="964"/>
        <w:gridCol w:w="1191"/>
        <w:gridCol w:w="6095"/>
        <w:gridCol w:w="1276"/>
      </w:tblGrid>
      <w:tr w:rsidR="009665C8" w:rsidRPr="00DA04CE" w14:paraId="101152D8" w14:textId="77777777" w:rsidTr="005A54D9">
        <w:trPr>
          <w:trHeight w:val="345"/>
        </w:trPr>
        <w:tc>
          <w:tcPr>
            <w:tcW w:w="964" w:type="dxa"/>
            <w:shd w:val="clear" w:color="auto" w:fill="BFBFBF"/>
          </w:tcPr>
          <w:p w14:paraId="3EA6E554" w14:textId="77777777" w:rsidR="009665C8" w:rsidRPr="00B915F0" w:rsidRDefault="00166225" w:rsidP="00B915F0">
            <w:pPr>
              <w:rPr>
                <w:rFonts w:cs="Arial"/>
                <w:b/>
                <w:sz w:val="18"/>
                <w:szCs w:val="18"/>
              </w:rPr>
            </w:pPr>
            <w:bookmarkStart w:id="4" w:name="TRevisionNumber"/>
            <w:r w:rsidRPr="00B915F0">
              <w:rPr>
                <w:rFonts w:cs="Arial"/>
                <w:b/>
                <w:sz w:val="18"/>
                <w:szCs w:val="18"/>
              </w:rPr>
              <w:t xml:space="preserve">Revision </w:t>
            </w:r>
            <w:bookmarkEnd w:id="4"/>
          </w:p>
        </w:tc>
        <w:tc>
          <w:tcPr>
            <w:tcW w:w="1191" w:type="dxa"/>
            <w:shd w:val="clear" w:color="auto" w:fill="BFBFBF"/>
          </w:tcPr>
          <w:p w14:paraId="23B8A46E" w14:textId="77777777" w:rsidR="009665C8" w:rsidRPr="00B915F0" w:rsidRDefault="00166225" w:rsidP="00B915F0">
            <w:pPr>
              <w:rPr>
                <w:rFonts w:cs="Arial"/>
                <w:b/>
                <w:sz w:val="18"/>
                <w:szCs w:val="18"/>
              </w:rPr>
            </w:pPr>
            <w:bookmarkStart w:id="5" w:name="TRevisionDate"/>
            <w:r w:rsidRPr="00B915F0">
              <w:rPr>
                <w:rFonts w:cs="Arial"/>
                <w:b/>
                <w:sz w:val="18"/>
                <w:szCs w:val="18"/>
              </w:rPr>
              <w:t>Date</w:t>
            </w:r>
            <w:bookmarkEnd w:id="5"/>
          </w:p>
        </w:tc>
        <w:tc>
          <w:tcPr>
            <w:tcW w:w="6095" w:type="dxa"/>
            <w:shd w:val="clear" w:color="auto" w:fill="BFBFBF"/>
          </w:tcPr>
          <w:p w14:paraId="7D88CC6D" w14:textId="77777777" w:rsidR="009665C8" w:rsidRPr="00B915F0" w:rsidRDefault="00166225" w:rsidP="00B915F0">
            <w:pPr>
              <w:rPr>
                <w:rFonts w:cs="Arial"/>
                <w:b/>
                <w:sz w:val="18"/>
                <w:szCs w:val="18"/>
              </w:rPr>
            </w:pPr>
            <w:bookmarkStart w:id="6" w:name="TSummaryOfChanges"/>
            <w:r w:rsidRPr="00B915F0">
              <w:rPr>
                <w:rFonts w:cs="Arial"/>
                <w:b/>
                <w:sz w:val="18"/>
                <w:szCs w:val="18"/>
              </w:rPr>
              <w:t>Summary of Changes</w:t>
            </w:r>
            <w:bookmarkEnd w:id="6"/>
          </w:p>
        </w:tc>
        <w:tc>
          <w:tcPr>
            <w:tcW w:w="1276" w:type="dxa"/>
            <w:shd w:val="clear" w:color="auto" w:fill="BFBFBF"/>
          </w:tcPr>
          <w:p w14:paraId="041761D8" w14:textId="77777777" w:rsidR="009665C8" w:rsidRPr="00B915F0" w:rsidRDefault="000C79C3" w:rsidP="00B915F0">
            <w:pPr>
              <w:rPr>
                <w:rFonts w:cs="Arial"/>
                <w:b/>
                <w:sz w:val="18"/>
                <w:szCs w:val="18"/>
              </w:rPr>
            </w:pPr>
            <w:r w:rsidRPr="00B915F0">
              <w:rPr>
                <w:rFonts w:cs="Arial"/>
                <w:b/>
                <w:sz w:val="18"/>
                <w:szCs w:val="18"/>
              </w:rPr>
              <w:t>Status</w:t>
            </w:r>
          </w:p>
        </w:tc>
      </w:tr>
      <w:tr w:rsidR="009665C8" w:rsidRPr="00DA04CE" w14:paraId="429D5A2E" w14:textId="77777777" w:rsidTr="005A54D9">
        <w:trPr>
          <w:trHeight w:val="262"/>
        </w:trPr>
        <w:tc>
          <w:tcPr>
            <w:tcW w:w="964" w:type="dxa"/>
            <w:vAlign w:val="bottom"/>
          </w:tcPr>
          <w:p w14:paraId="03A3E4DD" w14:textId="5F62DB9C" w:rsidR="009665C8" w:rsidRPr="00B915F0" w:rsidRDefault="009707CC" w:rsidP="00B915F0">
            <w:pPr>
              <w:rPr>
                <w:rFonts w:cs="Arial"/>
                <w:sz w:val="18"/>
                <w:szCs w:val="18"/>
              </w:rPr>
            </w:pPr>
            <w:r>
              <w:rPr>
                <w:rFonts w:cs="Arial"/>
                <w:sz w:val="18"/>
                <w:szCs w:val="18"/>
              </w:rPr>
              <w:t>0.1</w:t>
            </w:r>
          </w:p>
        </w:tc>
        <w:tc>
          <w:tcPr>
            <w:tcW w:w="1191" w:type="dxa"/>
            <w:vAlign w:val="bottom"/>
          </w:tcPr>
          <w:p w14:paraId="418FB532" w14:textId="17FD5719" w:rsidR="009665C8" w:rsidRPr="00B915F0" w:rsidRDefault="009707CC" w:rsidP="00B915F0">
            <w:pPr>
              <w:rPr>
                <w:rFonts w:cs="Arial"/>
                <w:sz w:val="18"/>
                <w:szCs w:val="18"/>
              </w:rPr>
            </w:pPr>
            <w:r>
              <w:rPr>
                <w:rFonts w:cs="Arial"/>
                <w:sz w:val="18"/>
                <w:szCs w:val="18"/>
              </w:rPr>
              <w:t>06/07/16</w:t>
            </w:r>
          </w:p>
        </w:tc>
        <w:tc>
          <w:tcPr>
            <w:tcW w:w="6095" w:type="dxa"/>
            <w:vAlign w:val="bottom"/>
          </w:tcPr>
          <w:p w14:paraId="412720DF" w14:textId="77777777" w:rsidR="009665C8" w:rsidRPr="00B915F0" w:rsidRDefault="00923DA3" w:rsidP="00B915F0">
            <w:pPr>
              <w:rPr>
                <w:rFonts w:cs="Arial"/>
                <w:sz w:val="18"/>
                <w:szCs w:val="18"/>
              </w:rPr>
            </w:pPr>
            <w:r w:rsidRPr="00B915F0">
              <w:rPr>
                <w:rFonts w:cs="Arial"/>
                <w:sz w:val="18"/>
                <w:szCs w:val="18"/>
              </w:rPr>
              <w:t xml:space="preserve">First </w:t>
            </w:r>
            <w:r w:rsidR="00DA04CE" w:rsidRPr="00B915F0">
              <w:rPr>
                <w:rFonts w:cs="Arial"/>
                <w:sz w:val="18"/>
                <w:szCs w:val="18"/>
              </w:rPr>
              <w:t>Draft</w:t>
            </w:r>
          </w:p>
        </w:tc>
        <w:tc>
          <w:tcPr>
            <w:tcW w:w="1276" w:type="dxa"/>
            <w:vAlign w:val="bottom"/>
          </w:tcPr>
          <w:p w14:paraId="1524DF75" w14:textId="77777777" w:rsidR="009665C8" w:rsidRPr="00B915F0" w:rsidRDefault="000C79C3" w:rsidP="00B915F0">
            <w:pPr>
              <w:rPr>
                <w:rFonts w:cs="Arial"/>
                <w:sz w:val="18"/>
                <w:szCs w:val="18"/>
              </w:rPr>
            </w:pPr>
            <w:r w:rsidRPr="00B915F0">
              <w:rPr>
                <w:rFonts w:cs="Arial"/>
                <w:sz w:val="18"/>
                <w:szCs w:val="18"/>
              </w:rPr>
              <w:t>Draft</w:t>
            </w:r>
          </w:p>
        </w:tc>
      </w:tr>
      <w:tr w:rsidR="00972B01" w:rsidRPr="00DA04CE" w14:paraId="35CD5649" w14:textId="77777777" w:rsidTr="005A54D9">
        <w:trPr>
          <w:trHeight w:val="280"/>
        </w:trPr>
        <w:tc>
          <w:tcPr>
            <w:tcW w:w="964" w:type="dxa"/>
            <w:vAlign w:val="bottom"/>
          </w:tcPr>
          <w:p w14:paraId="299965E9" w14:textId="26AF5AD0" w:rsidR="00972B01" w:rsidRPr="00B915F0" w:rsidRDefault="00972B01" w:rsidP="00B915F0">
            <w:pPr>
              <w:rPr>
                <w:rFonts w:cs="Arial"/>
                <w:sz w:val="18"/>
                <w:szCs w:val="18"/>
              </w:rPr>
            </w:pPr>
          </w:p>
        </w:tc>
        <w:tc>
          <w:tcPr>
            <w:tcW w:w="1191" w:type="dxa"/>
            <w:vAlign w:val="bottom"/>
          </w:tcPr>
          <w:p w14:paraId="7CE77541" w14:textId="0212CF82" w:rsidR="00972B01" w:rsidRPr="00B915F0" w:rsidRDefault="00972B01" w:rsidP="00B915F0">
            <w:pPr>
              <w:rPr>
                <w:rFonts w:cs="Arial"/>
                <w:sz w:val="18"/>
                <w:szCs w:val="18"/>
              </w:rPr>
            </w:pPr>
          </w:p>
        </w:tc>
        <w:tc>
          <w:tcPr>
            <w:tcW w:w="6095" w:type="dxa"/>
            <w:vAlign w:val="bottom"/>
          </w:tcPr>
          <w:p w14:paraId="568A481B" w14:textId="78D0ECA1" w:rsidR="00972B01" w:rsidRPr="00B915F0" w:rsidRDefault="00972B01" w:rsidP="00B915F0">
            <w:pPr>
              <w:rPr>
                <w:rFonts w:cs="Arial"/>
                <w:sz w:val="18"/>
                <w:szCs w:val="18"/>
              </w:rPr>
            </w:pPr>
          </w:p>
        </w:tc>
        <w:tc>
          <w:tcPr>
            <w:tcW w:w="1276" w:type="dxa"/>
            <w:vAlign w:val="bottom"/>
          </w:tcPr>
          <w:p w14:paraId="11FD19A4" w14:textId="7F263BCC" w:rsidR="00972B01" w:rsidRPr="00B915F0" w:rsidRDefault="00972B01" w:rsidP="00B915F0">
            <w:pPr>
              <w:rPr>
                <w:rFonts w:cs="Arial"/>
                <w:sz w:val="18"/>
                <w:szCs w:val="18"/>
              </w:rPr>
            </w:pPr>
          </w:p>
        </w:tc>
      </w:tr>
      <w:tr w:rsidR="001963F5" w:rsidRPr="00DA04CE" w14:paraId="54D9360A" w14:textId="77777777" w:rsidTr="005A54D9">
        <w:trPr>
          <w:trHeight w:val="154"/>
        </w:trPr>
        <w:tc>
          <w:tcPr>
            <w:tcW w:w="964" w:type="dxa"/>
            <w:vAlign w:val="bottom"/>
          </w:tcPr>
          <w:p w14:paraId="217400B8" w14:textId="12F61537" w:rsidR="001963F5" w:rsidRPr="00B915F0" w:rsidRDefault="001963F5" w:rsidP="00B915F0">
            <w:pPr>
              <w:rPr>
                <w:rFonts w:cs="Arial"/>
                <w:sz w:val="18"/>
                <w:szCs w:val="18"/>
              </w:rPr>
            </w:pPr>
          </w:p>
        </w:tc>
        <w:tc>
          <w:tcPr>
            <w:tcW w:w="1191" w:type="dxa"/>
            <w:vAlign w:val="bottom"/>
          </w:tcPr>
          <w:p w14:paraId="7A4C5048" w14:textId="675069C2" w:rsidR="001963F5" w:rsidRPr="00B915F0" w:rsidRDefault="001963F5" w:rsidP="00B915F0">
            <w:pPr>
              <w:rPr>
                <w:rFonts w:cs="Arial"/>
                <w:sz w:val="18"/>
                <w:szCs w:val="18"/>
              </w:rPr>
            </w:pPr>
          </w:p>
        </w:tc>
        <w:tc>
          <w:tcPr>
            <w:tcW w:w="6095" w:type="dxa"/>
            <w:vAlign w:val="bottom"/>
          </w:tcPr>
          <w:p w14:paraId="5CB0D842" w14:textId="78A83043" w:rsidR="001F233E" w:rsidRPr="00B915F0" w:rsidRDefault="001F233E" w:rsidP="00B915F0">
            <w:pPr>
              <w:rPr>
                <w:rFonts w:cs="Arial"/>
                <w:sz w:val="18"/>
                <w:szCs w:val="18"/>
              </w:rPr>
            </w:pPr>
          </w:p>
        </w:tc>
        <w:tc>
          <w:tcPr>
            <w:tcW w:w="1276" w:type="dxa"/>
            <w:vAlign w:val="bottom"/>
          </w:tcPr>
          <w:p w14:paraId="076550CB" w14:textId="303B93F7" w:rsidR="001963F5" w:rsidRPr="00B915F0" w:rsidRDefault="001963F5" w:rsidP="00B915F0">
            <w:pPr>
              <w:rPr>
                <w:rFonts w:cs="Arial"/>
                <w:sz w:val="18"/>
                <w:szCs w:val="18"/>
              </w:rPr>
            </w:pPr>
          </w:p>
        </w:tc>
      </w:tr>
      <w:tr w:rsidR="005243A2" w:rsidRPr="00DA04CE" w14:paraId="37325169" w14:textId="77777777" w:rsidTr="005A54D9">
        <w:trPr>
          <w:trHeight w:val="261"/>
        </w:trPr>
        <w:tc>
          <w:tcPr>
            <w:tcW w:w="964" w:type="dxa"/>
            <w:vAlign w:val="bottom"/>
          </w:tcPr>
          <w:p w14:paraId="2BFB039D" w14:textId="77777777" w:rsidR="005243A2" w:rsidRPr="00B915F0" w:rsidRDefault="005243A2" w:rsidP="00B915F0">
            <w:pPr>
              <w:rPr>
                <w:rFonts w:cs="Arial"/>
                <w:sz w:val="18"/>
                <w:szCs w:val="18"/>
              </w:rPr>
            </w:pPr>
          </w:p>
        </w:tc>
        <w:tc>
          <w:tcPr>
            <w:tcW w:w="1191" w:type="dxa"/>
            <w:vAlign w:val="bottom"/>
          </w:tcPr>
          <w:p w14:paraId="57C659AD" w14:textId="77777777" w:rsidR="005243A2" w:rsidRPr="00B915F0" w:rsidRDefault="005243A2" w:rsidP="00B915F0">
            <w:pPr>
              <w:rPr>
                <w:rFonts w:cs="Arial"/>
                <w:sz w:val="18"/>
                <w:szCs w:val="18"/>
              </w:rPr>
            </w:pPr>
          </w:p>
        </w:tc>
        <w:tc>
          <w:tcPr>
            <w:tcW w:w="6095" w:type="dxa"/>
            <w:vAlign w:val="bottom"/>
          </w:tcPr>
          <w:p w14:paraId="6F6B322A" w14:textId="77777777" w:rsidR="005243A2" w:rsidRPr="00B915F0" w:rsidRDefault="005243A2" w:rsidP="00B915F0">
            <w:pPr>
              <w:rPr>
                <w:rFonts w:cs="Arial"/>
                <w:sz w:val="18"/>
                <w:szCs w:val="18"/>
              </w:rPr>
            </w:pPr>
          </w:p>
        </w:tc>
        <w:tc>
          <w:tcPr>
            <w:tcW w:w="1276" w:type="dxa"/>
            <w:vAlign w:val="bottom"/>
          </w:tcPr>
          <w:p w14:paraId="7E7059CF" w14:textId="77777777" w:rsidR="005243A2" w:rsidRPr="00B915F0" w:rsidRDefault="005243A2" w:rsidP="00B915F0">
            <w:pPr>
              <w:rPr>
                <w:rFonts w:cs="Arial"/>
                <w:sz w:val="18"/>
                <w:szCs w:val="18"/>
              </w:rPr>
            </w:pPr>
          </w:p>
        </w:tc>
      </w:tr>
      <w:tr w:rsidR="0037408B" w:rsidRPr="00DA04CE" w14:paraId="2110C4F5" w14:textId="77777777" w:rsidTr="005A54D9">
        <w:trPr>
          <w:trHeight w:val="278"/>
        </w:trPr>
        <w:tc>
          <w:tcPr>
            <w:tcW w:w="964" w:type="dxa"/>
            <w:vAlign w:val="bottom"/>
          </w:tcPr>
          <w:p w14:paraId="206A02B0" w14:textId="77777777" w:rsidR="0037408B" w:rsidRPr="00B915F0" w:rsidRDefault="0037408B" w:rsidP="00B915F0">
            <w:pPr>
              <w:rPr>
                <w:rFonts w:cs="Arial"/>
                <w:sz w:val="18"/>
                <w:szCs w:val="18"/>
              </w:rPr>
            </w:pPr>
          </w:p>
        </w:tc>
        <w:tc>
          <w:tcPr>
            <w:tcW w:w="1191" w:type="dxa"/>
            <w:vAlign w:val="bottom"/>
          </w:tcPr>
          <w:p w14:paraId="1DF5CFBD" w14:textId="77777777" w:rsidR="0037408B" w:rsidRPr="00B915F0" w:rsidRDefault="0037408B" w:rsidP="00B915F0">
            <w:pPr>
              <w:rPr>
                <w:rFonts w:cs="Arial"/>
                <w:sz w:val="18"/>
                <w:szCs w:val="18"/>
              </w:rPr>
            </w:pPr>
          </w:p>
        </w:tc>
        <w:tc>
          <w:tcPr>
            <w:tcW w:w="6095" w:type="dxa"/>
            <w:vAlign w:val="bottom"/>
          </w:tcPr>
          <w:p w14:paraId="7A2F492B" w14:textId="77777777" w:rsidR="0037408B" w:rsidRPr="00B915F0" w:rsidRDefault="0037408B" w:rsidP="00B915F0">
            <w:pPr>
              <w:rPr>
                <w:rFonts w:cs="Arial"/>
                <w:sz w:val="18"/>
                <w:szCs w:val="18"/>
              </w:rPr>
            </w:pPr>
          </w:p>
        </w:tc>
        <w:tc>
          <w:tcPr>
            <w:tcW w:w="1276" w:type="dxa"/>
            <w:vAlign w:val="bottom"/>
          </w:tcPr>
          <w:p w14:paraId="0316E9B7" w14:textId="77777777" w:rsidR="0037408B" w:rsidRPr="00B915F0" w:rsidRDefault="0037408B" w:rsidP="00B915F0">
            <w:pPr>
              <w:rPr>
                <w:rFonts w:cs="Arial"/>
                <w:sz w:val="18"/>
                <w:szCs w:val="18"/>
              </w:rPr>
            </w:pPr>
          </w:p>
        </w:tc>
      </w:tr>
      <w:tr w:rsidR="006F034A" w:rsidRPr="00DA04CE" w14:paraId="52906612" w14:textId="77777777" w:rsidTr="005A54D9">
        <w:trPr>
          <w:trHeight w:val="255"/>
        </w:trPr>
        <w:tc>
          <w:tcPr>
            <w:tcW w:w="964" w:type="dxa"/>
            <w:vAlign w:val="bottom"/>
          </w:tcPr>
          <w:p w14:paraId="1B60BCAE" w14:textId="77777777" w:rsidR="006F034A" w:rsidRPr="00B915F0" w:rsidRDefault="006F034A" w:rsidP="00B915F0">
            <w:pPr>
              <w:rPr>
                <w:rFonts w:cs="Arial"/>
                <w:sz w:val="18"/>
                <w:szCs w:val="18"/>
              </w:rPr>
            </w:pPr>
          </w:p>
        </w:tc>
        <w:tc>
          <w:tcPr>
            <w:tcW w:w="1191" w:type="dxa"/>
            <w:vAlign w:val="bottom"/>
          </w:tcPr>
          <w:p w14:paraId="6933293D" w14:textId="77777777" w:rsidR="006F034A" w:rsidRPr="00B915F0" w:rsidRDefault="006F034A" w:rsidP="00B915F0">
            <w:pPr>
              <w:rPr>
                <w:rFonts w:cs="Arial"/>
                <w:sz w:val="18"/>
                <w:szCs w:val="18"/>
              </w:rPr>
            </w:pPr>
          </w:p>
        </w:tc>
        <w:tc>
          <w:tcPr>
            <w:tcW w:w="6095" w:type="dxa"/>
            <w:vAlign w:val="bottom"/>
          </w:tcPr>
          <w:p w14:paraId="6AC1F4AE" w14:textId="77777777" w:rsidR="006F034A" w:rsidRPr="00B915F0" w:rsidRDefault="006F034A" w:rsidP="00B915F0">
            <w:pPr>
              <w:rPr>
                <w:rFonts w:cs="Arial"/>
                <w:sz w:val="18"/>
                <w:szCs w:val="18"/>
              </w:rPr>
            </w:pPr>
          </w:p>
        </w:tc>
        <w:tc>
          <w:tcPr>
            <w:tcW w:w="1276" w:type="dxa"/>
            <w:vAlign w:val="bottom"/>
          </w:tcPr>
          <w:p w14:paraId="2DD4AA27" w14:textId="77777777" w:rsidR="006F034A" w:rsidRPr="00B915F0" w:rsidRDefault="006F034A" w:rsidP="00B915F0">
            <w:pPr>
              <w:rPr>
                <w:rFonts w:cs="Arial"/>
                <w:sz w:val="18"/>
                <w:szCs w:val="18"/>
              </w:rPr>
            </w:pPr>
          </w:p>
        </w:tc>
      </w:tr>
    </w:tbl>
    <w:p w14:paraId="08A89A75" w14:textId="77777777" w:rsidR="00B760D4" w:rsidRDefault="00B760D4" w:rsidP="00B760D4">
      <w:pPr>
        <w:rPr>
          <w:lang w:val="en-GB"/>
        </w:rPr>
      </w:pPr>
      <w:bookmarkStart w:id="7" w:name="TApprovals"/>
      <w:bookmarkStart w:id="8" w:name="TContents"/>
    </w:p>
    <w:p w14:paraId="473A2CC8" w14:textId="77777777" w:rsidR="00B95C63" w:rsidRDefault="00B95C63" w:rsidP="00B760D4">
      <w:pPr>
        <w:pStyle w:val="HeadingB"/>
        <w:numPr>
          <w:ilvl w:val="0"/>
          <w:numId w:val="0"/>
        </w:numPr>
        <w:ind w:left="652" w:hanging="652"/>
        <w:rPr>
          <w:lang w:val="en-GB"/>
        </w:rPr>
      </w:pPr>
      <w:r w:rsidRPr="00DA04CE">
        <w:rPr>
          <w:lang w:val="en-GB"/>
        </w:rPr>
        <w:t>Approvals</w:t>
      </w:r>
      <w:bookmarkEnd w:id="7"/>
    </w:p>
    <w:tbl>
      <w:tblPr>
        <w:tblW w:w="95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28" w:type="dxa"/>
          <w:left w:w="28" w:type="dxa"/>
          <w:right w:w="28" w:type="dxa"/>
        </w:tblCellMar>
        <w:tblLook w:val="0000" w:firstRow="0" w:lastRow="0" w:firstColumn="0" w:lastColumn="0" w:noHBand="0" w:noVBand="0"/>
      </w:tblPr>
      <w:tblGrid>
        <w:gridCol w:w="2155"/>
        <w:gridCol w:w="5244"/>
        <w:gridCol w:w="2127"/>
      </w:tblGrid>
      <w:tr w:rsidR="000C79C3" w:rsidRPr="00DA04CE" w14:paraId="0A265FB7" w14:textId="77777777" w:rsidTr="005A54D9">
        <w:trPr>
          <w:trHeight w:val="335"/>
        </w:trPr>
        <w:tc>
          <w:tcPr>
            <w:tcW w:w="2155" w:type="dxa"/>
            <w:shd w:val="clear" w:color="auto" w:fill="BFBFBF"/>
          </w:tcPr>
          <w:p w14:paraId="1DD4C9ED" w14:textId="77777777" w:rsidR="000C79C3" w:rsidRPr="00B915F0" w:rsidRDefault="000C79C3" w:rsidP="00B915F0">
            <w:pPr>
              <w:rPr>
                <w:rFonts w:cs="Arial"/>
                <w:b/>
                <w:sz w:val="18"/>
                <w:szCs w:val="18"/>
              </w:rPr>
            </w:pPr>
            <w:r w:rsidRPr="00B915F0">
              <w:rPr>
                <w:rFonts w:cs="Arial"/>
                <w:b/>
                <w:sz w:val="18"/>
                <w:szCs w:val="18"/>
              </w:rPr>
              <w:t>Name</w:t>
            </w:r>
          </w:p>
        </w:tc>
        <w:tc>
          <w:tcPr>
            <w:tcW w:w="5244" w:type="dxa"/>
            <w:tcBorders>
              <w:right w:val="single" w:sz="4" w:space="0" w:color="auto"/>
            </w:tcBorders>
            <w:shd w:val="clear" w:color="auto" w:fill="BFBFBF"/>
          </w:tcPr>
          <w:p w14:paraId="075357B4" w14:textId="77777777" w:rsidR="000C79C3" w:rsidRPr="00B915F0" w:rsidRDefault="000C79C3" w:rsidP="00B915F0">
            <w:pPr>
              <w:rPr>
                <w:rFonts w:cs="Arial"/>
                <w:b/>
                <w:sz w:val="18"/>
                <w:szCs w:val="18"/>
              </w:rPr>
            </w:pPr>
            <w:r w:rsidRPr="00B915F0">
              <w:rPr>
                <w:rFonts w:cs="Arial"/>
                <w:b/>
                <w:sz w:val="18"/>
                <w:szCs w:val="18"/>
              </w:rPr>
              <w:t>Title</w:t>
            </w:r>
          </w:p>
        </w:tc>
        <w:tc>
          <w:tcPr>
            <w:tcW w:w="2127" w:type="dxa"/>
            <w:tcBorders>
              <w:left w:val="single" w:sz="4" w:space="0" w:color="auto"/>
            </w:tcBorders>
            <w:shd w:val="clear" w:color="auto" w:fill="BFBFBF"/>
          </w:tcPr>
          <w:p w14:paraId="23583643" w14:textId="77777777" w:rsidR="000C79C3" w:rsidRPr="00B915F0" w:rsidRDefault="000C79C3" w:rsidP="00B915F0">
            <w:pPr>
              <w:rPr>
                <w:rFonts w:cs="Arial"/>
                <w:b/>
                <w:sz w:val="18"/>
                <w:szCs w:val="18"/>
              </w:rPr>
            </w:pPr>
            <w:r w:rsidRPr="00B915F0">
              <w:rPr>
                <w:rFonts w:cs="Arial"/>
                <w:b/>
                <w:sz w:val="18"/>
                <w:szCs w:val="18"/>
              </w:rPr>
              <w:t>Function</w:t>
            </w:r>
          </w:p>
        </w:tc>
      </w:tr>
      <w:tr w:rsidR="000C79C3" w:rsidRPr="00DA04CE" w14:paraId="2BE4FA63" w14:textId="77777777" w:rsidTr="005A54D9">
        <w:trPr>
          <w:trHeight w:val="262"/>
        </w:trPr>
        <w:tc>
          <w:tcPr>
            <w:tcW w:w="2155" w:type="dxa"/>
            <w:vAlign w:val="bottom"/>
          </w:tcPr>
          <w:p w14:paraId="7D32ABDF" w14:textId="77777777" w:rsidR="000C79C3" w:rsidRPr="00B915F0" w:rsidRDefault="000C79C3" w:rsidP="00B915F0">
            <w:pPr>
              <w:rPr>
                <w:rFonts w:cs="Arial"/>
                <w:sz w:val="18"/>
                <w:szCs w:val="18"/>
              </w:rPr>
            </w:pPr>
            <w:r w:rsidRPr="00B915F0">
              <w:rPr>
                <w:rFonts w:cs="Arial"/>
                <w:sz w:val="18"/>
                <w:szCs w:val="18"/>
              </w:rPr>
              <w:t>Rik Davis</w:t>
            </w:r>
          </w:p>
        </w:tc>
        <w:tc>
          <w:tcPr>
            <w:tcW w:w="5244" w:type="dxa"/>
            <w:tcBorders>
              <w:right w:val="single" w:sz="4" w:space="0" w:color="auto"/>
            </w:tcBorders>
            <w:vAlign w:val="bottom"/>
          </w:tcPr>
          <w:p w14:paraId="1BF8734A" w14:textId="6B5FA58D" w:rsidR="000C79C3" w:rsidRPr="00B915F0" w:rsidRDefault="000C79C3" w:rsidP="00C8243A">
            <w:pPr>
              <w:rPr>
                <w:rFonts w:cs="Arial"/>
                <w:sz w:val="18"/>
                <w:szCs w:val="18"/>
              </w:rPr>
            </w:pPr>
            <w:r w:rsidRPr="00B915F0">
              <w:rPr>
                <w:rFonts w:cs="Arial"/>
                <w:sz w:val="18"/>
                <w:szCs w:val="18"/>
              </w:rPr>
              <w:t xml:space="preserve">Project </w:t>
            </w:r>
            <w:r w:rsidR="00C8243A">
              <w:rPr>
                <w:rFonts w:cs="Arial"/>
                <w:sz w:val="18"/>
                <w:szCs w:val="18"/>
              </w:rPr>
              <w:t>Leader</w:t>
            </w:r>
          </w:p>
        </w:tc>
        <w:tc>
          <w:tcPr>
            <w:tcW w:w="2127" w:type="dxa"/>
            <w:tcBorders>
              <w:left w:val="single" w:sz="4" w:space="0" w:color="auto"/>
            </w:tcBorders>
            <w:vAlign w:val="bottom"/>
          </w:tcPr>
          <w:p w14:paraId="256B994E" w14:textId="77777777" w:rsidR="000C79C3" w:rsidRPr="00B915F0" w:rsidRDefault="000C79C3" w:rsidP="00B915F0">
            <w:pPr>
              <w:rPr>
                <w:rFonts w:cs="Arial"/>
                <w:sz w:val="18"/>
                <w:szCs w:val="18"/>
              </w:rPr>
            </w:pPr>
            <w:r w:rsidRPr="00B915F0">
              <w:rPr>
                <w:rFonts w:cs="Arial"/>
                <w:sz w:val="18"/>
                <w:szCs w:val="18"/>
              </w:rPr>
              <w:t>TML</w:t>
            </w:r>
          </w:p>
        </w:tc>
      </w:tr>
      <w:tr w:rsidR="00711CA4" w:rsidRPr="00DA04CE" w14:paraId="2390CB43" w14:textId="77777777" w:rsidTr="005A54D9">
        <w:trPr>
          <w:trHeight w:val="280"/>
        </w:trPr>
        <w:tc>
          <w:tcPr>
            <w:tcW w:w="2155" w:type="dxa"/>
            <w:vAlign w:val="bottom"/>
          </w:tcPr>
          <w:p w14:paraId="0A667286" w14:textId="37986DE5" w:rsidR="00711CA4" w:rsidRPr="00B915F0" w:rsidRDefault="00711CA4" w:rsidP="00711CA4">
            <w:pPr>
              <w:rPr>
                <w:rFonts w:cs="Arial"/>
                <w:sz w:val="18"/>
                <w:szCs w:val="18"/>
              </w:rPr>
            </w:pPr>
          </w:p>
        </w:tc>
        <w:tc>
          <w:tcPr>
            <w:tcW w:w="5244" w:type="dxa"/>
            <w:tcBorders>
              <w:right w:val="single" w:sz="4" w:space="0" w:color="auto"/>
            </w:tcBorders>
            <w:vAlign w:val="bottom"/>
          </w:tcPr>
          <w:p w14:paraId="174427E5" w14:textId="66CF3E5D" w:rsidR="00711CA4" w:rsidRPr="00B915F0" w:rsidRDefault="00711CA4" w:rsidP="00711CA4">
            <w:pPr>
              <w:rPr>
                <w:rFonts w:cs="Arial"/>
                <w:sz w:val="18"/>
                <w:szCs w:val="18"/>
              </w:rPr>
            </w:pPr>
          </w:p>
        </w:tc>
        <w:tc>
          <w:tcPr>
            <w:tcW w:w="2127" w:type="dxa"/>
            <w:tcBorders>
              <w:left w:val="single" w:sz="4" w:space="0" w:color="auto"/>
            </w:tcBorders>
            <w:vAlign w:val="bottom"/>
          </w:tcPr>
          <w:p w14:paraId="2CBB2BEC" w14:textId="7179C032" w:rsidR="00711CA4" w:rsidRPr="00B915F0" w:rsidRDefault="00711CA4" w:rsidP="00711CA4">
            <w:pPr>
              <w:rPr>
                <w:rFonts w:cs="Arial"/>
                <w:sz w:val="18"/>
                <w:szCs w:val="18"/>
              </w:rPr>
            </w:pPr>
          </w:p>
        </w:tc>
      </w:tr>
      <w:tr w:rsidR="000C79C3" w:rsidRPr="00DA04CE" w14:paraId="6AE998FD" w14:textId="77777777" w:rsidTr="005A54D9">
        <w:trPr>
          <w:trHeight w:val="270"/>
        </w:trPr>
        <w:tc>
          <w:tcPr>
            <w:tcW w:w="2155" w:type="dxa"/>
            <w:vAlign w:val="bottom"/>
          </w:tcPr>
          <w:p w14:paraId="04D28A9B" w14:textId="3FAA5BB8" w:rsidR="000C79C3" w:rsidRPr="00B915F0" w:rsidRDefault="000C79C3" w:rsidP="00B915F0">
            <w:pPr>
              <w:rPr>
                <w:rFonts w:cs="Arial"/>
                <w:sz w:val="18"/>
                <w:szCs w:val="18"/>
              </w:rPr>
            </w:pPr>
          </w:p>
        </w:tc>
        <w:tc>
          <w:tcPr>
            <w:tcW w:w="5244" w:type="dxa"/>
            <w:tcBorders>
              <w:right w:val="single" w:sz="4" w:space="0" w:color="auto"/>
            </w:tcBorders>
            <w:vAlign w:val="bottom"/>
          </w:tcPr>
          <w:p w14:paraId="1C1C17CE" w14:textId="7EB34D53" w:rsidR="000C79C3" w:rsidRPr="00B915F0" w:rsidRDefault="000C79C3" w:rsidP="00B915F0">
            <w:pPr>
              <w:rPr>
                <w:rFonts w:cs="Arial"/>
                <w:sz w:val="18"/>
                <w:szCs w:val="18"/>
              </w:rPr>
            </w:pPr>
          </w:p>
        </w:tc>
        <w:tc>
          <w:tcPr>
            <w:tcW w:w="2127" w:type="dxa"/>
            <w:tcBorders>
              <w:left w:val="single" w:sz="4" w:space="0" w:color="auto"/>
            </w:tcBorders>
            <w:vAlign w:val="bottom"/>
          </w:tcPr>
          <w:p w14:paraId="7CC9F5DA" w14:textId="6DBCCA8C" w:rsidR="000C79C3" w:rsidRPr="00B915F0" w:rsidRDefault="000C79C3" w:rsidP="00B915F0">
            <w:pPr>
              <w:rPr>
                <w:rFonts w:cs="Arial"/>
                <w:sz w:val="18"/>
                <w:szCs w:val="18"/>
              </w:rPr>
            </w:pPr>
          </w:p>
        </w:tc>
      </w:tr>
      <w:tr w:rsidR="000C79C3" w:rsidRPr="00DA04CE" w14:paraId="76C39D4A" w14:textId="77777777" w:rsidTr="005A54D9">
        <w:trPr>
          <w:trHeight w:val="261"/>
        </w:trPr>
        <w:tc>
          <w:tcPr>
            <w:tcW w:w="2155" w:type="dxa"/>
            <w:vAlign w:val="bottom"/>
          </w:tcPr>
          <w:p w14:paraId="1E9F1839" w14:textId="77777777" w:rsidR="000C79C3" w:rsidRPr="00B915F0" w:rsidRDefault="000C79C3" w:rsidP="00B915F0">
            <w:pPr>
              <w:rPr>
                <w:rFonts w:cs="Arial"/>
                <w:sz w:val="18"/>
                <w:szCs w:val="18"/>
              </w:rPr>
            </w:pPr>
          </w:p>
        </w:tc>
        <w:tc>
          <w:tcPr>
            <w:tcW w:w="5244" w:type="dxa"/>
            <w:tcBorders>
              <w:right w:val="single" w:sz="4" w:space="0" w:color="auto"/>
            </w:tcBorders>
            <w:vAlign w:val="bottom"/>
          </w:tcPr>
          <w:p w14:paraId="5871155A" w14:textId="77777777" w:rsidR="000C79C3" w:rsidRPr="00B915F0" w:rsidRDefault="000C79C3" w:rsidP="00B915F0">
            <w:pPr>
              <w:rPr>
                <w:rFonts w:cs="Arial"/>
                <w:sz w:val="18"/>
                <w:szCs w:val="18"/>
              </w:rPr>
            </w:pPr>
          </w:p>
        </w:tc>
        <w:tc>
          <w:tcPr>
            <w:tcW w:w="2127" w:type="dxa"/>
            <w:tcBorders>
              <w:left w:val="single" w:sz="4" w:space="0" w:color="auto"/>
            </w:tcBorders>
            <w:vAlign w:val="bottom"/>
          </w:tcPr>
          <w:p w14:paraId="054D04F3" w14:textId="77777777" w:rsidR="000C79C3" w:rsidRPr="00B915F0" w:rsidRDefault="000C79C3" w:rsidP="00B915F0">
            <w:pPr>
              <w:rPr>
                <w:rFonts w:cs="Arial"/>
                <w:sz w:val="18"/>
                <w:szCs w:val="18"/>
              </w:rPr>
            </w:pPr>
          </w:p>
        </w:tc>
      </w:tr>
      <w:tr w:rsidR="000C79C3" w:rsidRPr="00DA04CE" w14:paraId="73048316" w14:textId="77777777" w:rsidTr="005A54D9">
        <w:trPr>
          <w:trHeight w:val="278"/>
        </w:trPr>
        <w:tc>
          <w:tcPr>
            <w:tcW w:w="2155" w:type="dxa"/>
            <w:vAlign w:val="bottom"/>
          </w:tcPr>
          <w:p w14:paraId="497616DE" w14:textId="77777777" w:rsidR="000C79C3" w:rsidRPr="00B915F0" w:rsidRDefault="000C79C3" w:rsidP="00B915F0">
            <w:pPr>
              <w:rPr>
                <w:rFonts w:cs="Arial"/>
                <w:sz w:val="18"/>
                <w:szCs w:val="18"/>
              </w:rPr>
            </w:pPr>
          </w:p>
        </w:tc>
        <w:tc>
          <w:tcPr>
            <w:tcW w:w="5244" w:type="dxa"/>
            <w:tcBorders>
              <w:right w:val="single" w:sz="4" w:space="0" w:color="auto"/>
            </w:tcBorders>
            <w:vAlign w:val="bottom"/>
          </w:tcPr>
          <w:p w14:paraId="52582D92" w14:textId="77777777" w:rsidR="000C79C3" w:rsidRPr="00B915F0" w:rsidRDefault="000C79C3" w:rsidP="00B915F0">
            <w:pPr>
              <w:rPr>
                <w:rFonts w:cs="Arial"/>
                <w:sz w:val="18"/>
                <w:szCs w:val="18"/>
              </w:rPr>
            </w:pPr>
          </w:p>
        </w:tc>
        <w:tc>
          <w:tcPr>
            <w:tcW w:w="2127" w:type="dxa"/>
            <w:tcBorders>
              <w:left w:val="single" w:sz="4" w:space="0" w:color="auto"/>
            </w:tcBorders>
            <w:vAlign w:val="bottom"/>
          </w:tcPr>
          <w:p w14:paraId="1BD91B99" w14:textId="77777777" w:rsidR="000C79C3" w:rsidRPr="00B915F0" w:rsidRDefault="000C79C3" w:rsidP="00B915F0">
            <w:pPr>
              <w:rPr>
                <w:rFonts w:cs="Arial"/>
                <w:sz w:val="18"/>
                <w:szCs w:val="18"/>
              </w:rPr>
            </w:pPr>
          </w:p>
        </w:tc>
      </w:tr>
    </w:tbl>
    <w:p w14:paraId="0F25E047" w14:textId="77777777" w:rsidR="00B760D4" w:rsidRDefault="00B760D4" w:rsidP="00B760D4">
      <w:pPr>
        <w:rPr>
          <w:lang w:val="en-GB"/>
        </w:rPr>
      </w:pPr>
      <w:bookmarkStart w:id="9" w:name="TDistribution"/>
    </w:p>
    <w:p w14:paraId="3B19ABE1" w14:textId="77777777" w:rsidR="00B95C63" w:rsidRPr="00DA04CE" w:rsidRDefault="00B95C63" w:rsidP="00B760D4">
      <w:pPr>
        <w:pStyle w:val="HeadingB"/>
        <w:numPr>
          <w:ilvl w:val="0"/>
          <w:numId w:val="0"/>
        </w:numPr>
        <w:ind w:left="652" w:hanging="652"/>
        <w:rPr>
          <w:lang w:val="en-GB"/>
        </w:rPr>
      </w:pPr>
      <w:r w:rsidRPr="00DA04CE">
        <w:rPr>
          <w:lang w:val="en-GB"/>
        </w:rPr>
        <w:t>Distribution</w:t>
      </w:r>
      <w:bookmarkEnd w:id="9"/>
    </w:p>
    <w:tbl>
      <w:tblPr>
        <w:tblW w:w="95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28" w:type="dxa"/>
          <w:left w:w="28" w:type="dxa"/>
          <w:right w:w="28" w:type="dxa"/>
        </w:tblCellMar>
        <w:tblLook w:val="0000" w:firstRow="0" w:lastRow="0" w:firstColumn="0" w:lastColumn="0" w:noHBand="0" w:noVBand="0"/>
      </w:tblPr>
      <w:tblGrid>
        <w:gridCol w:w="2155"/>
        <w:gridCol w:w="5244"/>
        <w:gridCol w:w="2127"/>
      </w:tblGrid>
      <w:tr w:rsidR="000C79C3" w:rsidRPr="00DA04CE" w14:paraId="4CAFD0F1" w14:textId="77777777" w:rsidTr="005A54D9">
        <w:trPr>
          <w:trHeight w:val="335"/>
        </w:trPr>
        <w:tc>
          <w:tcPr>
            <w:tcW w:w="2155" w:type="dxa"/>
            <w:shd w:val="clear" w:color="auto" w:fill="BFBFBF"/>
          </w:tcPr>
          <w:p w14:paraId="62E3B765" w14:textId="77777777" w:rsidR="000C79C3" w:rsidRPr="00B915F0" w:rsidRDefault="000C79C3" w:rsidP="00B915F0">
            <w:pPr>
              <w:rPr>
                <w:rFonts w:cs="Arial"/>
                <w:b/>
                <w:sz w:val="18"/>
                <w:szCs w:val="18"/>
              </w:rPr>
            </w:pPr>
            <w:r w:rsidRPr="00B915F0">
              <w:rPr>
                <w:rFonts w:cs="Arial"/>
                <w:b/>
                <w:sz w:val="18"/>
                <w:szCs w:val="18"/>
              </w:rPr>
              <w:t>Name</w:t>
            </w:r>
          </w:p>
        </w:tc>
        <w:tc>
          <w:tcPr>
            <w:tcW w:w="5244" w:type="dxa"/>
            <w:tcBorders>
              <w:right w:val="single" w:sz="4" w:space="0" w:color="auto"/>
            </w:tcBorders>
            <w:shd w:val="clear" w:color="auto" w:fill="BFBFBF"/>
          </w:tcPr>
          <w:p w14:paraId="54FF83AB" w14:textId="77777777" w:rsidR="000C79C3" w:rsidRPr="00B915F0" w:rsidRDefault="000C79C3" w:rsidP="00B915F0">
            <w:pPr>
              <w:rPr>
                <w:rFonts w:cs="Arial"/>
                <w:b/>
                <w:sz w:val="18"/>
                <w:szCs w:val="18"/>
              </w:rPr>
            </w:pPr>
            <w:r w:rsidRPr="00B915F0">
              <w:rPr>
                <w:rFonts w:cs="Arial"/>
                <w:b/>
                <w:sz w:val="18"/>
                <w:szCs w:val="18"/>
              </w:rPr>
              <w:t>Title</w:t>
            </w:r>
          </w:p>
        </w:tc>
        <w:tc>
          <w:tcPr>
            <w:tcW w:w="2127" w:type="dxa"/>
            <w:tcBorders>
              <w:left w:val="single" w:sz="4" w:space="0" w:color="auto"/>
            </w:tcBorders>
            <w:shd w:val="clear" w:color="auto" w:fill="BFBFBF"/>
          </w:tcPr>
          <w:p w14:paraId="696B1920" w14:textId="77777777" w:rsidR="000C79C3" w:rsidRPr="00B915F0" w:rsidRDefault="000C79C3" w:rsidP="00B915F0">
            <w:pPr>
              <w:rPr>
                <w:rFonts w:cs="Arial"/>
                <w:b/>
                <w:sz w:val="18"/>
                <w:szCs w:val="18"/>
              </w:rPr>
            </w:pPr>
            <w:r w:rsidRPr="00B915F0">
              <w:rPr>
                <w:rFonts w:cs="Arial"/>
                <w:b/>
                <w:sz w:val="18"/>
                <w:szCs w:val="18"/>
              </w:rPr>
              <w:t>Function</w:t>
            </w:r>
          </w:p>
        </w:tc>
      </w:tr>
      <w:tr w:rsidR="000C79C3" w:rsidRPr="00DA04CE" w14:paraId="66ADCD8C" w14:textId="77777777" w:rsidTr="005A54D9">
        <w:trPr>
          <w:trHeight w:val="262"/>
        </w:trPr>
        <w:tc>
          <w:tcPr>
            <w:tcW w:w="2155" w:type="dxa"/>
            <w:vAlign w:val="bottom"/>
          </w:tcPr>
          <w:p w14:paraId="0FEF921C" w14:textId="24BAFF8C" w:rsidR="000C79C3" w:rsidRPr="00B915F0" w:rsidRDefault="00711CA4" w:rsidP="00B915F0">
            <w:pPr>
              <w:rPr>
                <w:rFonts w:cs="Arial"/>
                <w:sz w:val="18"/>
                <w:szCs w:val="18"/>
              </w:rPr>
            </w:pPr>
            <w:r>
              <w:rPr>
                <w:rFonts w:cs="Arial"/>
                <w:sz w:val="18"/>
                <w:szCs w:val="18"/>
              </w:rPr>
              <w:t>Seth Peacock</w:t>
            </w:r>
          </w:p>
        </w:tc>
        <w:tc>
          <w:tcPr>
            <w:tcW w:w="5244" w:type="dxa"/>
            <w:tcBorders>
              <w:right w:val="single" w:sz="4" w:space="0" w:color="auto"/>
            </w:tcBorders>
            <w:vAlign w:val="bottom"/>
          </w:tcPr>
          <w:p w14:paraId="74C4E681" w14:textId="066AA47B" w:rsidR="000C79C3" w:rsidRPr="00B915F0" w:rsidRDefault="00711CA4" w:rsidP="00B915F0">
            <w:pPr>
              <w:rPr>
                <w:rFonts w:cs="Arial"/>
                <w:sz w:val="18"/>
                <w:szCs w:val="18"/>
              </w:rPr>
            </w:pPr>
            <w:r>
              <w:rPr>
                <w:rFonts w:cs="Arial"/>
                <w:sz w:val="18"/>
                <w:szCs w:val="18"/>
              </w:rPr>
              <w:t>ESO Manager</w:t>
            </w:r>
          </w:p>
        </w:tc>
        <w:tc>
          <w:tcPr>
            <w:tcW w:w="2127" w:type="dxa"/>
            <w:tcBorders>
              <w:left w:val="single" w:sz="4" w:space="0" w:color="auto"/>
            </w:tcBorders>
            <w:vAlign w:val="bottom"/>
          </w:tcPr>
          <w:p w14:paraId="40CBD4C1" w14:textId="38118F24" w:rsidR="000C79C3" w:rsidRPr="00B915F0" w:rsidRDefault="00711CA4" w:rsidP="00B915F0">
            <w:pPr>
              <w:rPr>
                <w:rFonts w:cs="Arial"/>
                <w:sz w:val="18"/>
                <w:szCs w:val="18"/>
              </w:rPr>
            </w:pPr>
            <w:r>
              <w:rPr>
                <w:rFonts w:cs="Arial"/>
                <w:sz w:val="18"/>
                <w:szCs w:val="18"/>
              </w:rPr>
              <w:t>TML</w:t>
            </w:r>
          </w:p>
        </w:tc>
      </w:tr>
      <w:tr w:rsidR="000C79C3" w:rsidRPr="00DA04CE" w14:paraId="371FBC9D" w14:textId="77777777" w:rsidTr="005A54D9">
        <w:trPr>
          <w:trHeight w:val="280"/>
        </w:trPr>
        <w:tc>
          <w:tcPr>
            <w:tcW w:w="2155" w:type="dxa"/>
            <w:vAlign w:val="bottom"/>
          </w:tcPr>
          <w:p w14:paraId="34B3611B" w14:textId="0D4E6B83" w:rsidR="000C79C3" w:rsidRPr="00B915F0" w:rsidRDefault="007A6E00" w:rsidP="00B915F0">
            <w:pPr>
              <w:rPr>
                <w:rFonts w:cs="Arial"/>
                <w:sz w:val="18"/>
                <w:szCs w:val="18"/>
              </w:rPr>
            </w:pPr>
            <w:r>
              <w:rPr>
                <w:rFonts w:cs="Arial"/>
                <w:sz w:val="18"/>
                <w:szCs w:val="18"/>
              </w:rPr>
              <w:t>Pranav Gangajaliwale</w:t>
            </w:r>
          </w:p>
        </w:tc>
        <w:tc>
          <w:tcPr>
            <w:tcW w:w="5244" w:type="dxa"/>
            <w:tcBorders>
              <w:right w:val="single" w:sz="4" w:space="0" w:color="auto"/>
            </w:tcBorders>
            <w:vAlign w:val="bottom"/>
          </w:tcPr>
          <w:p w14:paraId="60A11C34" w14:textId="1CB2AEE5" w:rsidR="000C79C3" w:rsidRPr="00B915F0" w:rsidRDefault="007A6E00" w:rsidP="00B915F0">
            <w:pPr>
              <w:rPr>
                <w:rFonts w:cs="Arial"/>
                <w:sz w:val="18"/>
                <w:szCs w:val="18"/>
              </w:rPr>
            </w:pPr>
            <w:r>
              <w:rPr>
                <w:rFonts w:cs="Arial"/>
                <w:sz w:val="18"/>
                <w:szCs w:val="18"/>
              </w:rPr>
              <w:t>RMDV Administrator</w:t>
            </w:r>
          </w:p>
        </w:tc>
        <w:tc>
          <w:tcPr>
            <w:tcW w:w="2127" w:type="dxa"/>
            <w:tcBorders>
              <w:left w:val="single" w:sz="4" w:space="0" w:color="auto"/>
            </w:tcBorders>
            <w:vAlign w:val="bottom"/>
          </w:tcPr>
          <w:p w14:paraId="1FC3D71A" w14:textId="78F12612" w:rsidR="000C79C3" w:rsidRPr="00B915F0" w:rsidRDefault="007A6E00" w:rsidP="00B915F0">
            <w:pPr>
              <w:rPr>
                <w:rFonts w:cs="Arial"/>
                <w:sz w:val="18"/>
                <w:szCs w:val="18"/>
              </w:rPr>
            </w:pPr>
            <w:r>
              <w:rPr>
                <w:rFonts w:cs="Arial"/>
                <w:sz w:val="18"/>
                <w:szCs w:val="18"/>
              </w:rPr>
              <w:t>TTL</w:t>
            </w:r>
          </w:p>
        </w:tc>
      </w:tr>
      <w:tr w:rsidR="000C79C3" w:rsidRPr="00DA04CE" w14:paraId="76FBBD2C" w14:textId="77777777" w:rsidTr="005A54D9">
        <w:trPr>
          <w:trHeight w:val="270"/>
        </w:trPr>
        <w:tc>
          <w:tcPr>
            <w:tcW w:w="2155" w:type="dxa"/>
            <w:vAlign w:val="bottom"/>
          </w:tcPr>
          <w:p w14:paraId="5793A767" w14:textId="048EB59C" w:rsidR="000C79C3" w:rsidRPr="00B915F0" w:rsidRDefault="007A6E00" w:rsidP="00B915F0">
            <w:pPr>
              <w:rPr>
                <w:rFonts w:cs="Arial"/>
                <w:sz w:val="18"/>
                <w:szCs w:val="18"/>
              </w:rPr>
            </w:pPr>
            <w:r>
              <w:rPr>
                <w:rFonts w:cs="Arial"/>
                <w:sz w:val="18"/>
                <w:szCs w:val="18"/>
              </w:rPr>
              <w:t>Vivek Dube</w:t>
            </w:r>
          </w:p>
        </w:tc>
        <w:tc>
          <w:tcPr>
            <w:tcW w:w="5244" w:type="dxa"/>
            <w:tcBorders>
              <w:right w:val="single" w:sz="4" w:space="0" w:color="auto"/>
            </w:tcBorders>
            <w:vAlign w:val="bottom"/>
          </w:tcPr>
          <w:p w14:paraId="568A087D" w14:textId="4FAF08AF" w:rsidR="000C79C3" w:rsidRPr="00B915F0" w:rsidRDefault="007A6E00" w:rsidP="00B915F0">
            <w:pPr>
              <w:rPr>
                <w:rFonts w:cs="Arial"/>
                <w:sz w:val="18"/>
                <w:szCs w:val="18"/>
              </w:rPr>
            </w:pPr>
            <w:r>
              <w:rPr>
                <w:rFonts w:cs="Arial"/>
                <w:sz w:val="18"/>
                <w:szCs w:val="18"/>
              </w:rPr>
              <w:t>RMDV Administrator</w:t>
            </w:r>
          </w:p>
        </w:tc>
        <w:tc>
          <w:tcPr>
            <w:tcW w:w="2127" w:type="dxa"/>
            <w:tcBorders>
              <w:left w:val="single" w:sz="4" w:space="0" w:color="auto"/>
            </w:tcBorders>
            <w:vAlign w:val="bottom"/>
          </w:tcPr>
          <w:p w14:paraId="087476BC" w14:textId="5283AFE7" w:rsidR="000C79C3" w:rsidRPr="00B915F0" w:rsidRDefault="007A6E00" w:rsidP="00B915F0">
            <w:pPr>
              <w:rPr>
                <w:rFonts w:cs="Arial"/>
                <w:sz w:val="18"/>
                <w:szCs w:val="18"/>
              </w:rPr>
            </w:pPr>
            <w:r>
              <w:rPr>
                <w:rFonts w:cs="Arial"/>
                <w:sz w:val="18"/>
                <w:szCs w:val="18"/>
              </w:rPr>
              <w:t>TTL</w:t>
            </w:r>
          </w:p>
        </w:tc>
      </w:tr>
      <w:tr w:rsidR="000C79C3" w:rsidRPr="00DA04CE" w14:paraId="607B002D" w14:textId="77777777" w:rsidTr="005A54D9">
        <w:trPr>
          <w:trHeight w:val="261"/>
        </w:trPr>
        <w:tc>
          <w:tcPr>
            <w:tcW w:w="2155" w:type="dxa"/>
            <w:vAlign w:val="bottom"/>
          </w:tcPr>
          <w:p w14:paraId="329527A3" w14:textId="2B98DBDC" w:rsidR="000C79C3" w:rsidRPr="00B915F0" w:rsidRDefault="000C79C3" w:rsidP="00B915F0">
            <w:pPr>
              <w:rPr>
                <w:rFonts w:cs="Arial"/>
                <w:sz w:val="18"/>
                <w:szCs w:val="18"/>
              </w:rPr>
            </w:pPr>
          </w:p>
        </w:tc>
        <w:tc>
          <w:tcPr>
            <w:tcW w:w="5244" w:type="dxa"/>
            <w:tcBorders>
              <w:right w:val="single" w:sz="4" w:space="0" w:color="auto"/>
            </w:tcBorders>
            <w:vAlign w:val="bottom"/>
          </w:tcPr>
          <w:p w14:paraId="1F1E6C5D" w14:textId="25C90385" w:rsidR="000C79C3" w:rsidRPr="00B915F0" w:rsidRDefault="000C79C3" w:rsidP="00B915F0">
            <w:pPr>
              <w:rPr>
                <w:rFonts w:cs="Arial"/>
                <w:sz w:val="18"/>
                <w:szCs w:val="18"/>
              </w:rPr>
            </w:pPr>
          </w:p>
        </w:tc>
        <w:tc>
          <w:tcPr>
            <w:tcW w:w="2127" w:type="dxa"/>
            <w:tcBorders>
              <w:left w:val="single" w:sz="4" w:space="0" w:color="auto"/>
            </w:tcBorders>
            <w:vAlign w:val="bottom"/>
          </w:tcPr>
          <w:p w14:paraId="6D2FDE96" w14:textId="2FA34634" w:rsidR="000C79C3" w:rsidRPr="00B915F0" w:rsidRDefault="000C79C3" w:rsidP="00B915F0">
            <w:pPr>
              <w:rPr>
                <w:rFonts w:cs="Arial"/>
                <w:sz w:val="18"/>
                <w:szCs w:val="18"/>
              </w:rPr>
            </w:pPr>
          </w:p>
        </w:tc>
      </w:tr>
      <w:tr w:rsidR="000C79C3" w:rsidRPr="00DA04CE" w14:paraId="54E0D013" w14:textId="77777777" w:rsidTr="005A54D9">
        <w:trPr>
          <w:trHeight w:val="278"/>
        </w:trPr>
        <w:tc>
          <w:tcPr>
            <w:tcW w:w="2155" w:type="dxa"/>
            <w:vAlign w:val="bottom"/>
          </w:tcPr>
          <w:p w14:paraId="69C29689" w14:textId="77777777" w:rsidR="000C79C3" w:rsidRPr="00B915F0" w:rsidRDefault="000C79C3" w:rsidP="00B915F0">
            <w:pPr>
              <w:rPr>
                <w:rFonts w:cs="Arial"/>
                <w:sz w:val="18"/>
                <w:szCs w:val="18"/>
              </w:rPr>
            </w:pPr>
          </w:p>
        </w:tc>
        <w:tc>
          <w:tcPr>
            <w:tcW w:w="5244" w:type="dxa"/>
            <w:tcBorders>
              <w:right w:val="single" w:sz="4" w:space="0" w:color="auto"/>
            </w:tcBorders>
            <w:vAlign w:val="bottom"/>
          </w:tcPr>
          <w:p w14:paraId="6915FDF4" w14:textId="77777777" w:rsidR="000C79C3" w:rsidRPr="00B915F0" w:rsidRDefault="000C79C3" w:rsidP="00B915F0">
            <w:pPr>
              <w:rPr>
                <w:rFonts w:cs="Arial"/>
                <w:sz w:val="18"/>
                <w:szCs w:val="18"/>
              </w:rPr>
            </w:pPr>
          </w:p>
        </w:tc>
        <w:tc>
          <w:tcPr>
            <w:tcW w:w="2127" w:type="dxa"/>
            <w:tcBorders>
              <w:left w:val="single" w:sz="4" w:space="0" w:color="auto"/>
            </w:tcBorders>
            <w:vAlign w:val="bottom"/>
          </w:tcPr>
          <w:p w14:paraId="0BBC60F8" w14:textId="77777777" w:rsidR="000C79C3" w:rsidRPr="00B915F0" w:rsidRDefault="000C79C3" w:rsidP="00B915F0">
            <w:pPr>
              <w:rPr>
                <w:rFonts w:cs="Arial"/>
                <w:sz w:val="18"/>
                <w:szCs w:val="18"/>
              </w:rPr>
            </w:pPr>
          </w:p>
        </w:tc>
      </w:tr>
    </w:tbl>
    <w:p w14:paraId="4F9B5BC4" w14:textId="77777777" w:rsidR="00B95C63" w:rsidRDefault="00B95C63" w:rsidP="00B95C63"/>
    <w:p w14:paraId="161C5981" w14:textId="77777777" w:rsidR="009665C8" w:rsidRPr="005E45C6" w:rsidRDefault="00166225" w:rsidP="005E45C6">
      <w:pPr>
        <w:pStyle w:val="HeadingA"/>
        <w:numPr>
          <w:ilvl w:val="0"/>
          <w:numId w:val="0"/>
        </w:numPr>
      </w:pPr>
      <w:r w:rsidRPr="005E45C6">
        <w:lastRenderedPageBreak/>
        <w:t>Contents</w:t>
      </w:r>
      <w:bookmarkEnd w:id="8"/>
    </w:p>
    <w:p w14:paraId="544E703F" w14:textId="26C4FB73" w:rsidR="004071D7" w:rsidRDefault="009665C8">
      <w:pPr>
        <w:pStyle w:val="TOC1"/>
        <w:tabs>
          <w:tab w:val="left" w:pos="600"/>
        </w:tabs>
        <w:rPr>
          <w:rFonts w:asciiTheme="minorHAnsi" w:eastAsiaTheme="minorEastAsia" w:hAnsiTheme="minorHAnsi" w:cstheme="minorBidi"/>
          <w:noProof/>
          <w:sz w:val="22"/>
          <w:szCs w:val="22"/>
          <w:lang w:val="en-GB" w:eastAsia="en-GB"/>
        </w:rPr>
      </w:pPr>
      <w:r w:rsidRPr="00DA04CE">
        <w:rPr>
          <w:lang w:val="en-GB"/>
        </w:rPr>
        <w:fldChar w:fldCharType="begin"/>
      </w:r>
      <w:r w:rsidRPr="00F76848">
        <w:rPr>
          <w:lang w:val="en-GB"/>
        </w:rPr>
        <w:instrText xml:space="preserve"> TOC \o "1-3" </w:instrText>
      </w:r>
      <w:r w:rsidRPr="00DA04CE">
        <w:rPr>
          <w:lang w:val="en-GB"/>
        </w:rPr>
        <w:fldChar w:fldCharType="separate"/>
      </w:r>
      <w:r w:rsidR="004071D7" w:rsidRPr="00E8386E">
        <w:rPr>
          <w:noProof/>
        </w:rPr>
        <w:t>1.</w:t>
      </w:r>
      <w:r w:rsidR="004071D7">
        <w:rPr>
          <w:rFonts w:asciiTheme="minorHAnsi" w:eastAsiaTheme="minorEastAsia" w:hAnsiTheme="minorHAnsi" w:cstheme="minorBidi"/>
          <w:noProof/>
          <w:sz w:val="22"/>
          <w:szCs w:val="22"/>
          <w:lang w:val="en-GB" w:eastAsia="en-GB"/>
        </w:rPr>
        <w:tab/>
      </w:r>
      <w:r w:rsidR="004071D7">
        <w:rPr>
          <w:noProof/>
        </w:rPr>
        <w:t>Project</w:t>
      </w:r>
      <w:r w:rsidR="004071D7">
        <w:rPr>
          <w:noProof/>
        </w:rPr>
        <w:tab/>
      </w:r>
      <w:r w:rsidR="004071D7">
        <w:rPr>
          <w:noProof/>
        </w:rPr>
        <w:fldChar w:fldCharType="begin"/>
      </w:r>
      <w:r w:rsidR="004071D7">
        <w:rPr>
          <w:noProof/>
        </w:rPr>
        <w:instrText xml:space="preserve"> PAGEREF _Toc456278249 \h </w:instrText>
      </w:r>
      <w:r w:rsidR="004071D7">
        <w:rPr>
          <w:noProof/>
        </w:rPr>
      </w:r>
      <w:r w:rsidR="004071D7">
        <w:rPr>
          <w:noProof/>
        </w:rPr>
        <w:fldChar w:fldCharType="separate"/>
      </w:r>
      <w:r w:rsidR="004071D7">
        <w:rPr>
          <w:noProof/>
        </w:rPr>
        <w:t>5</w:t>
      </w:r>
      <w:r w:rsidR="004071D7">
        <w:rPr>
          <w:noProof/>
        </w:rPr>
        <w:fldChar w:fldCharType="end"/>
      </w:r>
    </w:p>
    <w:p w14:paraId="60350AD5" w14:textId="10EABF62"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1.1</w:t>
      </w:r>
      <w:r>
        <w:rPr>
          <w:rFonts w:asciiTheme="minorHAnsi" w:eastAsiaTheme="minorEastAsia" w:hAnsiTheme="minorHAnsi" w:cstheme="minorBidi"/>
          <w:noProof/>
          <w:sz w:val="22"/>
          <w:szCs w:val="22"/>
          <w:lang w:val="en-GB" w:eastAsia="en-GB"/>
        </w:rPr>
        <w:tab/>
      </w:r>
      <w:r>
        <w:rPr>
          <w:noProof/>
        </w:rPr>
        <w:t>Overview</w:t>
      </w:r>
      <w:r>
        <w:rPr>
          <w:noProof/>
        </w:rPr>
        <w:tab/>
      </w:r>
      <w:r>
        <w:rPr>
          <w:noProof/>
        </w:rPr>
        <w:fldChar w:fldCharType="begin"/>
      </w:r>
      <w:r>
        <w:rPr>
          <w:noProof/>
        </w:rPr>
        <w:instrText xml:space="preserve"> PAGEREF _Toc456278250 \h </w:instrText>
      </w:r>
      <w:r>
        <w:rPr>
          <w:noProof/>
        </w:rPr>
      </w:r>
      <w:r>
        <w:rPr>
          <w:noProof/>
        </w:rPr>
        <w:fldChar w:fldCharType="separate"/>
      </w:r>
      <w:r>
        <w:rPr>
          <w:noProof/>
        </w:rPr>
        <w:t>5</w:t>
      </w:r>
      <w:r>
        <w:rPr>
          <w:noProof/>
        </w:rPr>
        <w:fldChar w:fldCharType="end"/>
      </w:r>
    </w:p>
    <w:p w14:paraId="6DED876F" w14:textId="3DA05EBF"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1.2</w:t>
      </w:r>
      <w:r>
        <w:rPr>
          <w:rFonts w:asciiTheme="minorHAnsi" w:eastAsiaTheme="minorEastAsia" w:hAnsiTheme="minorHAnsi" w:cstheme="minorBidi"/>
          <w:noProof/>
          <w:sz w:val="22"/>
          <w:szCs w:val="22"/>
          <w:lang w:val="en-GB" w:eastAsia="en-GB"/>
        </w:rPr>
        <w:tab/>
      </w:r>
      <w:r>
        <w:rPr>
          <w:noProof/>
        </w:rPr>
        <w:t>Project Goals</w:t>
      </w:r>
      <w:r>
        <w:rPr>
          <w:noProof/>
        </w:rPr>
        <w:tab/>
      </w:r>
      <w:r>
        <w:rPr>
          <w:noProof/>
        </w:rPr>
        <w:fldChar w:fldCharType="begin"/>
      </w:r>
      <w:r>
        <w:rPr>
          <w:noProof/>
        </w:rPr>
        <w:instrText xml:space="preserve"> PAGEREF _Toc456278251 \h </w:instrText>
      </w:r>
      <w:r>
        <w:rPr>
          <w:noProof/>
        </w:rPr>
      </w:r>
      <w:r>
        <w:rPr>
          <w:noProof/>
        </w:rPr>
        <w:fldChar w:fldCharType="separate"/>
      </w:r>
      <w:r>
        <w:rPr>
          <w:noProof/>
        </w:rPr>
        <w:t>5</w:t>
      </w:r>
      <w:r>
        <w:rPr>
          <w:noProof/>
        </w:rPr>
        <w:fldChar w:fldCharType="end"/>
      </w:r>
    </w:p>
    <w:p w14:paraId="4C71A968" w14:textId="4E07B739"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1.3</w:t>
      </w:r>
      <w:r>
        <w:rPr>
          <w:rFonts w:asciiTheme="minorHAnsi" w:eastAsiaTheme="minorEastAsia" w:hAnsiTheme="minorHAnsi" w:cstheme="minorBidi"/>
          <w:noProof/>
          <w:sz w:val="22"/>
          <w:szCs w:val="22"/>
          <w:lang w:val="en-GB" w:eastAsia="en-GB"/>
        </w:rPr>
        <w:tab/>
      </w:r>
      <w:r>
        <w:rPr>
          <w:noProof/>
        </w:rPr>
        <w:t>Document Purpose</w:t>
      </w:r>
      <w:r>
        <w:rPr>
          <w:noProof/>
        </w:rPr>
        <w:tab/>
      </w:r>
      <w:r>
        <w:rPr>
          <w:noProof/>
        </w:rPr>
        <w:fldChar w:fldCharType="begin"/>
      </w:r>
      <w:r>
        <w:rPr>
          <w:noProof/>
        </w:rPr>
        <w:instrText xml:space="preserve"> PAGEREF _Toc456278252 \h </w:instrText>
      </w:r>
      <w:r>
        <w:rPr>
          <w:noProof/>
        </w:rPr>
      </w:r>
      <w:r>
        <w:rPr>
          <w:noProof/>
        </w:rPr>
        <w:fldChar w:fldCharType="separate"/>
      </w:r>
      <w:r>
        <w:rPr>
          <w:noProof/>
        </w:rPr>
        <w:t>5</w:t>
      </w:r>
      <w:r>
        <w:rPr>
          <w:noProof/>
        </w:rPr>
        <w:fldChar w:fldCharType="end"/>
      </w:r>
    </w:p>
    <w:p w14:paraId="3F7CCCD4" w14:textId="3318BBCE"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1.4</w:t>
      </w:r>
      <w:r>
        <w:rPr>
          <w:rFonts w:asciiTheme="minorHAnsi" w:eastAsiaTheme="minorEastAsia" w:hAnsiTheme="minorHAnsi" w:cstheme="minorBidi"/>
          <w:noProof/>
          <w:sz w:val="22"/>
          <w:szCs w:val="22"/>
          <w:lang w:val="en-GB" w:eastAsia="en-GB"/>
        </w:rPr>
        <w:tab/>
      </w:r>
      <w:r>
        <w:rPr>
          <w:noProof/>
        </w:rPr>
        <w:t>RMDV Logical Data Model</w:t>
      </w:r>
      <w:r>
        <w:rPr>
          <w:noProof/>
        </w:rPr>
        <w:tab/>
      </w:r>
      <w:r>
        <w:rPr>
          <w:noProof/>
        </w:rPr>
        <w:fldChar w:fldCharType="begin"/>
      </w:r>
      <w:r>
        <w:rPr>
          <w:noProof/>
        </w:rPr>
        <w:instrText xml:space="preserve"> PAGEREF _Toc456278253 \h </w:instrText>
      </w:r>
      <w:r>
        <w:rPr>
          <w:noProof/>
        </w:rPr>
      </w:r>
      <w:r>
        <w:rPr>
          <w:noProof/>
        </w:rPr>
        <w:fldChar w:fldCharType="separate"/>
      </w:r>
      <w:r>
        <w:rPr>
          <w:noProof/>
        </w:rPr>
        <w:t>6</w:t>
      </w:r>
      <w:r>
        <w:rPr>
          <w:noProof/>
        </w:rPr>
        <w:fldChar w:fldCharType="end"/>
      </w:r>
    </w:p>
    <w:p w14:paraId="31CAB6E2" w14:textId="3E7FE5BC" w:rsidR="004071D7" w:rsidRDefault="004071D7">
      <w:pPr>
        <w:pStyle w:val="TOC1"/>
        <w:tabs>
          <w:tab w:val="left" w:pos="600"/>
        </w:tabs>
        <w:rPr>
          <w:rFonts w:asciiTheme="minorHAnsi" w:eastAsiaTheme="minorEastAsia" w:hAnsiTheme="minorHAnsi" w:cstheme="minorBidi"/>
          <w:noProof/>
          <w:sz w:val="22"/>
          <w:szCs w:val="22"/>
          <w:lang w:val="en-GB" w:eastAsia="en-GB"/>
        </w:rPr>
      </w:pPr>
      <w:r w:rsidRPr="00E8386E">
        <w:rPr>
          <w:noProof/>
        </w:rPr>
        <w:t>2.</w:t>
      </w:r>
      <w:r>
        <w:rPr>
          <w:rFonts w:asciiTheme="minorHAnsi" w:eastAsiaTheme="minorEastAsia" w:hAnsiTheme="minorHAnsi" w:cstheme="minorBidi"/>
          <w:noProof/>
          <w:sz w:val="22"/>
          <w:szCs w:val="22"/>
          <w:lang w:val="en-GB" w:eastAsia="en-GB"/>
        </w:rPr>
        <w:tab/>
      </w:r>
      <w:r>
        <w:rPr>
          <w:noProof/>
        </w:rPr>
        <w:t>Rational DOORS</w:t>
      </w:r>
      <w:r>
        <w:rPr>
          <w:noProof/>
        </w:rPr>
        <w:tab/>
      </w:r>
      <w:r>
        <w:rPr>
          <w:noProof/>
        </w:rPr>
        <w:fldChar w:fldCharType="begin"/>
      </w:r>
      <w:r>
        <w:rPr>
          <w:noProof/>
        </w:rPr>
        <w:instrText xml:space="preserve"> PAGEREF _Toc456278254 \h </w:instrText>
      </w:r>
      <w:r>
        <w:rPr>
          <w:noProof/>
        </w:rPr>
      </w:r>
      <w:r>
        <w:rPr>
          <w:noProof/>
        </w:rPr>
        <w:fldChar w:fldCharType="separate"/>
      </w:r>
      <w:r>
        <w:rPr>
          <w:noProof/>
        </w:rPr>
        <w:t>7</w:t>
      </w:r>
      <w:r>
        <w:rPr>
          <w:noProof/>
        </w:rPr>
        <w:fldChar w:fldCharType="end"/>
      </w:r>
    </w:p>
    <w:p w14:paraId="48D6DC16" w14:textId="4D053678"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2.1</w:t>
      </w:r>
      <w:r>
        <w:rPr>
          <w:rFonts w:asciiTheme="minorHAnsi" w:eastAsiaTheme="minorEastAsia" w:hAnsiTheme="minorHAnsi" w:cstheme="minorBidi"/>
          <w:noProof/>
          <w:sz w:val="22"/>
          <w:szCs w:val="22"/>
          <w:lang w:val="en-GB" w:eastAsia="en-GB"/>
        </w:rPr>
        <w:tab/>
      </w:r>
      <w:r w:rsidRPr="00E8386E">
        <w:rPr>
          <w:noProof/>
          <w:lang w:val="en-GB"/>
        </w:rPr>
        <w:t>Citrix Login</w:t>
      </w:r>
      <w:r>
        <w:rPr>
          <w:noProof/>
        </w:rPr>
        <w:tab/>
      </w:r>
      <w:r>
        <w:rPr>
          <w:noProof/>
        </w:rPr>
        <w:fldChar w:fldCharType="begin"/>
      </w:r>
      <w:r>
        <w:rPr>
          <w:noProof/>
        </w:rPr>
        <w:instrText xml:space="preserve"> PAGEREF _Toc456278255 \h </w:instrText>
      </w:r>
      <w:r>
        <w:rPr>
          <w:noProof/>
        </w:rPr>
      </w:r>
      <w:r>
        <w:rPr>
          <w:noProof/>
        </w:rPr>
        <w:fldChar w:fldCharType="separate"/>
      </w:r>
      <w:r>
        <w:rPr>
          <w:noProof/>
        </w:rPr>
        <w:t>7</w:t>
      </w:r>
      <w:r>
        <w:rPr>
          <w:noProof/>
        </w:rPr>
        <w:fldChar w:fldCharType="end"/>
      </w:r>
    </w:p>
    <w:p w14:paraId="75C6059D" w14:textId="19EAE587"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2.2</w:t>
      </w:r>
      <w:r>
        <w:rPr>
          <w:rFonts w:asciiTheme="minorHAnsi" w:eastAsiaTheme="minorEastAsia" w:hAnsiTheme="minorHAnsi" w:cstheme="minorBidi"/>
          <w:noProof/>
          <w:sz w:val="22"/>
          <w:szCs w:val="22"/>
          <w:lang w:val="en-GB" w:eastAsia="en-GB"/>
        </w:rPr>
        <w:tab/>
      </w:r>
      <w:r>
        <w:rPr>
          <w:noProof/>
        </w:rPr>
        <w:t>Physical Data Model</w:t>
      </w:r>
      <w:r>
        <w:rPr>
          <w:noProof/>
        </w:rPr>
        <w:tab/>
      </w:r>
      <w:r>
        <w:rPr>
          <w:noProof/>
        </w:rPr>
        <w:fldChar w:fldCharType="begin"/>
      </w:r>
      <w:r>
        <w:rPr>
          <w:noProof/>
        </w:rPr>
        <w:instrText xml:space="preserve"> PAGEREF _Toc456278256 \h </w:instrText>
      </w:r>
      <w:r>
        <w:rPr>
          <w:noProof/>
        </w:rPr>
      </w:r>
      <w:r>
        <w:rPr>
          <w:noProof/>
        </w:rPr>
        <w:fldChar w:fldCharType="separate"/>
      </w:r>
      <w:r>
        <w:rPr>
          <w:noProof/>
        </w:rPr>
        <w:t>7</w:t>
      </w:r>
      <w:r>
        <w:rPr>
          <w:noProof/>
        </w:rPr>
        <w:fldChar w:fldCharType="end"/>
      </w:r>
    </w:p>
    <w:p w14:paraId="48D25F21" w14:textId="20B0F9C3"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2.3</w:t>
      </w:r>
      <w:r>
        <w:rPr>
          <w:rFonts w:asciiTheme="minorHAnsi" w:eastAsiaTheme="minorEastAsia" w:hAnsiTheme="minorHAnsi" w:cstheme="minorBidi"/>
          <w:noProof/>
          <w:sz w:val="22"/>
          <w:szCs w:val="22"/>
          <w:lang w:val="en-GB" w:eastAsia="en-GB"/>
        </w:rPr>
        <w:tab/>
      </w:r>
      <w:r w:rsidRPr="00E8386E">
        <w:rPr>
          <w:noProof/>
          <w:lang w:val="en-GB"/>
        </w:rPr>
        <w:t>Mailbox Function</w:t>
      </w:r>
      <w:r>
        <w:rPr>
          <w:noProof/>
        </w:rPr>
        <w:tab/>
      </w:r>
      <w:r>
        <w:rPr>
          <w:noProof/>
        </w:rPr>
        <w:fldChar w:fldCharType="begin"/>
      </w:r>
      <w:r>
        <w:rPr>
          <w:noProof/>
        </w:rPr>
        <w:instrText xml:space="preserve"> PAGEREF _Toc456278257 \h </w:instrText>
      </w:r>
      <w:r>
        <w:rPr>
          <w:noProof/>
        </w:rPr>
      </w:r>
      <w:r>
        <w:rPr>
          <w:noProof/>
        </w:rPr>
        <w:fldChar w:fldCharType="separate"/>
      </w:r>
      <w:r>
        <w:rPr>
          <w:noProof/>
        </w:rPr>
        <w:t>7</w:t>
      </w:r>
      <w:r>
        <w:rPr>
          <w:noProof/>
        </w:rPr>
        <w:fldChar w:fldCharType="end"/>
      </w:r>
    </w:p>
    <w:p w14:paraId="49986202" w14:textId="7BA71F7B"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2.4</w:t>
      </w:r>
      <w:r>
        <w:rPr>
          <w:rFonts w:asciiTheme="minorHAnsi" w:eastAsiaTheme="minorEastAsia" w:hAnsiTheme="minorHAnsi" w:cstheme="minorBidi"/>
          <w:noProof/>
          <w:sz w:val="22"/>
          <w:szCs w:val="22"/>
          <w:lang w:val="en-GB" w:eastAsia="en-GB"/>
        </w:rPr>
        <w:tab/>
      </w:r>
      <w:r>
        <w:rPr>
          <w:noProof/>
        </w:rPr>
        <w:t>Database Structure</w:t>
      </w:r>
      <w:r>
        <w:rPr>
          <w:noProof/>
        </w:rPr>
        <w:tab/>
      </w:r>
      <w:r>
        <w:rPr>
          <w:noProof/>
        </w:rPr>
        <w:fldChar w:fldCharType="begin"/>
      </w:r>
      <w:r>
        <w:rPr>
          <w:noProof/>
        </w:rPr>
        <w:instrText xml:space="preserve"> PAGEREF _Toc456278258 \h </w:instrText>
      </w:r>
      <w:r>
        <w:rPr>
          <w:noProof/>
        </w:rPr>
      </w:r>
      <w:r>
        <w:rPr>
          <w:noProof/>
        </w:rPr>
        <w:fldChar w:fldCharType="separate"/>
      </w:r>
      <w:r>
        <w:rPr>
          <w:noProof/>
        </w:rPr>
        <w:t>8</w:t>
      </w:r>
      <w:r>
        <w:rPr>
          <w:noProof/>
        </w:rPr>
        <w:fldChar w:fldCharType="end"/>
      </w:r>
    </w:p>
    <w:p w14:paraId="75F4CB94" w14:textId="55312B0E"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2.5</w:t>
      </w:r>
      <w:r>
        <w:rPr>
          <w:rFonts w:asciiTheme="minorHAnsi" w:eastAsiaTheme="minorEastAsia" w:hAnsiTheme="minorHAnsi" w:cstheme="minorBidi"/>
          <w:noProof/>
          <w:sz w:val="22"/>
          <w:szCs w:val="22"/>
          <w:lang w:val="en-GB" w:eastAsia="en-GB"/>
        </w:rPr>
        <w:tab/>
      </w:r>
      <w:r>
        <w:rPr>
          <w:noProof/>
        </w:rPr>
        <w:t>Project Structure</w:t>
      </w:r>
      <w:r>
        <w:rPr>
          <w:noProof/>
        </w:rPr>
        <w:tab/>
      </w:r>
      <w:r>
        <w:rPr>
          <w:noProof/>
        </w:rPr>
        <w:fldChar w:fldCharType="begin"/>
      </w:r>
      <w:r>
        <w:rPr>
          <w:noProof/>
        </w:rPr>
        <w:instrText xml:space="preserve"> PAGEREF _Toc456278259 \h </w:instrText>
      </w:r>
      <w:r>
        <w:rPr>
          <w:noProof/>
        </w:rPr>
      </w:r>
      <w:r>
        <w:rPr>
          <w:noProof/>
        </w:rPr>
        <w:fldChar w:fldCharType="separate"/>
      </w:r>
      <w:r>
        <w:rPr>
          <w:noProof/>
        </w:rPr>
        <w:t>8</w:t>
      </w:r>
      <w:r>
        <w:rPr>
          <w:noProof/>
        </w:rPr>
        <w:fldChar w:fldCharType="end"/>
      </w:r>
    </w:p>
    <w:p w14:paraId="4B32D956" w14:textId="4B568FAC"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2.6</w:t>
      </w:r>
      <w:r>
        <w:rPr>
          <w:rFonts w:asciiTheme="minorHAnsi" w:eastAsiaTheme="minorEastAsia" w:hAnsiTheme="minorHAnsi" w:cstheme="minorBidi"/>
          <w:noProof/>
          <w:sz w:val="22"/>
          <w:szCs w:val="22"/>
          <w:lang w:val="en-GB" w:eastAsia="en-GB"/>
        </w:rPr>
        <w:tab/>
      </w:r>
      <w:r>
        <w:rPr>
          <w:noProof/>
        </w:rPr>
        <w:t>Folder Structure</w:t>
      </w:r>
      <w:r>
        <w:rPr>
          <w:noProof/>
        </w:rPr>
        <w:tab/>
      </w:r>
      <w:r>
        <w:rPr>
          <w:noProof/>
        </w:rPr>
        <w:fldChar w:fldCharType="begin"/>
      </w:r>
      <w:r>
        <w:rPr>
          <w:noProof/>
        </w:rPr>
        <w:instrText xml:space="preserve"> PAGEREF _Toc456278260 \h </w:instrText>
      </w:r>
      <w:r>
        <w:rPr>
          <w:noProof/>
        </w:rPr>
      </w:r>
      <w:r>
        <w:rPr>
          <w:noProof/>
        </w:rPr>
        <w:fldChar w:fldCharType="separate"/>
      </w:r>
      <w:r>
        <w:rPr>
          <w:noProof/>
        </w:rPr>
        <w:t>9</w:t>
      </w:r>
      <w:r>
        <w:rPr>
          <w:noProof/>
        </w:rPr>
        <w:fldChar w:fldCharType="end"/>
      </w:r>
    </w:p>
    <w:p w14:paraId="78C899B9" w14:textId="018CE67A"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2.7</w:t>
      </w:r>
      <w:r>
        <w:rPr>
          <w:rFonts w:asciiTheme="minorHAnsi" w:eastAsiaTheme="minorEastAsia" w:hAnsiTheme="minorHAnsi" w:cstheme="minorBidi"/>
          <w:noProof/>
          <w:sz w:val="22"/>
          <w:szCs w:val="22"/>
          <w:lang w:val="en-GB" w:eastAsia="en-GB"/>
        </w:rPr>
        <w:tab/>
      </w:r>
      <w:r>
        <w:rPr>
          <w:noProof/>
        </w:rPr>
        <w:t>Module Structure and Attributes</w:t>
      </w:r>
      <w:r>
        <w:rPr>
          <w:noProof/>
        </w:rPr>
        <w:tab/>
      </w:r>
      <w:r>
        <w:rPr>
          <w:noProof/>
        </w:rPr>
        <w:fldChar w:fldCharType="begin"/>
      </w:r>
      <w:r>
        <w:rPr>
          <w:noProof/>
        </w:rPr>
        <w:instrText xml:space="preserve"> PAGEREF _Toc456278261 \h </w:instrText>
      </w:r>
      <w:r>
        <w:rPr>
          <w:noProof/>
        </w:rPr>
      </w:r>
      <w:r>
        <w:rPr>
          <w:noProof/>
        </w:rPr>
        <w:fldChar w:fldCharType="separate"/>
      </w:r>
      <w:r>
        <w:rPr>
          <w:noProof/>
        </w:rPr>
        <w:t>10</w:t>
      </w:r>
      <w:r>
        <w:rPr>
          <w:noProof/>
        </w:rPr>
        <w:fldChar w:fldCharType="end"/>
      </w:r>
    </w:p>
    <w:p w14:paraId="42BE341C" w14:textId="7D754295" w:rsidR="004071D7" w:rsidRDefault="004071D7">
      <w:pPr>
        <w:pStyle w:val="TOC3"/>
        <w:tabs>
          <w:tab w:val="left" w:pos="1200"/>
        </w:tabs>
        <w:rPr>
          <w:rFonts w:asciiTheme="minorHAnsi" w:eastAsiaTheme="minorEastAsia" w:hAnsiTheme="minorHAnsi" w:cstheme="minorBidi"/>
          <w:noProof/>
          <w:sz w:val="22"/>
          <w:szCs w:val="22"/>
          <w:lang w:val="en-GB" w:eastAsia="en-GB"/>
        </w:rPr>
      </w:pPr>
      <w:r>
        <w:rPr>
          <w:noProof/>
        </w:rPr>
        <w:t>2.7.1</w:t>
      </w:r>
      <w:r>
        <w:rPr>
          <w:rFonts w:asciiTheme="minorHAnsi" w:eastAsiaTheme="minorEastAsia" w:hAnsiTheme="minorHAnsi" w:cstheme="minorBidi"/>
          <w:noProof/>
          <w:sz w:val="22"/>
          <w:szCs w:val="22"/>
          <w:lang w:val="en-GB" w:eastAsia="en-GB"/>
        </w:rPr>
        <w:tab/>
      </w:r>
      <w:r>
        <w:rPr>
          <w:noProof/>
        </w:rPr>
        <w:t>Module Views</w:t>
      </w:r>
      <w:r>
        <w:rPr>
          <w:noProof/>
        </w:rPr>
        <w:tab/>
      </w:r>
      <w:r>
        <w:rPr>
          <w:noProof/>
        </w:rPr>
        <w:fldChar w:fldCharType="begin"/>
      </w:r>
      <w:r>
        <w:rPr>
          <w:noProof/>
        </w:rPr>
        <w:instrText xml:space="preserve"> PAGEREF _Toc456278262 \h </w:instrText>
      </w:r>
      <w:r>
        <w:rPr>
          <w:noProof/>
        </w:rPr>
      </w:r>
      <w:r>
        <w:rPr>
          <w:noProof/>
        </w:rPr>
        <w:fldChar w:fldCharType="separate"/>
      </w:r>
      <w:r>
        <w:rPr>
          <w:noProof/>
        </w:rPr>
        <w:t>10</w:t>
      </w:r>
      <w:r>
        <w:rPr>
          <w:noProof/>
        </w:rPr>
        <w:fldChar w:fldCharType="end"/>
      </w:r>
    </w:p>
    <w:p w14:paraId="15E1F136" w14:textId="1F8D4508" w:rsidR="004071D7" w:rsidRDefault="004071D7">
      <w:pPr>
        <w:pStyle w:val="TOC1"/>
        <w:tabs>
          <w:tab w:val="left" w:pos="600"/>
        </w:tabs>
        <w:rPr>
          <w:rFonts w:asciiTheme="minorHAnsi" w:eastAsiaTheme="minorEastAsia" w:hAnsiTheme="minorHAnsi" w:cstheme="minorBidi"/>
          <w:noProof/>
          <w:sz w:val="22"/>
          <w:szCs w:val="22"/>
          <w:lang w:val="en-GB" w:eastAsia="en-GB"/>
        </w:rPr>
      </w:pPr>
      <w:r w:rsidRPr="00E8386E">
        <w:rPr>
          <w:noProof/>
        </w:rPr>
        <w:t>3.</w:t>
      </w:r>
      <w:r>
        <w:rPr>
          <w:rFonts w:asciiTheme="minorHAnsi" w:eastAsiaTheme="minorEastAsia" w:hAnsiTheme="minorHAnsi" w:cstheme="minorBidi"/>
          <w:noProof/>
          <w:sz w:val="22"/>
          <w:szCs w:val="22"/>
          <w:lang w:val="en-GB" w:eastAsia="en-GB"/>
        </w:rPr>
        <w:tab/>
      </w:r>
      <w:r>
        <w:rPr>
          <w:noProof/>
        </w:rPr>
        <w:t>Programme Setup</w:t>
      </w:r>
      <w:r>
        <w:rPr>
          <w:noProof/>
        </w:rPr>
        <w:tab/>
      </w:r>
      <w:r>
        <w:rPr>
          <w:noProof/>
        </w:rPr>
        <w:fldChar w:fldCharType="begin"/>
      </w:r>
      <w:r>
        <w:rPr>
          <w:noProof/>
        </w:rPr>
        <w:instrText xml:space="preserve"> PAGEREF _Toc456278263 \h </w:instrText>
      </w:r>
      <w:r>
        <w:rPr>
          <w:noProof/>
        </w:rPr>
      </w:r>
      <w:r>
        <w:rPr>
          <w:noProof/>
        </w:rPr>
        <w:fldChar w:fldCharType="separate"/>
      </w:r>
      <w:r>
        <w:rPr>
          <w:noProof/>
        </w:rPr>
        <w:t>11</w:t>
      </w:r>
      <w:r>
        <w:rPr>
          <w:noProof/>
        </w:rPr>
        <w:fldChar w:fldCharType="end"/>
      </w:r>
    </w:p>
    <w:p w14:paraId="17EF72B2" w14:textId="25DE172B"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3.1</w:t>
      </w:r>
      <w:r>
        <w:rPr>
          <w:rFonts w:asciiTheme="minorHAnsi" w:eastAsiaTheme="minorEastAsia" w:hAnsiTheme="minorHAnsi" w:cstheme="minorBidi"/>
          <w:noProof/>
          <w:sz w:val="22"/>
          <w:szCs w:val="22"/>
          <w:lang w:val="en-GB" w:eastAsia="en-GB"/>
        </w:rPr>
        <w:tab/>
      </w:r>
      <w:r>
        <w:rPr>
          <w:noProof/>
        </w:rPr>
        <w:t>Baseline Generics</w:t>
      </w:r>
      <w:r>
        <w:rPr>
          <w:noProof/>
        </w:rPr>
        <w:tab/>
      </w:r>
      <w:r>
        <w:rPr>
          <w:noProof/>
        </w:rPr>
        <w:fldChar w:fldCharType="begin"/>
      </w:r>
      <w:r>
        <w:rPr>
          <w:noProof/>
        </w:rPr>
        <w:instrText xml:space="preserve"> PAGEREF _Toc456278264 \h </w:instrText>
      </w:r>
      <w:r>
        <w:rPr>
          <w:noProof/>
        </w:rPr>
      </w:r>
      <w:r>
        <w:rPr>
          <w:noProof/>
        </w:rPr>
        <w:fldChar w:fldCharType="separate"/>
      </w:r>
      <w:r>
        <w:rPr>
          <w:noProof/>
        </w:rPr>
        <w:t>11</w:t>
      </w:r>
      <w:r>
        <w:rPr>
          <w:noProof/>
        </w:rPr>
        <w:fldChar w:fldCharType="end"/>
      </w:r>
    </w:p>
    <w:p w14:paraId="580FD47B" w14:textId="18D83E2F"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3.2</w:t>
      </w:r>
      <w:r>
        <w:rPr>
          <w:rFonts w:asciiTheme="minorHAnsi" w:eastAsiaTheme="minorEastAsia" w:hAnsiTheme="minorHAnsi" w:cstheme="minorBidi"/>
          <w:noProof/>
          <w:sz w:val="22"/>
          <w:szCs w:val="22"/>
          <w:lang w:val="en-GB" w:eastAsia="en-GB"/>
        </w:rPr>
        <w:tab/>
      </w:r>
      <w:r>
        <w:rPr>
          <w:noProof/>
        </w:rPr>
        <w:t>Create copy of Generic Project</w:t>
      </w:r>
      <w:r>
        <w:rPr>
          <w:noProof/>
        </w:rPr>
        <w:tab/>
      </w:r>
      <w:r>
        <w:rPr>
          <w:noProof/>
        </w:rPr>
        <w:fldChar w:fldCharType="begin"/>
      </w:r>
      <w:r>
        <w:rPr>
          <w:noProof/>
        </w:rPr>
        <w:instrText xml:space="preserve"> PAGEREF _Toc456278265 \h </w:instrText>
      </w:r>
      <w:r>
        <w:rPr>
          <w:noProof/>
        </w:rPr>
      </w:r>
      <w:r>
        <w:rPr>
          <w:noProof/>
        </w:rPr>
        <w:fldChar w:fldCharType="separate"/>
      </w:r>
      <w:r>
        <w:rPr>
          <w:noProof/>
        </w:rPr>
        <w:t>14</w:t>
      </w:r>
      <w:r>
        <w:rPr>
          <w:noProof/>
        </w:rPr>
        <w:fldChar w:fldCharType="end"/>
      </w:r>
    </w:p>
    <w:p w14:paraId="725746E6" w14:textId="4B96DEE8"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3.3</w:t>
      </w:r>
      <w:r>
        <w:rPr>
          <w:rFonts w:asciiTheme="minorHAnsi" w:eastAsiaTheme="minorEastAsia" w:hAnsiTheme="minorHAnsi" w:cstheme="minorBidi"/>
          <w:noProof/>
          <w:sz w:val="22"/>
          <w:szCs w:val="22"/>
          <w:lang w:val="en-GB" w:eastAsia="en-GB"/>
        </w:rPr>
        <w:tab/>
      </w:r>
      <w:r>
        <w:rPr>
          <w:noProof/>
        </w:rPr>
        <w:t>Temporarily remove access to non-Admins</w:t>
      </w:r>
      <w:r>
        <w:rPr>
          <w:noProof/>
        </w:rPr>
        <w:tab/>
      </w:r>
      <w:r>
        <w:rPr>
          <w:noProof/>
        </w:rPr>
        <w:fldChar w:fldCharType="begin"/>
      </w:r>
      <w:r>
        <w:rPr>
          <w:noProof/>
        </w:rPr>
        <w:instrText xml:space="preserve"> PAGEREF _Toc456278266 \h </w:instrText>
      </w:r>
      <w:r>
        <w:rPr>
          <w:noProof/>
        </w:rPr>
      </w:r>
      <w:r>
        <w:rPr>
          <w:noProof/>
        </w:rPr>
        <w:fldChar w:fldCharType="separate"/>
      </w:r>
      <w:r>
        <w:rPr>
          <w:noProof/>
        </w:rPr>
        <w:t>16</w:t>
      </w:r>
      <w:r>
        <w:rPr>
          <w:noProof/>
        </w:rPr>
        <w:fldChar w:fldCharType="end"/>
      </w:r>
    </w:p>
    <w:p w14:paraId="1947EC0E" w14:textId="2FEF76CD"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3.4</w:t>
      </w:r>
      <w:r>
        <w:rPr>
          <w:rFonts w:asciiTheme="minorHAnsi" w:eastAsiaTheme="minorEastAsia" w:hAnsiTheme="minorHAnsi" w:cstheme="minorBidi"/>
          <w:noProof/>
          <w:sz w:val="22"/>
          <w:szCs w:val="22"/>
          <w:lang w:val="en-GB" w:eastAsia="en-GB"/>
        </w:rPr>
        <w:tab/>
      </w:r>
      <w:r>
        <w:rPr>
          <w:noProof/>
        </w:rPr>
        <w:t>Upload the RTC categories to filedAgainst in Project Configuration</w:t>
      </w:r>
      <w:r>
        <w:rPr>
          <w:noProof/>
        </w:rPr>
        <w:tab/>
      </w:r>
      <w:r>
        <w:rPr>
          <w:noProof/>
        </w:rPr>
        <w:fldChar w:fldCharType="begin"/>
      </w:r>
      <w:r>
        <w:rPr>
          <w:noProof/>
        </w:rPr>
        <w:instrText xml:space="preserve"> PAGEREF _Toc456278267 \h </w:instrText>
      </w:r>
      <w:r>
        <w:rPr>
          <w:noProof/>
        </w:rPr>
      </w:r>
      <w:r>
        <w:rPr>
          <w:noProof/>
        </w:rPr>
        <w:fldChar w:fldCharType="separate"/>
      </w:r>
      <w:r>
        <w:rPr>
          <w:noProof/>
        </w:rPr>
        <w:t>18</w:t>
      </w:r>
      <w:r>
        <w:rPr>
          <w:noProof/>
        </w:rPr>
        <w:fldChar w:fldCharType="end"/>
      </w:r>
    </w:p>
    <w:p w14:paraId="77378A5B" w14:textId="73B8A308" w:rsidR="004071D7" w:rsidRDefault="004071D7">
      <w:pPr>
        <w:pStyle w:val="TOC3"/>
        <w:tabs>
          <w:tab w:val="left" w:pos="1200"/>
        </w:tabs>
        <w:rPr>
          <w:rFonts w:asciiTheme="minorHAnsi" w:eastAsiaTheme="minorEastAsia" w:hAnsiTheme="minorHAnsi" w:cstheme="minorBidi"/>
          <w:noProof/>
          <w:sz w:val="22"/>
          <w:szCs w:val="22"/>
          <w:lang w:val="en-GB" w:eastAsia="en-GB"/>
        </w:rPr>
      </w:pPr>
      <w:r>
        <w:rPr>
          <w:noProof/>
        </w:rPr>
        <w:t>3.4.1</w:t>
      </w:r>
      <w:r>
        <w:rPr>
          <w:rFonts w:asciiTheme="minorHAnsi" w:eastAsiaTheme="minorEastAsia" w:hAnsiTheme="minorHAnsi" w:cstheme="minorBidi"/>
          <w:noProof/>
          <w:sz w:val="22"/>
          <w:szCs w:val="22"/>
          <w:lang w:val="en-GB" w:eastAsia="en-GB"/>
        </w:rPr>
        <w:tab/>
      </w:r>
      <w:r>
        <w:rPr>
          <w:noProof/>
        </w:rPr>
        <w:t>Preparation</w:t>
      </w:r>
      <w:r>
        <w:rPr>
          <w:noProof/>
        </w:rPr>
        <w:tab/>
      </w:r>
      <w:r>
        <w:rPr>
          <w:noProof/>
        </w:rPr>
        <w:fldChar w:fldCharType="begin"/>
      </w:r>
      <w:r>
        <w:rPr>
          <w:noProof/>
        </w:rPr>
        <w:instrText xml:space="preserve"> PAGEREF _Toc456278268 \h </w:instrText>
      </w:r>
      <w:r>
        <w:rPr>
          <w:noProof/>
        </w:rPr>
      </w:r>
      <w:r>
        <w:rPr>
          <w:noProof/>
        </w:rPr>
        <w:fldChar w:fldCharType="separate"/>
      </w:r>
      <w:r>
        <w:rPr>
          <w:noProof/>
        </w:rPr>
        <w:t>19</w:t>
      </w:r>
      <w:r>
        <w:rPr>
          <w:noProof/>
        </w:rPr>
        <w:fldChar w:fldCharType="end"/>
      </w:r>
    </w:p>
    <w:p w14:paraId="28C3CAE2" w14:textId="10F4D87A" w:rsidR="004071D7" w:rsidRDefault="004071D7">
      <w:pPr>
        <w:pStyle w:val="TOC3"/>
        <w:tabs>
          <w:tab w:val="left" w:pos="1200"/>
        </w:tabs>
        <w:rPr>
          <w:rFonts w:asciiTheme="minorHAnsi" w:eastAsiaTheme="minorEastAsia" w:hAnsiTheme="minorHAnsi" w:cstheme="minorBidi"/>
          <w:noProof/>
          <w:sz w:val="22"/>
          <w:szCs w:val="22"/>
          <w:lang w:val="en-GB" w:eastAsia="en-GB"/>
        </w:rPr>
      </w:pPr>
      <w:r>
        <w:rPr>
          <w:noProof/>
        </w:rPr>
        <w:t>3.4.2</w:t>
      </w:r>
      <w:r>
        <w:rPr>
          <w:rFonts w:asciiTheme="minorHAnsi" w:eastAsiaTheme="minorEastAsia" w:hAnsiTheme="minorHAnsi" w:cstheme="minorBidi"/>
          <w:noProof/>
          <w:sz w:val="22"/>
          <w:szCs w:val="22"/>
          <w:lang w:val="en-GB" w:eastAsia="en-GB"/>
        </w:rPr>
        <w:tab/>
      </w:r>
      <w:r>
        <w:rPr>
          <w:noProof/>
        </w:rPr>
        <w:t>Import process</w:t>
      </w:r>
      <w:r>
        <w:rPr>
          <w:noProof/>
        </w:rPr>
        <w:tab/>
      </w:r>
      <w:r>
        <w:rPr>
          <w:noProof/>
        </w:rPr>
        <w:fldChar w:fldCharType="begin"/>
      </w:r>
      <w:r>
        <w:rPr>
          <w:noProof/>
        </w:rPr>
        <w:instrText xml:space="preserve"> PAGEREF _Toc456278269 \h </w:instrText>
      </w:r>
      <w:r>
        <w:rPr>
          <w:noProof/>
        </w:rPr>
      </w:r>
      <w:r>
        <w:rPr>
          <w:noProof/>
        </w:rPr>
        <w:fldChar w:fldCharType="separate"/>
      </w:r>
      <w:r>
        <w:rPr>
          <w:noProof/>
        </w:rPr>
        <w:t>20</w:t>
      </w:r>
      <w:r>
        <w:rPr>
          <w:noProof/>
        </w:rPr>
        <w:fldChar w:fldCharType="end"/>
      </w:r>
    </w:p>
    <w:p w14:paraId="7A4B0375" w14:textId="7DA4F5C4"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3.5</w:t>
      </w:r>
      <w:r>
        <w:rPr>
          <w:rFonts w:asciiTheme="minorHAnsi" w:eastAsiaTheme="minorEastAsia" w:hAnsiTheme="minorHAnsi" w:cstheme="minorBidi"/>
          <w:noProof/>
          <w:sz w:val="22"/>
          <w:szCs w:val="22"/>
          <w:lang w:val="en-GB" w:eastAsia="en-GB"/>
        </w:rPr>
        <w:tab/>
      </w:r>
      <w:r>
        <w:rPr>
          <w:noProof/>
        </w:rPr>
        <w:t>Set up RTC configuration</w:t>
      </w:r>
      <w:r>
        <w:rPr>
          <w:noProof/>
        </w:rPr>
        <w:tab/>
      </w:r>
      <w:r>
        <w:rPr>
          <w:noProof/>
        </w:rPr>
        <w:fldChar w:fldCharType="begin"/>
      </w:r>
      <w:r>
        <w:rPr>
          <w:noProof/>
        </w:rPr>
        <w:instrText xml:space="preserve"> PAGEREF _Toc456278270 \h </w:instrText>
      </w:r>
      <w:r>
        <w:rPr>
          <w:noProof/>
        </w:rPr>
      </w:r>
      <w:r>
        <w:rPr>
          <w:noProof/>
        </w:rPr>
        <w:fldChar w:fldCharType="separate"/>
      </w:r>
      <w:r>
        <w:rPr>
          <w:noProof/>
        </w:rPr>
        <w:t>22</w:t>
      </w:r>
      <w:r>
        <w:rPr>
          <w:noProof/>
        </w:rPr>
        <w:fldChar w:fldCharType="end"/>
      </w:r>
    </w:p>
    <w:p w14:paraId="2AD0AB06" w14:textId="0F9849D0" w:rsidR="004071D7" w:rsidRDefault="004071D7">
      <w:pPr>
        <w:pStyle w:val="TOC3"/>
        <w:tabs>
          <w:tab w:val="left" w:pos="1200"/>
        </w:tabs>
        <w:rPr>
          <w:rFonts w:asciiTheme="minorHAnsi" w:eastAsiaTheme="minorEastAsia" w:hAnsiTheme="minorHAnsi" w:cstheme="minorBidi"/>
          <w:noProof/>
          <w:sz w:val="22"/>
          <w:szCs w:val="22"/>
          <w:lang w:val="en-GB" w:eastAsia="en-GB"/>
        </w:rPr>
      </w:pPr>
      <w:r>
        <w:rPr>
          <w:noProof/>
        </w:rPr>
        <w:t>3.5.1</w:t>
      </w:r>
      <w:r>
        <w:rPr>
          <w:rFonts w:asciiTheme="minorHAnsi" w:eastAsiaTheme="minorEastAsia" w:hAnsiTheme="minorHAnsi" w:cstheme="minorBidi"/>
          <w:noProof/>
          <w:sz w:val="22"/>
          <w:szCs w:val="22"/>
          <w:lang w:val="en-GB" w:eastAsia="en-GB"/>
        </w:rPr>
        <w:tab/>
      </w:r>
      <w:r>
        <w:rPr>
          <w:noProof/>
        </w:rPr>
        <w:t>Remote Services</w:t>
      </w:r>
      <w:r>
        <w:rPr>
          <w:noProof/>
        </w:rPr>
        <w:tab/>
      </w:r>
      <w:r>
        <w:rPr>
          <w:noProof/>
        </w:rPr>
        <w:fldChar w:fldCharType="begin"/>
      </w:r>
      <w:r>
        <w:rPr>
          <w:noProof/>
        </w:rPr>
        <w:instrText xml:space="preserve"> PAGEREF _Toc456278271 \h </w:instrText>
      </w:r>
      <w:r>
        <w:rPr>
          <w:noProof/>
        </w:rPr>
      </w:r>
      <w:r>
        <w:rPr>
          <w:noProof/>
        </w:rPr>
        <w:fldChar w:fldCharType="separate"/>
      </w:r>
      <w:r>
        <w:rPr>
          <w:noProof/>
        </w:rPr>
        <w:t>22</w:t>
      </w:r>
      <w:r>
        <w:rPr>
          <w:noProof/>
        </w:rPr>
        <w:fldChar w:fldCharType="end"/>
      </w:r>
    </w:p>
    <w:p w14:paraId="223DC10D" w14:textId="2A9F9B3D" w:rsidR="004071D7" w:rsidRDefault="004071D7">
      <w:pPr>
        <w:pStyle w:val="TOC3"/>
        <w:tabs>
          <w:tab w:val="left" w:pos="1200"/>
        </w:tabs>
        <w:rPr>
          <w:rFonts w:asciiTheme="minorHAnsi" w:eastAsiaTheme="minorEastAsia" w:hAnsiTheme="minorHAnsi" w:cstheme="minorBidi"/>
          <w:noProof/>
          <w:sz w:val="22"/>
          <w:szCs w:val="22"/>
          <w:lang w:val="en-GB" w:eastAsia="en-GB"/>
        </w:rPr>
      </w:pPr>
      <w:r>
        <w:rPr>
          <w:noProof/>
        </w:rPr>
        <w:t>3.5.2</w:t>
      </w:r>
      <w:r>
        <w:rPr>
          <w:rFonts w:asciiTheme="minorHAnsi" w:eastAsiaTheme="minorEastAsia" w:hAnsiTheme="minorHAnsi" w:cstheme="minorBidi"/>
          <w:noProof/>
          <w:sz w:val="22"/>
          <w:szCs w:val="22"/>
          <w:lang w:val="en-GB" w:eastAsia="en-GB"/>
        </w:rPr>
        <w:tab/>
      </w:r>
      <w:r>
        <w:rPr>
          <w:noProof/>
        </w:rPr>
        <w:t>Define the Configuration Template</w:t>
      </w:r>
      <w:r>
        <w:rPr>
          <w:noProof/>
        </w:rPr>
        <w:tab/>
      </w:r>
      <w:r>
        <w:rPr>
          <w:noProof/>
        </w:rPr>
        <w:fldChar w:fldCharType="begin"/>
      </w:r>
      <w:r>
        <w:rPr>
          <w:noProof/>
        </w:rPr>
        <w:instrText xml:space="preserve"> PAGEREF _Toc456278272 \h </w:instrText>
      </w:r>
      <w:r>
        <w:rPr>
          <w:noProof/>
        </w:rPr>
      </w:r>
      <w:r>
        <w:rPr>
          <w:noProof/>
        </w:rPr>
        <w:fldChar w:fldCharType="separate"/>
      </w:r>
      <w:r>
        <w:rPr>
          <w:noProof/>
        </w:rPr>
        <w:t>26</w:t>
      </w:r>
      <w:r>
        <w:rPr>
          <w:noProof/>
        </w:rPr>
        <w:fldChar w:fldCharType="end"/>
      </w:r>
    </w:p>
    <w:p w14:paraId="3623C838" w14:textId="00CB2F52" w:rsidR="004071D7" w:rsidRDefault="004071D7">
      <w:pPr>
        <w:pStyle w:val="TOC3"/>
        <w:tabs>
          <w:tab w:val="left" w:pos="1200"/>
        </w:tabs>
        <w:rPr>
          <w:rFonts w:asciiTheme="minorHAnsi" w:eastAsiaTheme="minorEastAsia" w:hAnsiTheme="minorHAnsi" w:cstheme="minorBidi"/>
          <w:noProof/>
          <w:sz w:val="22"/>
          <w:szCs w:val="22"/>
          <w:lang w:val="en-GB" w:eastAsia="en-GB"/>
        </w:rPr>
      </w:pPr>
      <w:r>
        <w:rPr>
          <w:noProof/>
        </w:rPr>
        <w:t>3.5.3</w:t>
      </w:r>
      <w:r>
        <w:rPr>
          <w:rFonts w:asciiTheme="minorHAnsi" w:eastAsiaTheme="minorEastAsia" w:hAnsiTheme="minorHAnsi" w:cstheme="minorBidi"/>
          <w:noProof/>
          <w:sz w:val="22"/>
          <w:szCs w:val="22"/>
          <w:lang w:val="en-GB" w:eastAsia="en-GB"/>
        </w:rPr>
        <w:tab/>
      </w:r>
      <w:r>
        <w:rPr>
          <w:noProof/>
        </w:rPr>
        <w:t>Set up RTC Module configuration</w:t>
      </w:r>
      <w:r>
        <w:rPr>
          <w:noProof/>
        </w:rPr>
        <w:tab/>
      </w:r>
      <w:r>
        <w:rPr>
          <w:noProof/>
        </w:rPr>
        <w:fldChar w:fldCharType="begin"/>
      </w:r>
      <w:r>
        <w:rPr>
          <w:noProof/>
        </w:rPr>
        <w:instrText xml:space="preserve"> PAGEREF _Toc456278273 \h </w:instrText>
      </w:r>
      <w:r>
        <w:rPr>
          <w:noProof/>
        </w:rPr>
      </w:r>
      <w:r>
        <w:rPr>
          <w:noProof/>
        </w:rPr>
        <w:fldChar w:fldCharType="separate"/>
      </w:r>
      <w:r>
        <w:rPr>
          <w:noProof/>
        </w:rPr>
        <w:t>28</w:t>
      </w:r>
      <w:r>
        <w:rPr>
          <w:noProof/>
        </w:rPr>
        <w:fldChar w:fldCharType="end"/>
      </w:r>
    </w:p>
    <w:p w14:paraId="15C4E48A" w14:textId="1D82AFFE"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3.6</w:t>
      </w:r>
      <w:r>
        <w:rPr>
          <w:rFonts w:asciiTheme="minorHAnsi" w:eastAsiaTheme="minorEastAsia" w:hAnsiTheme="minorHAnsi" w:cstheme="minorBidi"/>
          <w:noProof/>
          <w:sz w:val="22"/>
          <w:szCs w:val="22"/>
          <w:lang w:val="en-GB" w:eastAsia="en-GB"/>
        </w:rPr>
        <w:tab/>
      </w:r>
      <w:r>
        <w:rPr>
          <w:noProof/>
        </w:rPr>
        <w:t>Copy RTC Configuration to ALL requirements modules.</w:t>
      </w:r>
      <w:r>
        <w:rPr>
          <w:noProof/>
        </w:rPr>
        <w:tab/>
      </w:r>
      <w:r>
        <w:rPr>
          <w:noProof/>
        </w:rPr>
        <w:fldChar w:fldCharType="begin"/>
      </w:r>
      <w:r>
        <w:rPr>
          <w:noProof/>
        </w:rPr>
        <w:instrText xml:space="preserve"> PAGEREF _Toc456278274 \h </w:instrText>
      </w:r>
      <w:r>
        <w:rPr>
          <w:noProof/>
        </w:rPr>
      </w:r>
      <w:r>
        <w:rPr>
          <w:noProof/>
        </w:rPr>
        <w:fldChar w:fldCharType="separate"/>
      </w:r>
      <w:r>
        <w:rPr>
          <w:noProof/>
        </w:rPr>
        <w:t>31</w:t>
      </w:r>
      <w:r>
        <w:rPr>
          <w:noProof/>
        </w:rPr>
        <w:fldChar w:fldCharType="end"/>
      </w:r>
    </w:p>
    <w:p w14:paraId="3D802D97" w14:textId="5E762E3D"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3.7</w:t>
      </w:r>
      <w:r>
        <w:rPr>
          <w:rFonts w:asciiTheme="minorHAnsi" w:eastAsiaTheme="minorEastAsia" w:hAnsiTheme="minorHAnsi" w:cstheme="minorBidi"/>
          <w:noProof/>
          <w:sz w:val="22"/>
          <w:szCs w:val="22"/>
          <w:lang w:val="en-GB" w:eastAsia="en-GB"/>
        </w:rPr>
        <w:tab/>
      </w:r>
      <w:r>
        <w:rPr>
          <w:noProof/>
        </w:rPr>
        <w:t>Import groups in to RDS</w:t>
      </w:r>
      <w:r>
        <w:rPr>
          <w:noProof/>
        </w:rPr>
        <w:tab/>
      </w:r>
      <w:r>
        <w:rPr>
          <w:noProof/>
        </w:rPr>
        <w:fldChar w:fldCharType="begin"/>
      </w:r>
      <w:r>
        <w:rPr>
          <w:noProof/>
        </w:rPr>
        <w:instrText xml:space="preserve"> PAGEREF _Toc456278275 \h </w:instrText>
      </w:r>
      <w:r>
        <w:rPr>
          <w:noProof/>
        </w:rPr>
      </w:r>
      <w:r>
        <w:rPr>
          <w:noProof/>
        </w:rPr>
        <w:fldChar w:fldCharType="separate"/>
      </w:r>
      <w:r>
        <w:rPr>
          <w:noProof/>
        </w:rPr>
        <w:t>33</w:t>
      </w:r>
      <w:r>
        <w:rPr>
          <w:noProof/>
        </w:rPr>
        <w:fldChar w:fldCharType="end"/>
      </w:r>
    </w:p>
    <w:p w14:paraId="7961E12E" w14:textId="1212D308"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3.8</w:t>
      </w:r>
      <w:r>
        <w:rPr>
          <w:rFonts w:asciiTheme="minorHAnsi" w:eastAsiaTheme="minorEastAsia" w:hAnsiTheme="minorHAnsi" w:cstheme="minorBidi"/>
          <w:noProof/>
          <w:sz w:val="22"/>
          <w:szCs w:val="22"/>
          <w:lang w:val="en-GB" w:eastAsia="en-GB"/>
        </w:rPr>
        <w:tab/>
      </w:r>
      <w:r>
        <w:rPr>
          <w:noProof/>
        </w:rPr>
        <w:t>Import VPC into ‘Variants for input’ module</w:t>
      </w:r>
      <w:r>
        <w:rPr>
          <w:noProof/>
        </w:rPr>
        <w:tab/>
      </w:r>
      <w:r>
        <w:rPr>
          <w:noProof/>
        </w:rPr>
        <w:fldChar w:fldCharType="begin"/>
      </w:r>
      <w:r>
        <w:rPr>
          <w:noProof/>
        </w:rPr>
        <w:instrText xml:space="preserve"> PAGEREF _Toc456278276 \h </w:instrText>
      </w:r>
      <w:r>
        <w:rPr>
          <w:noProof/>
        </w:rPr>
      </w:r>
      <w:r>
        <w:rPr>
          <w:noProof/>
        </w:rPr>
        <w:fldChar w:fldCharType="separate"/>
      </w:r>
      <w:r>
        <w:rPr>
          <w:noProof/>
        </w:rPr>
        <w:t>39</w:t>
      </w:r>
      <w:r>
        <w:rPr>
          <w:noProof/>
        </w:rPr>
        <w:fldChar w:fldCharType="end"/>
      </w:r>
    </w:p>
    <w:p w14:paraId="3B088E0F" w14:textId="082B177B"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3.9</w:t>
      </w:r>
      <w:r>
        <w:rPr>
          <w:rFonts w:asciiTheme="minorHAnsi" w:eastAsiaTheme="minorEastAsia" w:hAnsiTheme="minorHAnsi" w:cstheme="minorBidi"/>
          <w:noProof/>
          <w:sz w:val="22"/>
          <w:szCs w:val="22"/>
          <w:lang w:val="en-GB" w:eastAsia="en-GB"/>
        </w:rPr>
        <w:tab/>
      </w:r>
      <w:r>
        <w:rPr>
          <w:noProof/>
        </w:rPr>
        <w:t>Propagate the variant information to the Project Configuration</w:t>
      </w:r>
      <w:r>
        <w:rPr>
          <w:noProof/>
        </w:rPr>
        <w:tab/>
      </w:r>
      <w:r>
        <w:rPr>
          <w:noProof/>
        </w:rPr>
        <w:fldChar w:fldCharType="begin"/>
      </w:r>
      <w:r>
        <w:rPr>
          <w:noProof/>
        </w:rPr>
        <w:instrText xml:space="preserve"> PAGEREF _Toc456278277 \h </w:instrText>
      </w:r>
      <w:r>
        <w:rPr>
          <w:noProof/>
        </w:rPr>
      </w:r>
      <w:r>
        <w:rPr>
          <w:noProof/>
        </w:rPr>
        <w:fldChar w:fldCharType="separate"/>
      </w:r>
      <w:r>
        <w:rPr>
          <w:noProof/>
        </w:rPr>
        <w:t>41</w:t>
      </w:r>
      <w:r>
        <w:rPr>
          <w:noProof/>
        </w:rPr>
        <w:fldChar w:fldCharType="end"/>
      </w:r>
    </w:p>
    <w:p w14:paraId="523EA21A" w14:textId="0BCF423F" w:rsidR="004071D7" w:rsidRDefault="004071D7">
      <w:pPr>
        <w:pStyle w:val="TOC2"/>
        <w:tabs>
          <w:tab w:val="left" w:pos="1000"/>
        </w:tabs>
        <w:rPr>
          <w:rFonts w:asciiTheme="minorHAnsi" w:eastAsiaTheme="minorEastAsia" w:hAnsiTheme="minorHAnsi" w:cstheme="minorBidi"/>
          <w:noProof/>
          <w:sz w:val="22"/>
          <w:szCs w:val="22"/>
          <w:lang w:val="en-GB" w:eastAsia="en-GB"/>
        </w:rPr>
      </w:pPr>
      <w:r w:rsidRPr="00E8386E">
        <w:rPr>
          <w:noProof/>
          <w:lang w:val="en-GB"/>
        </w:rPr>
        <w:t>3.10</w:t>
      </w:r>
      <w:r>
        <w:rPr>
          <w:rFonts w:asciiTheme="minorHAnsi" w:eastAsiaTheme="minorEastAsia" w:hAnsiTheme="minorHAnsi" w:cstheme="minorBidi"/>
          <w:noProof/>
          <w:sz w:val="22"/>
          <w:szCs w:val="22"/>
          <w:lang w:val="en-GB" w:eastAsia="en-GB"/>
        </w:rPr>
        <w:tab/>
      </w:r>
      <w:r>
        <w:rPr>
          <w:noProof/>
        </w:rPr>
        <w:t>Add the RDS group prefix to Project Configuration</w:t>
      </w:r>
      <w:r>
        <w:rPr>
          <w:noProof/>
        </w:rPr>
        <w:tab/>
      </w:r>
      <w:r>
        <w:rPr>
          <w:noProof/>
        </w:rPr>
        <w:fldChar w:fldCharType="begin"/>
      </w:r>
      <w:r>
        <w:rPr>
          <w:noProof/>
        </w:rPr>
        <w:instrText xml:space="preserve"> PAGEREF _Toc456278278 \h </w:instrText>
      </w:r>
      <w:r>
        <w:rPr>
          <w:noProof/>
        </w:rPr>
      </w:r>
      <w:r>
        <w:rPr>
          <w:noProof/>
        </w:rPr>
        <w:fldChar w:fldCharType="separate"/>
      </w:r>
      <w:r>
        <w:rPr>
          <w:noProof/>
        </w:rPr>
        <w:t>42</w:t>
      </w:r>
      <w:r>
        <w:rPr>
          <w:noProof/>
        </w:rPr>
        <w:fldChar w:fldCharType="end"/>
      </w:r>
    </w:p>
    <w:p w14:paraId="47DD9251" w14:textId="1582391D" w:rsidR="004071D7" w:rsidRDefault="004071D7">
      <w:pPr>
        <w:pStyle w:val="TOC2"/>
        <w:tabs>
          <w:tab w:val="left" w:pos="1000"/>
        </w:tabs>
        <w:rPr>
          <w:rFonts w:asciiTheme="minorHAnsi" w:eastAsiaTheme="minorEastAsia" w:hAnsiTheme="minorHAnsi" w:cstheme="minorBidi"/>
          <w:noProof/>
          <w:sz w:val="22"/>
          <w:szCs w:val="22"/>
          <w:lang w:val="en-GB" w:eastAsia="en-GB"/>
        </w:rPr>
      </w:pPr>
      <w:r w:rsidRPr="00E8386E">
        <w:rPr>
          <w:noProof/>
          <w:lang w:val="en-GB"/>
        </w:rPr>
        <w:t>3.11</w:t>
      </w:r>
      <w:r>
        <w:rPr>
          <w:rFonts w:asciiTheme="minorHAnsi" w:eastAsiaTheme="minorEastAsia" w:hAnsiTheme="minorHAnsi" w:cstheme="minorBidi"/>
          <w:noProof/>
          <w:sz w:val="22"/>
          <w:szCs w:val="22"/>
          <w:lang w:val="en-GB" w:eastAsia="en-GB"/>
        </w:rPr>
        <w:tab/>
      </w:r>
      <w:r>
        <w:rPr>
          <w:noProof/>
        </w:rPr>
        <w:t>Run ‘Programme Creation’</w:t>
      </w:r>
      <w:r>
        <w:rPr>
          <w:noProof/>
        </w:rPr>
        <w:tab/>
      </w:r>
      <w:r>
        <w:rPr>
          <w:noProof/>
        </w:rPr>
        <w:fldChar w:fldCharType="begin"/>
      </w:r>
      <w:r>
        <w:rPr>
          <w:noProof/>
        </w:rPr>
        <w:instrText xml:space="preserve"> PAGEREF _Toc456278279 \h </w:instrText>
      </w:r>
      <w:r>
        <w:rPr>
          <w:noProof/>
        </w:rPr>
      </w:r>
      <w:r>
        <w:rPr>
          <w:noProof/>
        </w:rPr>
        <w:fldChar w:fldCharType="separate"/>
      </w:r>
      <w:r>
        <w:rPr>
          <w:noProof/>
        </w:rPr>
        <w:t>44</w:t>
      </w:r>
      <w:r>
        <w:rPr>
          <w:noProof/>
        </w:rPr>
        <w:fldChar w:fldCharType="end"/>
      </w:r>
    </w:p>
    <w:p w14:paraId="1A430339" w14:textId="4DD6D74A" w:rsidR="004071D7" w:rsidRDefault="004071D7">
      <w:pPr>
        <w:pStyle w:val="TOC2"/>
        <w:tabs>
          <w:tab w:val="left" w:pos="1000"/>
        </w:tabs>
        <w:rPr>
          <w:rFonts w:asciiTheme="minorHAnsi" w:eastAsiaTheme="minorEastAsia" w:hAnsiTheme="minorHAnsi" w:cstheme="minorBidi"/>
          <w:noProof/>
          <w:sz w:val="22"/>
          <w:szCs w:val="22"/>
          <w:lang w:val="en-GB" w:eastAsia="en-GB"/>
        </w:rPr>
      </w:pPr>
      <w:r w:rsidRPr="00E8386E">
        <w:rPr>
          <w:noProof/>
          <w:lang w:val="en-GB"/>
        </w:rPr>
        <w:t>3.12</w:t>
      </w:r>
      <w:r>
        <w:rPr>
          <w:rFonts w:asciiTheme="minorHAnsi" w:eastAsiaTheme="minorEastAsia" w:hAnsiTheme="minorHAnsi" w:cstheme="minorBidi"/>
          <w:noProof/>
          <w:sz w:val="22"/>
          <w:szCs w:val="22"/>
          <w:lang w:val="en-GB" w:eastAsia="en-GB"/>
        </w:rPr>
        <w:tab/>
      </w:r>
      <w:r>
        <w:rPr>
          <w:noProof/>
        </w:rPr>
        <w:t>Test to ensure the programme is set up correctly</w:t>
      </w:r>
      <w:r>
        <w:rPr>
          <w:noProof/>
        </w:rPr>
        <w:tab/>
      </w:r>
      <w:r>
        <w:rPr>
          <w:noProof/>
        </w:rPr>
        <w:fldChar w:fldCharType="begin"/>
      </w:r>
      <w:r>
        <w:rPr>
          <w:noProof/>
        </w:rPr>
        <w:instrText xml:space="preserve"> PAGEREF _Toc456278280 \h </w:instrText>
      </w:r>
      <w:r>
        <w:rPr>
          <w:noProof/>
        </w:rPr>
      </w:r>
      <w:r>
        <w:rPr>
          <w:noProof/>
        </w:rPr>
        <w:fldChar w:fldCharType="separate"/>
      </w:r>
      <w:r>
        <w:rPr>
          <w:noProof/>
        </w:rPr>
        <w:t>46</w:t>
      </w:r>
      <w:r>
        <w:rPr>
          <w:noProof/>
        </w:rPr>
        <w:fldChar w:fldCharType="end"/>
      </w:r>
    </w:p>
    <w:p w14:paraId="17DF545D" w14:textId="05A48952" w:rsidR="004071D7" w:rsidRDefault="004071D7">
      <w:pPr>
        <w:pStyle w:val="TOC3"/>
        <w:tabs>
          <w:tab w:val="left" w:pos="1200"/>
        </w:tabs>
        <w:rPr>
          <w:rFonts w:asciiTheme="minorHAnsi" w:eastAsiaTheme="minorEastAsia" w:hAnsiTheme="minorHAnsi" w:cstheme="minorBidi"/>
          <w:noProof/>
          <w:sz w:val="22"/>
          <w:szCs w:val="22"/>
          <w:lang w:val="en-GB" w:eastAsia="en-GB"/>
        </w:rPr>
      </w:pPr>
      <w:r>
        <w:rPr>
          <w:noProof/>
        </w:rPr>
        <w:t>3.12.1</w:t>
      </w:r>
      <w:r>
        <w:rPr>
          <w:rFonts w:asciiTheme="minorHAnsi" w:eastAsiaTheme="minorEastAsia" w:hAnsiTheme="minorHAnsi" w:cstheme="minorBidi"/>
          <w:noProof/>
          <w:sz w:val="22"/>
          <w:szCs w:val="22"/>
          <w:lang w:val="en-GB" w:eastAsia="en-GB"/>
        </w:rPr>
        <w:tab/>
      </w:r>
      <w:r>
        <w:rPr>
          <w:noProof/>
        </w:rPr>
        <w:t>Test to ensure links to Generic Requirements are intact</w:t>
      </w:r>
      <w:r>
        <w:rPr>
          <w:noProof/>
        </w:rPr>
        <w:tab/>
      </w:r>
      <w:r>
        <w:rPr>
          <w:noProof/>
        </w:rPr>
        <w:fldChar w:fldCharType="begin"/>
      </w:r>
      <w:r>
        <w:rPr>
          <w:noProof/>
        </w:rPr>
        <w:instrText xml:space="preserve"> PAGEREF _Toc456278281 \h </w:instrText>
      </w:r>
      <w:r>
        <w:rPr>
          <w:noProof/>
        </w:rPr>
      </w:r>
      <w:r>
        <w:rPr>
          <w:noProof/>
        </w:rPr>
        <w:fldChar w:fldCharType="separate"/>
      </w:r>
      <w:r>
        <w:rPr>
          <w:noProof/>
        </w:rPr>
        <w:t>46</w:t>
      </w:r>
      <w:r>
        <w:rPr>
          <w:noProof/>
        </w:rPr>
        <w:fldChar w:fldCharType="end"/>
      </w:r>
    </w:p>
    <w:p w14:paraId="6DB41F2B" w14:textId="6B4A2B28" w:rsidR="004071D7" w:rsidRDefault="004071D7">
      <w:pPr>
        <w:pStyle w:val="TOC3"/>
        <w:tabs>
          <w:tab w:val="left" w:pos="1200"/>
        </w:tabs>
        <w:rPr>
          <w:rFonts w:asciiTheme="minorHAnsi" w:eastAsiaTheme="minorEastAsia" w:hAnsiTheme="minorHAnsi" w:cstheme="minorBidi"/>
          <w:noProof/>
          <w:sz w:val="22"/>
          <w:szCs w:val="22"/>
          <w:lang w:val="en-GB" w:eastAsia="en-GB"/>
        </w:rPr>
      </w:pPr>
      <w:r>
        <w:rPr>
          <w:noProof/>
        </w:rPr>
        <w:t>3.12.2</w:t>
      </w:r>
      <w:r>
        <w:rPr>
          <w:rFonts w:asciiTheme="minorHAnsi" w:eastAsiaTheme="minorEastAsia" w:hAnsiTheme="minorHAnsi" w:cstheme="minorBidi"/>
          <w:noProof/>
          <w:sz w:val="22"/>
          <w:szCs w:val="22"/>
          <w:lang w:val="en-GB" w:eastAsia="en-GB"/>
        </w:rPr>
        <w:tab/>
      </w:r>
      <w:r>
        <w:rPr>
          <w:noProof/>
        </w:rPr>
        <w:t>Test to ensure access rights have been correctly applied.</w:t>
      </w:r>
      <w:r>
        <w:rPr>
          <w:noProof/>
        </w:rPr>
        <w:tab/>
      </w:r>
      <w:r>
        <w:rPr>
          <w:noProof/>
        </w:rPr>
        <w:fldChar w:fldCharType="begin"/>
      </w:r>
      <w:r>
        <w:rPr>
          <w:noProof/>
        </w:rPr>
        <w:instrText xml:space="preserve"> PAGEREF _Toc456278282 \h </w:instrText>
      </w:r>
      <w:r>
        <w:rPr>
          <w:noProof/>
        </w:rPr>
      </w:r>
      <w:r>
        <w:rPr>
          <w:noProof/>
        </w:rPr>
        <w:fldChar w:fldCharType="separate"/>
      </w:r>
      <w:r>
        <w:rPr>
          <w:noProof/>
        </w:rPr>
        <w:t>47</w:t>
      </w:r>
      <w:r>
        <w:rPr>
          <w:noProof/>
        </w:rPr>
        <w:fldChar w:fldCharType="end"/>
      </w:r>
    </w:p>
    <w:p w14:paraId="321C94FB" w14:textId="010F9AC0" w:rsidR="004071D7" w:rsidRDefault="004071D7">
      <w:pPr>
        <w:pStyle w:val="TOC3"/>
        <w:tabs>
          <w:tab w:val="left" w:pos="1200"/>
        </w:tabs>
        <w:rPr>
          <w:rFonts w:asciiTheme="minorHAnsi" w:eastAsiaTheme="minorEastAsia" w:hAnsiTheme="minorHAnsi" w:cstheme="minorBidi"/>
          <w:noProof/>
          <w:sz w:val="22"/>
          <w:szCs w:val="22"/>
          <w:lang w:val="en-GB" w:eastAsia="en-GB"/>
        </w:rPr>
      </w:pPr>
      <w:r>
        <w:rPr>
          <w:noProof/>
        </w:rPr>
        <w:t>3.12.3</w:t>
      </w:r>
      <w:r>
        <w:rPr>
          <w:rFonts w:asciiTheme="minorHAnsi" w:eastAsiaTheme="minorEastAsia" w:hAnsiTheme="minorHAnsi" w:cstheme="minorBidi"/>
          <w:noProof/>
          <w:sz w:val="22"/>
          <w:szCs w:val="22"/>
          <w:lang w:val="en-GB" w:eastAsia="en-GB"/>
        </w:rPr>
        <w:tab/>
      </w:r>
      <w:r>
        <w:rPr>
          <w:noProof/>
        </w:rPr>
        <w:t>Test to ensure triggers have been applied correctly.</w:t>
      </w:r>
      <w:r>
        <w:rPr>
          <w:noProof/>
        </w:rPr>
        <w:tab/>
      </w:r>
      <w:r>
        <w:rPr>
          <w:noProof/>
        </w:rPr>
        <w:fldChar w:fldCharType="begin"/>
      </w:r>
      <w:r>
        <w:rPr>
          <w:noProof/>
        </w:rPr>
        <w:instrText xml:space="preserve"> PAGEREF _Toc456278283 \h </w:instrText>
      </w:r>
      <w:r>
        <w:rPr>
          <w:noProof/>
        </w:rPr>
      </w:r>
      <w:r>
        <w:rPr>
          <w:noProof/>
        </w:rPr>
        <w:fldChar w:fldCharType="separate"/>
      </w:r>
      <w:r>
        <w:rPr>
          <w:noProof/>
        </w:rPr>
        <w:t>48</w:t>
      </w:r>
      <w:r>
        <w:rPr>
          <w:noProof/>
        </w:rPr>
        <w:fldChar w:fldCharType="end"/>
      </w:r>
    </w:p>
    <w:p w14:paraId="0D8C2B71" w14:textId="22FD8CE2" w:rsidR="004071D7" w:rsidRDefault="004071D7">
      <w:pPr>
        <w:pStyle w:val="TOC3"/>
        <w:tabs>
          <w:tab w:val="left" w:pos="1200"/>
        </w:tabs>
        <w:rPr>
          <w:rFonts w:asciiTheme="minorHAnsi" w:eastAsiaTheme="minorEastAsia" w:hAnsiTheme="minorHAnsi" w:cstheme="minorBidi"/>
          <w:noProof/>
          <w:sz w:val="22"/>
          <w:szCs w:val="22"/>
          <w:lang w:val="en-GB" w:eastAsia="en-GB"/>
        </w:rPr>
      </w:pPr>
      <w:r>
        <w:rPr>
          <w:noProof/>
        </w:rPr>
        <w:t>3.12.4</w:t>
      </w:r>
      <w:r>
        <w:rPr>
          <w:rFonts w:asciiTheme="minorHAnsi" w:eastAsiaTheme="minorEastAsia" w:hAnsiTheme="minorHAnsi" w:cstheme="minorBidi"/>
          <w:noProof/>
          <w:sz w:val="22"/>
          <w:szCs w:val="22"/>
          <w:lang w:val="en-GB" w:eastAsia="en-GB"/>
        </w:rPr>
        <w:tab/>
      </w:r>
      <w:r>
        <w:rPr>
          <w:noProof/>
        </w:rPr>
        <w:t>Test to ensure links to RTC work correctly</w:t>
      </w:r>
      <w:r>
        <w:rPr>
          <w:noProof/>
        </w:rPr>
        <w:tab/>
      </w:r>
      <w:r>
        <w:rPr>
          <w:noProof/>
        </w:rPr>
        <w:fldChar w:fldCharType="begin"/>
      </w:r>
      <w:r>
        <w:rPr>
          <w:noProof/>
        </w:rPr>
        <w:instrText xml:space="preserve"> PAGEREF _Toc456278284 \h </w:instrText>
      </w:r>
      <w:r>
        <w:rPr>
          <w:noProof/>
        </w:rPr>
      </w:r>
      <w:r>
        <w:rPr>
          <w:noProof/>
        </w:rPr>
        <w:fldChar w:fldCharType="separate"/>
      </w:r>
      <w:r>
        <w:rPr>
          <w:noProof/>
        </w:rPr>
        <w:t>50</w:t>
      </w:r>
      <w:r>
        <w:rPr>
          <w:noProof/>
        </w:rPr>
        <w:fldChar w:fldCharType="end"/>
      </w:r>
    </w:p>
    <w:p w14:paraId="556B41C0" w14:textId="0C9734C0" w:rsidR="004071D7" w:rsidRDefault="004071D7">
      <w:pPr>
        <w:pStyle w:val="TOC3"/>
        <w:tabs>
          <w:tab w:val="left" w:pos="1200"/>
        </w:tabs>
        <w:rPr>
          <w:rFonts w:asciiTheme="minorHAnsi" w:eastAsiaTheme="minorEastAsia" w:hAnsiTheme="minorHAnsi" w:cstheme="minorBidi"/>
          <w:noProof/>
          <w:sz w:val="22"/>
          <w:szCs w:val="22"/>
          <w:lang w:val="en-GB" w:eastAsia="en-GB"/>
        </w:rPr>
      </w:pPr>
      <w:r>
        <w:rPr>
          <w:noProof/>
        </w:rPr>
        <w:t>3.12.5</w:t>
      </w:r>
      <w:r>
        <w:rPr>
          <w:rFonts w:asciiTheme="minorHAnsi" w:eastAsiaTheme="minorEastAsia" w:hAnsiTheme="minorHAnsi" w:cstheme="minorBidi"/>
          <w:noProof/>
          <w:sz w:val="22"/>
          <w:szCs w:val="22"/>
          <w:lang w:val="en-GB" w:eastAsia="en-GB"/>
        </w:rPr>
        <w:tab/>
      </w:r>
      <w:r>
        <w:rPr>
          <w:noProof/>
        </w:rPr>
        <w:t>Clean up test requirements.</w:t>
      </w:r>
      <w:r>
        <w:rPr>
          <w:noProof/>
        </w:rPr>
        <w:tab/>
      </w:r>
      <w:r>
        <w:rPr>
          <w:noProof/>
        </w:rPr>
        <w:fldChar w:fldCharType="begin"/>
      </w:r>
      <w:r>
        <w:rPr>
          <w:noProof/>
        </w:rPr>
        <w:instrText xml:space="preserve"> PAGEREF _Toc456278285 \h </w:instrText>
      </w:r>
      <w:r>
        <w:rPr>
          <w:noProof/>
        </w:rPr>
      </w:r>
      <w:r>
        <w:rPr>
          <w:noProof/>
        </w:rPr>
        <w:fldChar w:fldCharType="separate"/>
      </w:r>
      <w:r>
        <w:rPr>
          <w:noProof/>
        </w:rPr>
        <w:t>51</w:t>
      </w:r>
      <w:r>
        <w:rPr>
          <w:noProof/>
        </w:rPr>
        <w:fldChar w:fldCharType="end"/>
      </w:r>
    </w:p>
    <w:p w14:paraId="0EC64955" w14:textId="507AE1A7" w:rsidR="004071D7" w:rsidRDefault="004071D7">
      <w:pPr>
        <w:pStyle w:val="TOC2"/>
        <w:tabs>
          <w:tab w:val="left" w:pos="1000"/>
        </w:tabs>
        <w:rPr>
          <w:rFonts w:asciiTheme="minorHAnsi" w:eastAsiaTheme="minorEastAsia" w:hAnsiTheme="minorHAnsi" w:cstheme="minorBidi"/>
          <w:noProof/>
          <w:sz w:val="22"/>
          <w:szCs w:val="22"/>
          <w:lang w:val="en-GB" w:eastAsia="en-GB"/>
        </w:rPr>
      </w:pPr>
      <w:r w:rsidRPr="00E8386E">
        <w:rPr>
          <w:noProof/>
          <w:lang w:val="en-GB"/>
        </w:rPr>
        <w:t>3.13</w:t>
      </w:r>
      <w:r>
        <w:rPr>
          <w:rFonts w:asciiTheme="minorHAnsi" w:eastAsiaTheme="minorEastAsia" w:hAnsiTheme="minorHAnsi" w:cstheme="minorBidi"/>
          <w:noProof/>
          <w:sz w:val="22"/>
          <w:szCs w:val="22"/>
          <w:lang w:val="en-GB" w:eastAsia="en-GB"/>
        </w:rPr>
        <w:tab/>
      </w:r>
      <w:r>
        <w:rPr>
          <w:noProof/>
        </w:rPr>
        <w:t>Restore access rights</w:t>
      </w:r>
      <w:r>
        <w:rPr>
          <w:noProof/>
        </w:rPr>
        <w:tab/>
      </w:r>
      <w:r>
        <w:rPr>
          <w:noProof/>
        </w:rPr>
        <w:fldChar w:fldCharType="begin"/>
      </w:r>
      <w:r>
        <w:rPr>
          <w:noProof/>
        </w:rPr>
        <w:instrText xml:space="preserve"> PAGEREF _Toc456278286 \h </w:instrText>
      </w:r>
      <w:r>
        <w:rPr>
          <w:noProof/>
        </w:rPr>
      </w:r>
      <w:r>
        <w:rPr>
          <w:noProof/>
        </w:rPr>
        <w:fldChar w:fldCharType="separate"/>
      </w:r>
      <w:r>
        <w:rPr>
          <w:noProof/>
        </w:rPr>
        <w:t>52</w:t>
      </w:r>
      <w:r>
        <w:rPr>
          <w:noProof/>
        </w:rPr>
        <w:fldChar w:fldCharType="end"/>
      </w:r>
    </w:p>
    <w:p w14:paraId="67F7E88A" w14:textId="77B5DE14" w:rsidR="004071D7" w:rsidRDefault="004071D7">
      <w:pPr>
        <w:pStyle w:val="TOC1"/>
        <w:tabs>
          <w:tab w:val="left" w:pos="600"/>
        </w:tabs>
        <w:rPr>
          <w:rFonts w:asciiTheme="minorHAnsi" w:eastAsiaTheme="minorEastAsia" w:hAnsiTheme="minorHAnsi" w:cstheme="minorBidi"/>
          <w:noProof/>
          <w:sz w:val="22"/>
          <w:szCs w:val="22"/>
          <w:lang w:val="en-GB" w:eastAsia="en-GB"/>
        </w:rPr>
      </w:pPr>
      <w:r w:rsidRPr="00E8386E">
        <w:rPr>
          <w:noProof/>
        </w:rPr>
        <w:lastRenderedPageBreak/>
        <w:t>4.</w:t>
      </w:r>
      <w:r>
        <w:rPr>
          <w:rFonts w:asciiTheme="minorHAnsi" w:eastAsiaTheme="minorEastAsia" w:hAnsiTheme="minorHAnsi" w:cstheme="minorBidi"/>
          <w:noProof/>
          <w:sz w:val="22"/>
          <w:szCs w:val="22"/>
          <w:lang w:val="en-GB" w:eastAsia="en-GB"/>
        </w:rPr>
        <w:tab/>
      </w:r>
      <w:r>
        <w:rPr>
          <w:noProof/>
        </w:rPr>
        <w:t>User Groups</w:t>
      </w:r>
      <w:r>
        <w:rPr>
          <w:noProof/>
        </w:rPr>
        <w:tab/>
      </w:r>
      <w:r>
        <w:rPr>
          <w:noProof/>
        </w:rPr>
        <w:fldChar w:fldCharType="begin"/>
      </w:r>
      <w:r>
        <w:rPr>
          <w:noProof/>
        </w:rPr>
        <w:instrText xml:space="preserve"> PAGEREF _Toc456278287 \h </w:instrText>
      </w:r>
      <w:r>
        <w:rPr>
          <w:noProof/>
        </w:rPr>
      </w:r>
      <w:r>
        <w:rPr>
          <w:noProof/>
        </w:rPr>
        <w:fldChar w:fldCharType="separate"/>
      </w:r>
      <w:r>
        <w:rPr>
          <w:noProof/>
        </w:rPr>
        <w:t>54</w:t>
      </w:r>
      <w:r>
        <w:rPr>
          <w:noProof/>
        </w:rPr>
        <w:fldChar w:fldCharType="end"/>
      </w:r>
    </w:p>
    <w:p w14:paraId="2CA0EBD9" w14:textId="457DF7AB"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4.1</w:t>
      </w:r>
      <w:r>
        <w:rPr>
          <w:rFonts w:asciiTheme="minorHAnsi" w:eastAsiaTheme="minorEastAsia" w:hAnsiTheme="minorHAnsi" w:cstheme="minorBidi"/>
          <w:noProof/>
          <w:sz w:val="22"/>
          <w:szCs w:val="22"/>
          <w:lang w:val="en-GB" w:eastAsia="en-GB"/>
        </w:rPr>
        <w:tab/>
      </w:r>
      <w:r w:rsidRPr="00E8386E">
        <w:rPr>
          <w:noProof/>
          <w:lang w:val="en-GB"/>
        </w:rPr>
        <w:t>DB Admins</w:t>
      </w:r>
      <w:r>
        <w:rPr>
          <w:noProof/>
        </w:rPr>
        <w:tab/>
      </w:r>
      <w:r>
        <w:rPr>
          <w:noProof/>
        </w:rPr>
        <w:fldChar w:fldCharType="begin"/>
      </w:r>
      <w:r>
        <w:rPr>
          <w:noProof/>
        </w:rPr>
        <w:instrText xml:space="preserve"> PAGEREF _Toc456278288 \h </w:instrText>
      </w:r>
      <w:r>
        <w:rPr>
          <w:noProof/>
        </w:rPr>
      </w:r>
      <w:r>
        <w:rPr>
          <w:noProof/>
        </w:rPr>
        <w:fldChar w:fldCharType="separate"/>
      </w:r>
      <w:r>
        <w:rPr>
          <w:noProof/>
        </w:rPr>
        <w:t>54</w:t>
      </w:r>
      <w:r>
        <w:rPr>
          <w:noProof/>
        </w:rPr>
        <w:fldChar w:fldCharType="end"/>
      </w:r>
    </w:p>
    <w:p w14:paraId="3484A505" w14:textId="251AF0DF"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4.2</w:t>
      </w:r>
      <w:r>
        <w:rPr>
          <w:rFonts w:asciiTheme="minorHAnsi" w:eastAsiaTheme="minorEastAsia" w:hAnsiTheme="minorHAnsi" w:cstheme="minorBidi"/>
          <w:noProof/>
          <w:sz w:val="22"/>
          <w:szCs w:val="22"/>
          <w:lang w:val="en-GB" w:eastAsia="en-GB"/>
        </w:rPr>
        <w:tab/>
      </w:r>
      <w:r w:rsidRPr="00E8386E">
        <w:rPr>
          <w:noProof/>
          <w:lang w:val="en-GB"/>
        </w:rPr>
        <w:t>Generic Author</w:t>
      </w:r>
      <w:r>
        <w:rPr>
          <w:noProof/>
        </w:rPr>
        <w:tab/>
      </w:r>
      <w:r>
        <w:rPr>
          <w:noProof/>
        </w:rPr>
        <w:fldChar w:fldCharType="begin"/>
      </w:r>
      <w:r>
        <w:rPr>
          <w:noProof/>
        </w:rPr>
        <w:instrText xml:space="preserve"> PAGEREF _Toc456278289 \h </w:instrText>
      </w:r>
      <w:r>
        <w:rPr>
          <w:noProof/>
        </w:rPr>
      </w:r>
      <w:r>
        <w:rPr>
          <w:noProof/>
        </w:rPr>
        <w:fldChar w:fldCharType="separate"/>
      </w:r>
      <w:r>
        <w:rPr>
          <w:noProof/>
        </w:rPr>
        <w:t>54</w:t>
      </w:r>
      <w:r>
        <w:rPr>
          <w:noProof/>
        </w:rPr>
        <w:fldChar w:fldCharType="end"/>
      </w:r>
    </w:p>
    <w:p w14:paraId="5FBB8BB4" w14:textId="6A7B4D34"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4.3</w:t>
      </w:r>
      <w:r>
        <w:rPr>
          <w:rFonts w:asciiTheme="minorHAnsi" w:eastAsiaTheme="minorEastAsia" w:hAnsiTheme="minorHAnsi" w:cstheme="minorBidi"/>
          <w:noProof/>
          <w:sz w:val="22"/>
          <w:szCs w:val="22"/>
          <w:lang w:val="en-GB" w:eastAsia="en-GB"/>
        </w:rPr>
        <w:tab/>
      </w:r>
      <w:r w:rsidRPr="00E8386E">
        <w:rPr>
          <w:noProof/>
          <w:lang w:val="en-GB"/>
        </w:rPr>
        <w:t>RMDV Administrator</w:t>
      </w:r>
      <w:r>
        <w:rPr>
          <w:noProof/>
        </w:rPr>
        <w:tab/>
      </w:r>
      <w:r>
        <w:rPr>
          <w:noProof/>
        </w:rPr>
        <w:fldChar w:fldCharType="begin"/>
      </w:r>
      <w:r>
        <w:rPr>
          <w:noProof/>
        </w:rPr>
        <w:instrText xml:space="preserve"> PAGEREF _Toc456278290 \h </w:instrText>
      </w:r>
      <w:r>
        <w:rPr>
          <w:noProof/>
        </w:rPr>
      </w:r>
      <w:r>
        <w:rPr>
          <w:noProof/>
        </w:rPr>
        <w:fldChar w:fldCharType="separate"/>
      </w:r>
      <w:r>
        <w:rPr>
          <w:noProof/>
        </w:rPr>
        <w:t>54</w:t>
      </w:r>
      <w:r>
        <w:rPr>
          <w:noProof/>
        </w:rPr>
        <w:fldChar w:fldCharType="end"/>
      </w:r>
    </w:p>
    <w:p w14:paraId="38EB5EE5" w14:textId="73D83283"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4.4</w:t>
      </w:r>
      <w:r>
        <w:rPr>
          <w:rFonts w:asciiTheme="minorHAnsi" w:eastAsiaTheme="minorEastAsia" w:hAnsiTheme="minorHAnsi" w:cstheme="minorBidi"/>
          <w:noProof/>
          <w:sz w:val="22"/>
          <w:szCs w:val="22"/>
          <w:lang w:val="en-GB" w:eastAsia="en-GB"/>
        </w:rPr>
        <w:tab/>
      </w:r>
      <w:r w:rsidRPr="00E8386E">
        <w:rPr>
          <w:noProof/>
          <w:lang w:val="en-GB"/>
        </w:rPr>
        <w:t>Program Admin</w:t>
      </w:r>
      <w:r>
        <w:rPr>
          <w:noProof/>
        </w:rPr>
        <w:tab/>
      </w:r>
      <w:r>
        <w:rPr>
          <w:noProof/>
        </w:rPr>
        <w:fldChar w:fldCharType="begin"/>
      </w:r>
      <w:r>
        <w:rPr>
          <w:noProof/>
        </w:rPr>
        <w:instrText xml:space="preserve"> PAGEREF _Toc456278291 \h </w:instrText>
      </w:r>
      <w:r>
        <w:rPr>
          <w:noProof/>
        </w:rPr>
      </w:r>
      <w:r>
        <w:rPr>
          <w:noProof/>
        </w:rPr>
        <w:fldChar w:fldCharType="separate"/>
      </w:r>
      <w:r>
        <w:rPr>
          <w:noProof/>
        </w:rPr>
        <w:t>54</w:t>
      </w:r>
      <w:r>
        <w:rPr>
          <w:noProof/>
        </w:rPr>
        <w:fldChar w:fldCharType="end"/>
      </w:r>
    </w:p>
    <w:p w14:paraId="38A43D40" w14:textId="61B44344"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4.5</w:t>
      </w:r>
      <w:r>
        <w:rPr>
          <w:rFonts w:asciiTheme="minorHAnsi" w:eastAsiaTheme="minorEastAsia" w:hAnsiTheme="minorHAnsi" w:cstheme="minorBidi"/>
          <w:noProof/>
          <w:sz w:val="22"/>
          <w:szCs w:val="22"/>
          <w:lang w:val="en-GB" w:eastAsia="en-GB"/>
        </w:rPr>
        <w:tab/>
      </w:r>
      <w:r w:rsidRPr="00E8386E">
        <w:rPr>
          <w:noProof/>
          <w:lang w:val="en-GB"/>
        </w:rPr>
        <w:t>RMDV Contributor</w:t>
      </w:r>
      <w:r>
        <w:rPr>
          <w:noProof/>
        </w:rPr>
        <w:tab/>
      </w:r>
      <w:r>
        <w:rPr>
          <w:noProof/>
        </w:rPr>
        <w:fldChar w:fldCharType="begin"/>
      </w:r>
      <w:r>
        <w:rPr>
          <w:noProof/>
        </w:rPr>
        <w:instrText xml:space="preserve"> PAGEREF _Toc456278292 \h </w:instrText>
      </w:r>
      <w:r>
        <w:rPr>
          <w:noProof/>
        </w:rPr>
      </w:r>
      <w:r>
        <w:rPr>
          <w:noProof/>
        </w:rPr>
        <w:fldChar w:fldCharType="separate"/>
      </w:r>
      <w:r>
        <w:rPr>
          <w:noProof/>
        </w:rPr>
        <w:t>54</w:t>
      </w:r>
      <w:r>
        <w:rPr>
          <w:noProof/>
        </w:rPr>
        <w:fldChar w:fldCharType="end"/>
      </w:r>
    </w:p>
    <w:p w14:paraId="0FCE93B9" w14:textId="0C6F260D"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4.6</w:t>
      </w:r>
      <w:r>
        <w:rPr>
          <w:rFonts w:asciiTheme="minorHAnsi" w:eastAsiaTheme="minorEastAsia" w:hAnsiTheme="minorHAnsi" w:cstheme="minorBidi"/>
          <w:noProof/>
          <w:sz w:val="22"/>
          <w:szCs w:val="22"/>
          <w:lang w:val="en-GB" w:eastAsia="en-GB"/>
        </w:rPr>
        <w:tab/>
      </w:r>
      <w:r w:rsidRPr="00E8386E">
        <w:rPr>
          <w:noProof/>
          <w:lang w:val="en-GB"/>
        </w:rPr>
        <w:t>RMDV Reviewer</w:t>
      </w:r>
      <w:r>
        <w:rPr>
          <w:noProof/>
        </w:rPr>
        <w:tab/>
      </w:r>
      <w:r>
        <w:rPr>
          <w:noProof/>
        </w:rPr>
        <w:fldChar w:fldCharType="begin"/>
      </w:r>
      <w:r>
        <w:rPr>
          <w:noProof/>
        </w:rPr>
        <w:instrText xml:space="preserve"> PAGEREF _Toc456278293 \h </w:instrText>
      </w:r>
      <w:r>
        <w:rPr>
          <w:noProof/>
        </w:rPr>
      </w:r>
      <w:r>
        <w:rPr>
          <w:noProof/>
        </w:rPr>
        <w:fldChar w:fldCharType="separate"/>
      </w:r>
      <w:r>
        <w:rPr>
          <w:noProof/>
        </w:rPr>
        <w:t>54</w:t>
      </w:r>
      <w:r>
        <w:rPr>
          <w:noProof/>
        </w:rPr>
        <w:fldChar w:fldCharType="end"/>
      </w:r>
    </w:p>
    <w:p w14:paraId="0305E106" w14:textId="6D457F07" w:rsidR="004071D7" w:rsidRDefault="004071D7">
      <w:pPr>
        <w:pStyle w:val="TOC1"/>
        <w:tabs>
          <w:tab w:val="left" w:pos="600"/>
        </w:tabs>
        <w:rPr>
          <w:rFonts w:asciiTheme="minorHAnsi" w:eastAsiaTheme="minorEastAsia" w:hAnsiTheme="minorHAnsi" w:cstheme="minorBidi"/>
          <w:noProof/>
          <w:sz w:val="22"/>
          <w:szCs w:val="22"/>
          <w:lang w:val="en-GB" w:eastAsia="en-GB"/>
        </w:rPr>
      </w:pPr>
      <w:r w:rsidRPr="00E8386E">
        <w:rPr>
          <w:noProof/>
        </w:rPr>
        <w:t>5.</w:t>
      </w:r>
      <w:r>
        <w:rPr>
          <w:rFonts w:asciiTheme="minorHAnsi" w:eastAsiaTheme="minorEastAsia" w:hAnsiTheme="minorHAnsi" w:cstheme="minorBidi"/>
          <w:noProof/>
          <w:sz w:val="22"/>
          <w:szCs w:val="22"/>
          <w:lang w:val="en-GB" w:eastAsia="en-GB"/>
        </w:rPr>
        <w:tab/>
      </w:r>
      <w:r>
        <w:rPr>
          <w:noProof/>
        </w:rPr>
        <w:t>DXL</w:t>
      </w:r>
      <w:r>
        <w:rPr>
          <w:noProof/>
        </w:rPr>
        <w:tab/>
      </w:r>
      <w:r>
        <w:rPr>
          <w:noProof/>
        </w:rPr>
        <w:fldChar w:fldCharType="begin"/>
      </w:r>
      <w:r>
        <w:rPr>
          <w:noProof/>
        </w:rPr>
        <w:instrText xml:space="preserve"> PAGEREF _Toc456278294 \h </w:instrText>
      </w:r>
      <w:r>
        <w:rPr>
          <w:noProof/>
        </w:rPr>
      </w:r>
      <w:r>
        <w:rPr>
          <w:noProof/>
        </w:rPr>
        <w:fldChar w:fldCharType="separate"/>
      </w:r>
      <w:r>
        <w:rPr>
          <w:noProof/>
        </w:rPr>
        <w:t>55</w:t>
      </w:r>
      <w:r>
        <w:rPr>
          <w:noProof/>
        </w:rPr>
        <w:fldChar w:fldCharType="end"/>
      </w:r>
    </w:p>
    <w:p w14:paraId="13965B3B" w14:textId="2A8B5333"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5.1</w:t>
      </w:r>
      <w:r>
        <w:rPr>
          <w:rFonts w:asciiTheme="minorHAnsi" w:eastAsiaTheme="minorEastAsia" w:hAnsiTheme="minorHAnsi" w:cstheme="minorBidi"/>
          <w:noProof/>
          <w:sz w:val="22"/>
          <w:szCs w:val="22"/>
          <w:lang w:val="en-GB" w:eastAsia="en-GB"/>
        </w:rPr>
        <w:tab/>
      </w:r>
      <w:r w:rsidRPr="00E8386E">
        <w:rPr>
          <w:noProof/>
          <w:lang w:val="en-GB"/>
        </w:rPr>
        <w:t>Project Addins</w:t>
      </w:r>
      <w:r>
        <w:rPr>
          <w:noProof/>
        </w:rPr>
        <w:tab/>
      </w:r>
      <w:r>
        <w:rPr>
          <w:noProof/>
        </w:rPr>
        <w:fldChar w:fldCharType="begin"/>
      </w:r>
      <w:r>
        <w:rPr>
          <w:noProof/>
        </w:rPr>
        <w:instrText xml:space="preserve"> PAGEREF _Toc456278295 \h </w:instrText>
      </w:r>
      <w:r>
        <w:rPr>
          <w:noProof/>
        </w:rPr>
      </w:r>
      <w:r>
        <w:rPr>
          <w:noProof/>
        </w:rPr>
        <w:fldChar w:fldCharType="separate"/>
      </w:r>
      <w:r>
        <w:rPr>
          <w:noProof/>
        </w:rPr>
        <w:t>55</w:t>
      </w:r>
      <w:r>
        <w:rPr>
          <w:noProof/>
        </w:rPr>
        <w:fldChar w:fldCharType="end"/>
      </w:r>
    </w:p>
    <w:p w14:paraId="0A3694D2" w14:textId="7B8A4521" w:rsidR="004071D7" w:rsidRDefault="004071D7">
      <w:pPr>
        <w:pStyle w:val="TOC3"/>
        <w:tabs>
          <w:tab w:val="left" w:pos="1200"/>
        </w:tabs>
        <w:rPr>
          <w:rFonts w:asciiTheme="minorHAnsi" w:eastAsiaTheme="minorEastAsia" w:hAnsiTheme="minorHAnsi" w:cstheme="minorBidi"/>
          <w:noProof/>
          <w:sz w:val="22"/>
          <w:szCs w:val="22"/>
          <w:lang w:val="en-GB" w:eastAsia="en-GB"/>
        </w:rPr>
      </w:pPr>
      <w:r w:rsidRPr="00E8386E">
        <w:rPr>
          <w:noProof/>
          <w:lang w:val="en-GB"/>
        </w:rPr>
        <w:t>5.1.1</w:t>
      </w:r>
      <w:r>
        <w:rPr>
          <w:rFonts w:asciiTheme="minorHAnsi" w:eastAsiaTheme="minorEastAsia" w:hAnsiTheme="minorHAnsi" w:cstheme="minorBidi"/>
          <w:noProof/>
          <w:sz w:val="22"/>
          <w:szCs w:val="22"/>
          <w:lang w:val="en-GB" w:eastAsia="en-GB"/>
        </w:rPr>
        <w:tab/>
      </w:r>
      <w:r w:rsidRPr="00E8386E">
        <w:rPr>
          <w:noProof/>
          <w:lang w:val="en-GB"/>
        </w:rPr>
        <w:t>User addins</w:t>
      </w:r>
      <w:r>
        <w:rPr>
          <w:noProof/>
        </w:rPr>
        <w:tab/>
      </w:r>
      <w:r>
        <w:rPr>
          <w:noProof/>
        </w:rPr>
        <w:fldChar w:fldCharType="begin"/>
      </w:r>
      <w:r>
        <w:rPr>
          <w:noProof/>
        </w:rPr>
        <w:instrText xml:space="preserve"> PAGEREF _Toc456278296 \h </w:instrText>
      </w:r>
      <w:r>
        <w:rPr>
          <w:noProof/>
        </w:rPr>
      </w:r>
      <w:r>
        <w:rPr>
          <w:noProof/>
        </w:rPr>
        <w:fldChar w:fldCharType="separate"/>
      </w:r>
      <w:r>
        <w:rPr>
          <w:noProof/>
        </w:rPr>
        <w:t>55</w:t>
      </w:r>
      <w:r>
        <w:rPr>
          <w:noProof/>
        </w:rPr>
        <w:fldChar w:fldCharType="end"/>
      </w:r>
    </w:p>
    <w:p w14:paraId="6AF7F11C" w14:textId="7AB96760" w:rsidR="004071D7" w:rsidRDefault="004071D7">
      <w:pPr>
        <w:pStyle w:val="TOC3"/>
        <w:tabs>
          <w:tab w:val="left" w:pos="1200"/>
        </w:tabs>
        <w:rPr>
          <w:rFonts w:asciiTheme="minorHAnsi" w:eastAsiaTheme="minorEastAsia" w:hAnsiTheme="minorHAnsi" w:cstheme="minorBidi"/>
          <w:noProof/>
          <w:sz w:val="22"/>
          <w:szCs w:val="22"/>
          <w:lang w:val="en-GB" w:eastAsia="en-GB"/>
        </w:rPr>
      </w:pPr>
      <w:r w:rsidRPr="00E8386E">
        <w:rPr>
          <w:noProof/>
          <w:lang w:val="en-GB"/>
        </w:rPr>
        <w:t>5.1.2</w:t>
      </w:r>
      <w:r>
        <w:rPr>
          <w:rFonts w:asciiTheme="minorHAnsi" w:eastAsiaTheme="minorEastAsia" w:hAnsiTheme="minorHAnsi" w:cstheme="minorBidi"/>
          <w:noProof/>
          <w:sz w:val="22"/>
          <w:szCs w:val="22"/>
          <w:lang w:val="en-GB" w:eastAsia="en-GB"/>
        </w:rPr>
        <w:tab/>
      </w:r>
      <w:r w:rsidRPr="00E8386E">
        <w:rPr>
          <w:noProof/>
          <w:lang w:val="en-GB"/>
        </w:rPr>
        <w:t>Admin addins</w:t>
      </w:r>
      <w:r>
        <w:rPr>
          <w:noProof/>
        </w:rPr>
        <w:tab/>
      </w:r>
      <w:r>
        <w:rPr>
          <w:noProof/>
        </w:rPr>
        <w:fldChar w:fldCharType="begin"/>
      </w:r>
      <w:r>
        <w:rPr>
          <w:noProof/>
        </w:rPr>
        <w:instrText xml:space="preserve"> PAGEREF _Toc456278297 \h </w:instrText>
      </w:r>
      <w:r>
        <w:rPr>
          <w:noProof/>
        </w:rPr>
      </w:r>
      <w:r>
        <w:rPr>
          <w:noProof/>
        </w:rPr>
        <w:fldChar w:fldCharType="separate"/>
      </w:r>
      <w:r>
        <w:rPr>
          <w:noProof/>
        </w:rPr>
        <w:t>55</w:t>
      </w:r>
      <w:r>
        <w:rPr>
          <w:noProof/>
        </w:rPr>
        <w:fldChar w:fldCharType="end"/>
      </w:r>
    </w:p>
    <w:p w14:paraId="44E9C18C" w14:textId="5FC02B74" w:rsidR="004071D7" w:rsidRDefault="004071D7">
      <w:pPr>
        <w:pStyle w:val="TOC2"/>
        <w:tabs>
          <w:tab w:val="left" w:pos="800"/>
        </w:tabs>
        <w:rPr>
          <w:rFonts w:asciiTheme="minorHAnsi" w:eastAsiaTheme="minorEastAsia" w:hAnsiTheme="minorHAnsi" w:cstheme="minorBidi"/>
          <w:noProof/>
          <w:sz w:val="22"/>
          <w:szCs w:val="22"/>
          <w:lang w:val="en-GB" w:eastAsia="en-GB"/>
        </w:rPr>
      </w:pPr>
      <w:r w:rsidRPr="00E8386E">
        <w:rPr>
          <w:noProof/>
          <w:lang w:val="en-GB"/>
        </w:rPr>
        <w:t>5.2</w:t>
      </w:r>
      <w:r>
        <w:rPr>
          <w:rFonts w:asciiTheme="minorHAnsi" w:eastAsiaTheme="minorEastAsia" w:hAnsiTheme="minorHAnsi" w:cstheme="minorBidi"/>
          <w:noProof/>
          <w:sz w:val="22"/>
          <w:szCs w:val="22"/>
          <w:lang w:val="en-GB" w:eastAsia="en-GB"/>
        </w:rPr>
        <w:tab/>
      </w:r>
      <w:r w:rsidRPr="00E8386E">
        <w:rPr>
          <w:noProof/>
          <w:lang w:val="en-GB"/>
        </w:rPr>
        <w:t>Module Addins</w:t>
      </w:r>
      <w:r>
        <w:rPr>
          <w:noProof/>
        </w:rPr>
        <w:tab/>
      </w:r>
      <w:r>
        <w:rPr>
          <w:noProof/>
        </w:rPr>
        <w:fldChar w:fldCharType="begin"/>
      </w:r>
      <w:r>
        <w:rPr>
          <w:noProof/>
        </w:rPr>
        <w:instrText xml:space="preserve"> PAGEREF _Toc456278298 \h </w:instrText>
      </w:r>
      <w:r>
        <w:rPr>
          <w:noProof/>
        </w:rPr>
      </w:r>
      <w:r>
        <w:rPr>
          <w:noProof/>
        </w:rPr>
        <w:fldChar w:fldCharType="separate"/>
      </w:r>
      <w:r>
        <w:rPr>
          <w:noProof/>
        </w:rPr>
        <w:t>56</w:t>
      </w:r>
      <w:r>
        <w:rPr>
          <w:noProof/>
        </w:rPr>
        <w:fldChar w:fldCharType="end"/>
      </w:r>
    </w:p>
    <w:p w14:paraId="56B2F3CC" w14:textId="696F0E5D" w:rsidR="004071D7" w:rsidRDefault="004071D7">
      <w:pPr>
        <w:pStyle w:val="TOC3"/>
        <w:tabs>
          <w:tab w:val="left" w:pos="1200"/>
        </w:tabs>
        <w:rPr>
          <w:rFonts w:asciiTheme="minorHAnsi" w:eastAsiaTheme="minorEastAsia" w:hAnsiTheme="minorHAnsi" w:cstheme="minorBidi"/>
          <w:noProof/>
          <w:sz w:val="22"/>
          <w:szCs w:val="22"/>
          <w:lang w:val="en-GB" w:eastAsia="en-GB"/>
        </w:rPr>
      </w:pPr>
      <w:r w:rsidRPr="00E8386E">
        <w:rPr>
          <w:noProof/>
          <w:lang w:val="en-GB"/>
        </w:rPr>
        <w:t>5.2.1</w:t>
      </w:r>
      <w:r>
        <w:rPr>
          <w:rFonts w:asciiTheme="minorHAnsi" w:eastAsiaTheme="minorEastAsia" w:hAnsiTheme="minorHAnsi" w:cstheme="minorBidi"/>
          <w:noProof/>
          <w:sz w:val="22"/>
          <w:szCs w:val="22"/>
          <w:lang w:val="en-GB" w:eastAsia="en-GB"/>
        </w:rPr>
        <w:tab/>
      </w:r>
      <w:r w:rsidRPr="00E8386E">
        <w:rPr>
          <w:noProof/>
          <w:lang w:val="en-GB"/>
        </w:rPr>
        <w:t>Admin addins</w:t>
      </w:r>
      <w:r>
        <w:rPr>
          <w:noProof/>
        </w:rPr>
        <w:tab/>
      </w:r>
      <w:r>
        <w:rPr>
          <w:noProof/>
        </w:rPr>
        <w:fldChar w:fldCharType="begin"/>
      </w:r>
      <w:r>
        <w:rPr>
          <w:noProof/>
        </w:rPr>
        <w:instrText xml:space="preserve"> PAGEREF _Toc456278299 \h </w:instrText>
      </w:r>
      <w:r>
        <w:rPr>
          <w:noProof/>
        </w:rPr>
      </w:r>
      <w:r>
        <w:rPr>
          <w:noProof/>
        </w:rPr>
        <w:fldChar w:fldCharType="separate"/>
      </w:r>
      <w:r>
        <w:rPr>
          <w:noProof/>
        </w:rPr>
        <w:t>56</w:t>
      </w:r>
      <w:r>
        <w:rPr>
          <w:noProof/>
        </w:rPr>
        <w:fldChar w:fldCharType="end"/>
      </w:r>
    </w:p>
    <w:p w14:paraId="2A3FAE14" w14:textId="46BDE57F" w:rsidR="004071D7" w:rsidRDefault="004071D7">
      <w:pPr>
        <w:pStyle w:val="TOC3"/>
        <w:tabs>
          <w:tab w:val="left" w:pos="1200"/>
        </w:tabs>
        <w:rPr>
          <w:rFonts w:asciiTheme="minorHAnsi" w:eastAsiaTheme="minorEastAsia" w:hAnsiTheme="minorHAnsi" w:cstheme="minorBidi"/>
          <w:noProof/>
          <w:sz w:val="22"/>
          <w:szCs w:val="22"/>
          <w:lang w:val="en-GB" w:eastAsia="en-GB"/>
        </w:rPr>
      </w:pPr>
      <w:r w:rsidRPr="00E8386E">
        <w:rPr>
          <w:noProof/>
          <w:lang w:val="en-GB"/>
        </w:rPr>
        <w:t>5.2.2</w:t>
      </w:r>
      <w:r>
        <w:rPr>
          <w:rFonts w:asciiTheme="minorHAnsi" w:eastAsiaTheme="minorEastAsia" w:hAnsiTheme="minorHAnsi" w:cstheme="minorBidi"/>
          <w:noProof/>
          <w:sz w:val="22"/>
          <w:szCs w:val="22"/>
          <w:lang w:val="en-GB" w:eastAsia="en-GB"/>
        </w:rPr>
        <w:tab/>
      </w:r>
      <w:r w:rsidRPr="00E8386E">
        <w:rPr>
          <w:noProof/>
          <w:lang w:val="en-GB"/>
        </w:rPr>
        <w:t>User Addins</w:t>
      </w:r>
      <w:r>
        <w:rPr>
          <w:noProof/>
        </w:rPr>
        <w:tab/>
      </w:r>
      <w:r>
        <w:rPr>
          <w:noProof/>
        </w:rPr>
        <w:fldChar w:fldCharType="begin"/>
      </w:r>
      <w:r>
        <w:rPr>
          <w:noProof/>
        </w:rPr>
        <w:instrText xml:space="preserve"> PAGEREF _Toc456278300 \h </w:instrText>
      </w:r>
      <w:r>
        <w:rPr>
          <w:noProof/>
        </w:rPr>
      </w:r>
      <w:r>
        <w:rPr>
          <w:noProof/>
        </w:rPr>
        <w:fldChar w:fldCharType="separate"/>
      </w:r>
      <w:r>
        <w:rPr>
          <w:noProof/>
        </w:rPr>
        <w:t>56</w:t>
      </w:r>
      <w:r>
        <w:rPr>
          <w:noProof/>
        </w:rPr>
        <w:fldChar w:fldCharType="end"/>
      </w:r>
    </w:p>
    <w:p w14:paraId="68060E5A" w14:textId="0D6DC430" w:rsidR="004071D7" w:rsidRDefault="004071D7">
      <w:pPr>
        <w:pStyle w:val="TOC3"/>
        <w:tabs>
          <w:tab w:val="left" w:pos="1200"/>
        </w:tabs>
        <w:rPr>
          <w:rFonts w:asciiTheme="minorHAnsi" w:eastAsiaTheme="minorEastAsia" w:hAnsiTheme="minorHAnsi" w:cstheme="minorBidi"/>
          <w:noProof/>
          <w:sz w:val="22"/>
          <w:szCs w:val="22"/>
          <w:lang w:val="en-GB" w:eastAsia="en-GB"/>
        </w:rPr>
      </w:pPr>
      <w:r w:rsidRPr="00E8386E">
        <w:rPr>
          <w:noProof/>
          <w:lang w:val="en-GB"/>
        </w:rPr>
        <w:t>5.2.3</w:t>
      </w:r>
      <w:r>
        <w:rPr>
          <w:rFonts w:asciiTheme="minorHAnsi" w:eastAsiaTheme="minorEastAsia" w:hAnsiTheme="minorHAnsi" w:cstheme="minorBidi"/>
          <w:noProof/>
          <w:sz w:val="22"/>
          <w:szCs w:val="22"/>
          <w:lang w:val="en-GB" w:eastAsia="en-GB"/>
        </w:rPr>
        <w:tab/>
      </w:r>
      <w:r w:rsidRPr="00E8386E">
        <w:rPr>
          <w:noProof/>
          <w:lang w:val="en-GB"/>
        </w:rPr>
        <w:t>Non-RMDV specific addins</w:t>
      </w:r>
      <w:r>
        <w:rPr>
          <w:noProof/>
        </w:rPr>
        <w:tab/>
      </w:r>
      <w:r>
        <w:rPr>
          <w:noProof/>
        </w:rPr>
        <w:fldChar w:fldCharType="begin"/>
      </w:r>
      <w:r>
        <w:rPr>
          <w:noProof/>
        </w:rPr>
        <w:instrText xml:space="preserve"> PAGEREF _Toc456278301 \h </w:instrText>
      </w:r>
      <w:r>
        <w:rPr>
          <w:noProof/>
        </w:rPr>
      </w:r>
      <w:r>
        <w:rPr>
          <w:noProof/>
        </w:rPr>
        <w:fldChar w:fldCharType="separate"/>
      </w:r>
      <w:r>
        <w:rPr>
          <w:noProof/>
        </w:rPr>
        <w:t>57</w:t>
      </w:r>
      <w:r>
        <w:rPr>
          <w:noProof/>
        </w:rPr>
        <w:fldChar w:fldCharType="end"/>
      </w:r>
    </w:p>
    <w:p w14:paraId="0F5B97C5" w14:textId="5519A7FD" w:rsidR="00330CCA" w:rsidRPr="00330CCA" w:rsidRDefault="009665C8" w:rsidP="00330CCA">
      <w:r w:rsidRPr="00DA04CE">
        <w:fldChar w:fldCharType="end"/>
      </w:r>
      <w:bookmarkStart w:id="10" w:name="INSERT_HERE"/>
      <w:bookmarkEnd w:id="10"/>
    </w:p>
    <w:p w14:paraId="47DA097A" w14:textId="77777777" w:rsidR="0079728C" w:rsidRPr="005E45C6" w:rsidRDefault="001613E3" w:rsidP="005E45C6">
      <w:pPr>
        <w:pStyle w:val="Heading1"/>
      </w:pPr>
      <w:bookmarkStart w:id="11" w:name="_Toc456278249"/>
      <w:r w:rsidRPr="005E45C6">
        <w:t>Project</w:t>
      </w:r>
      <w:bookmarkEnd w:id="11"/>
    </w:p>
    <w:p w14:paraId="12AA6DE8" w14:textId="77777777" w:rsidR="001613E3" w:rsidRPr="001613E3" w:rsidRDefault="001613E3" w:rsidP="001613E3">
      <w:pPr>
        <w:pStyle w:val="Heading2"/>
      </w:pPr>
      <w:bookmarkStart w:id="12" w:name="_Toc456278250"/>
      <w:r>
        <w:t>Overview</w:t>
      </w:r>
      <w:bookmarkEnd w:id="12"/>
    </w:p>
    <w:p w14:paraId="2F4715EE" w14:textId="60050E80" w:rsidR="00825200" w:rsidRDefault="00BE6AB8" w:rsidP="00943081">
      <w:r w:rsidRPr="00E14C54">
        <w:t xml:space="preserve">The purpose of the </w:t>
      </w:r>
      <w:r w:rsidR="00B0087F">
        <w:t xml:space="preserve">TATA </w:t>
      </w:r>
      <w:r w:rsidRPr="00E14C54">
        <w:t>Requirements Managem</w:t>
      </w:r>
      <w:r>
        <w:t>ent and Design Verification (RM</w:t>
      </w:r>
      <w:r w:rsidRPr="00E14C54">
        <w:t xml:space="preserve">DV) project is to deploy a best in class Requirements Management and Verification System </w:t>
      </w:r>
      <w:r w:rsidR="00B0087F">
        <w:t>in</w:t>
      </w:r>
      <w:r w:rsidR="00825200">
        <w:t xml:space="preserve">to TATA </w:t>
      </w:r>
      <w:r w:rsidR="005E45C6">
        <w:t xml:space="preserve">Motor </w:t>
      </w:r>
      <w:r w:rsidR="00825200">
        <w:t xml:space="preserve">vehicle </w:t>
      </w:r>
      <w:r w:rsidR="005E45C6">
        <w:t>p</w:t>
      </w:r>
      <w:r w:rsidR="00825200">
        <w:t xml:space="preserve">rogrammes. </w:t>
      </w:r>
    </w:p>
    <w:p w14:paraId="55210B39" w14:textId="574ACE06" w:rsidR="00B0087F" w:rsidRDefault="00825200" w:rsidP="00BC2A23">
      <w:pPr>
        <w:pStyle w:val="CNParagraph"/>
        <w:ind w:left="0"/>
        <w:jc w:val="both"/>
      </w:pPr>
      <w:r w:rsidRPr="00A46212">
        <w:rPr>
          <w:lang w:val="en-GB"/>
        </w:rPr>
        <w:t>The project focus</w:t>
      </w:r>
      <w:r w:rsidR="005E45C6">
        <w:rPr>
          <w:lang w:val="en-GB"/>
        </w:rPr>
        <w:t>ses</w:t>
      </w:r>
      <w:r w:rsidRPr="00A46212">
        <w:rPr>
          <w:lang w:val="en-GB"/>
        </w:rPr>
        <w:t xml:space="preserve"> on </w:t>
      </w:r>
      <w:r w:rsidR="00E2756C">
        <w:rPr>
          <w:lang w:val="en-GB"/>
        </w:rPr>
        <w:t>the</w:t>
      </w:r>
      <w:r w:rsidRPr="00A46212">
        <w:rPr>
          <w:lang w:val="en-GB"/>
        </w:rPr>
        <w:t xml:space="preserve"> configuration of </w:t>
      </w:r>
      <w:r w:rsidR="00E2756C">
        <w:rPr>
          <w:lang w:val="en-GB"/>
        </w:rPr>
        <w:t xml:space="preserve">IBM Rational </w:t>
      </w:r>
      <w:r w:rsidRPr="00A46212">
        <w:rPr>
          <w:lang w:val="en-GB"/>
        </w:rPr>
        <w:t xml:space="preserve">applications </w:t>
      </w:r>
      <w:r w:rsidR="00E2756C">
        <w:rPr>
          <w:lang w:val="en-GB"/>
        </w:rPr>
        <w:t xml:space="preserve">and business processes </w:t>
      </w:r>
      <w:r>
        <w:rPr>
          <w:lang w:val="en-GB"/>
        </w:rPr>
        <w:t>based on</w:t>
      </w:r>
      <w:r w:rsidRPr="00A46212">
        <w:rPr>
          <w:lang w:val="en-GB"/>
        </w:rPr>
        <w:t xml:space="preserve"> the Jaguar Land Rover</w:t>
      </w:r>
      <w:r>
        <w:rPr>
          <w:lang w:val="en-GB"/>
        </w:rPr>
        <w:t xml:space="preserve"> </w:t>
      </w:r>
      <w:r w:rsidR="00E2756C">
        <w:rPr>
          <w:lang w:val="en-GB"/>
        </w:rPr>
        <w:t xml:space="preserve">RMDV standard. </w:t>
      </w:r>
      <w:r w:rsidR="00B0087F">
        <w:t xml:space="preserve">This approach will enable an auditable approach </w:t>
      </w:r>
      <w:r w:rsidR="00A2262D">
        <w:t xml:space="preserve">standards based requirements, similar to those managed by JLR today, furthermore it will </w:t>
      </w:r>
      <w:r w:rsidR="00B0087F">
        <w:t>track requirement and testing progress against t</w:t>
      </w:r>
      <w:r w:rsidR="005E45C6">
        <w:t xml:space="preserve">argets and quality throughout </w:t>
      </w:r>
      <w:r w:rsidR="00B0087F">
        <w:t xml:space="preserve">vehicle </w:t>
      </w:r>
      <w:r w:rsidR="005E45C6">
        <w:t>p</w:t>
      </w:r>
      <w:r w:rsidR="00B0087F">
        <w:t>rogramme</w:t>
      </w:r>
      <w:r w:rsidR="005E45C6">
        <w:t>s</w:t>
      </w:r>
      <w:r w:rsidR="00B0087F">
        <w:t>.</w:t>
      </w:r>
    </w:p>
    <w:p w14:paraId="6FB879A6" w14:textId="77777777" w:rsidR="00825200" w:rsidRDefault="00825200" w:rsidP="00A2262D"/>
    <w:p w14:paraId="131FBD62" w14:textId="77777777" w:rsidR="0059796C" w:rsidRDefault="00255ACD" w:rsidP="0059796C">
      <w:pPr>
        <w:pStyle w:val="Heading2"/>
      </w:pPr>
      <w:bookmarkStart w:id="13" w:name="_Toc456278251"/>
      <w:r>
        <w:t>Project Goals</w:t>
      </w:r>
      <w:bookmarkEnd w:id="13"/>
    </w:p>
    <w:p w14:paraId="43B1179E" w14:textId="77777777" w:rsidR="00A91CD2" w:rsidRDefault="00A91CD2" w:rsidP="00A91CD2">
      <w:r w:rsidRPr="00E14C54">
        <w:t>The overall business goals for this project can be listed as follows:</w:t>
      </w:r>
    </w:p>
    <w:p w14:paraId="7BE3D905" w14:textId="5B465FA1" w:rsidR="00986655" w:rsidRDefault="00986655" w:rsidP="001957E4">
      <w:pPr>
        <w:numPr>
          <w:ilvl w:val="0"/>
          <w:numId w:val="10"/>
        </w:numPr>
      </w:pPr>
      <w:r>
        <w:t xml:space="preserve">A single approach to requirements management, test verification and design validation for </w:t>
      </w:r>
      <w:r w:rsidR="00371419">
        <w:t xml:space="preserve">all new TATA </w:t>
      </w:r>
      <w:r w:rsidR="005E45C6">
        <w:t>M</w:t>
      </w:r>
      <w:r w:rsidR="00371419">
        <w:t xml:space="preserve">otors vehicle </w:t>
      </w:r>
      <w:r w:rsidR="005E45C6">
        <w:t>programmes.</w:t>
      </w:r>
    </w:p>
    <w:p w14:paraId="6F097FBD" w14:textId="7096C5A8" w:rsidR="00986655" w:rsidRDefault="00986655" w:rsidP="001957E4">
      <w:pPr>
        <w:numPr>
          <w:ilvl w:val="0"/>
          <w:numId w:val="10"/>
        </w:numPr>
      </w:pPr>
      <w:r>
        <w:t xml:space="preserve">The re-use of generic </w:t>
      </w:r>
      <w:r w:rsidR="00371419">
        <w:t>TATA</w:t>
      </w:r>
      <w:r w:rsidR="005E45C6">
        <w:t xml:space="preserve"> Requirements and Test cases.</w:t>
      </w:r>
    </w:p>
    <w:p w14:paraId="5A76574A" w14:textId="71818643" w:rsidR="00371419" w:rsidRDefault="00986655" w:rsidP="001957E4">
      <w:pPr>
        <w:numPr>
          <w:ilvl w:val="0"/>
          <w:numId w:val="10"/>
        </w:numPr>
      </w:pPr>
      <w:r>
        <w:t xml:space="preserve">A scalable data model that can support </w:t>
      </w:r>
      <w:r w:rsidR="005E45C6">
        <w:t xml:space="preserve">the expansion of </w:t>
      </w:r>
      <w:r>
        <w:t>RM</w:t>
      </w:r>
      <w:r w:rsidR="00371419">
        <w:t xml:space="preserve">DV </w:t>
      </w:r>
      <w:r w:rsidR="005E45C6">
        <w:t>within TATA Motors</w:t>
      </w:r>
      <w:r w:rsidR="00371419">
        <w:t>.</w:t>
      </w:r>
    </w:p>
    <w:p w14:paraId="08FFA5CD" w14:textId="40179808" w:rsidR="00986655" w:rsidRDefault="00986655" w:rsidP="001957E4">
      <w:pPr>
        <w:numPr>
          <w:ilvl w:val="0"/>
          <w:numId w:val="10"/>
        </w:numPr>
      </w:pPr>
      <w:r>
        <w:t xml:space="preserve">Improvement in the accuracy of current </w:t>
      </w:r>
      <w:r w:rsidR="005E45C6">
        <w:t>r</w:t>
      </w:r>
      <w:r w:rsidR="00371419">
        <w:t xml:space="preserve">equirement and </w:t>
      </w:r>
      <w:r w:rsidR="005E45C6">
        <w:t>t</w:t>
      </w:r>
      <w:r w:rsidR="00371419">
        <w:t>esting</w:t>
      </w:r>
      <w:r>
        <w:t xml:space="preserve"> </w:t>
      </w:r>
      <w:r w:rsidR="005E45C6">
        <w:t>p</w:t>
      </w:r>
      <w:r w:rsidR="007E0D4D">
        <w:t xml:space="preserve">roject </w:t>
      </w:r>
      <w:r w:rsidR="005E45C6">
        <w:t>s</w:t>
      </w:r>
      <w:r w:rsidR="007E0D4D">
        <w:t xml:space="preserve">tatus reporting on vehicle </w:t>
      </w:r>
      <w:r w:rsidR="005E45C6">
        <w:t>p</w:t>
      </w:r>
      <w:r w:rsidR="007E0D4D">
        <w:t>rogrammes</w:t>
      </w:r>
    </w:p>
    <w:p w14:paraId="52885CDF" w14:textId="0AFC311F" w:rsidR="002A5EBC" w:rsidRDefault="00986655" w:rsidP="001957E4">
      <w:pPr>
        <w:numPr>
          <w:ilvl w:val="0"/>
          <w:numId w:val="10"/>
        </w:numPr>
      </w:pPr>
      <w:r>
        <w:t xml:space="preserve">The re-use and traceability of </w:t>
      </w:r>
      <w:r w:rsidR="005E45C6">
        <w:t>r</w:t>
      </w:r>
      <w:r>
        <w:t xml:space="preserve">equirements and </w:t>
      </w:r>
      <w:r w:rsidR="005E45C6">
        <w:t>t</w:t>
      </w:r>
      <w:r>
        <w:t>est cases across vehicle program</w:t>
      </w:r>
      <w:r w:rsidR="005E45C6">
        <w:t>me</w:t>
      </w:r>
      <w:r>
        <w:t>s.</w:t>
      </w:r>
    </w:p>
    <w:p w14:paraId="545FC814" w14:textId="77777777" w:rsidR="00B56E1C" w:rsidRDefault="00B56E1C" w:rsidP="001957E4">
      <w:pPr>
        <w:numPr>
          <w:ilvl w:val="0"/>
          <w:numId w:val="10"/>
        </w:numPr>
      </w:pPr>
      <w:r>
        <w:t>The phased removal of manual processes from the business and the migration of all requirements and testing artefacts into the RMDV solution.</w:t>
      </w:r>
    </w:p>
    <w:p w14:paraId="798B84C6" w14:textId="77777777" w:rsidR="00B56E1C" w:rsidRDefault="00B56E1C" w:rsidP="001957E4">
      <w:pPr>
        <w:numPr>
          <w:ilvl w:val="0"/>
          <w:numId w:val="10"/>
        </w:numPr>
      </w:pPr>
      <w:r>
        <w:t>The deployment of the Rational Software Platform to replace current manual and ad-hoc processes based on the JLR Requirements Management and Design Verification system</w:t>
      </w:r>
    </w:p>
    <w:p w14:paraId="384D1ECB" w14:textId="77777777" w:rsidR="00BC2A23" w:rsidRDefault="00BC2A23" w:rsidP="00BC2A23">
      <w:pPr>
        <w:ind w:left="720"/>
      </w:pPr>
    </w:p>
    <w:p w14:paraId="01A31303" w14:textId="77777777" w:rsidR="0059796C" w:rsidRDefault="001613E3" w:rsidP="0073245F">
      <w:pPr>
        <w:pStyle w:val="Heading2"/>
      </w:pPr>
      <w:bookmarkStart w:id="14" w:name="_Toc456278252"/>
      <w:r>
        <w:t>Document Purpose</w:t>
      </w:r>
      <w:bookmarkEnd w:id="14"/>
    </w:p>
    <w:p w14:paraId="2AD09013" w14:textId="792848DD" w:rsidR="009707CC" w:rsidRDefault="001613E3" w:rsidP="009707CC">
      <w:r>
        <w:t xml:space="preserve">This document </w:t>
      </w:r>
      <w:r w:rsidR="0073245F">
        <w:t>will detail</w:t>
      </w:r>
      <w:r w:rsidR="009707CC">
        <w:t xml:space="preserve"> the steps required to administer IBM Rational DOORS within the context of the RMDV solution. This is primarily focused on how to set up a new project, from creating the project, to setting up the programme specific settings and activating variants/teams.</w:t>
      </w:r>
    </w:p>
    <w:p w14:paraId="19802C0A" w14:textId="1711C931" w:rsidR="0014080C" w:rsidRDefault="0014080C" w:rsidP="009707CC"/>
    <w:p w14:paraId="20601466" w14:textId="3B925575" w:rsidR="0014080C" w:rsidRDefault="0014080C" w:rsidP="009707CC">
      <w:r>
        <w:t>This document will also cover uploading new generic requirements from a CSV file and the functions contained within the RMDV Utilities &gt; Admin menus.</w:t>
      </w:r>
    </w:p>
    <w:p w14:paraId="13458E7D" w14:textId="7A78C8D0" w:rsidR="0073245F" w:rsidRDefault="00BC2A23" w:rsidP="0073245F">
      <w:r>
        <w:t xml:space="preserve">. </w:t>
      </w:r>
    </w:p>
    <w:p w14:paraId="6E781957" w14:textId="77777777" w:rsidR="001613E3" w:rsidRDefault="00BC2A23" w:rsidP="0073245F">
      <w:pPr>
        <w:pStyle w:val="Heading2"/>
      </w:pPr>
      <w:r>
        <w:br w:type="page"/>
      </w:r>
      <w:bookmarkStart w:id="15" w:name="_Toc456278253"/>
      <w:bookmarkStart w:id="16" w:name="_GoBack"/>
      <w:bookmarkEnd w:id="16"/>
      <w:r w:rsidR="001613E3">
        <w:t>RMDV Logical Data Model</w:t>
      </w:r>
      <w:bookmarkEnd w:id="15"/>
    </w:p>
    <w:p w14:paraId="107106D5" w14:textId="77777777" w:rsidR="001613E3" w:rsidRDefault="00155504" w:rsidP="001613E3">
      <w:r>
        <w:t xml:space="preserve">Shown for </w:t>
      </w:r>
      <w:r w:rsidR="00362659">
        <w:t>r</w:t>
      </w:r>
      <w:r>
        <w:t>eference purposes only:</w:t>
      </w:r>
    </w:p>
    <w:p w14:paraId="5B1FE654" w14:textId="77777777" w:rsidR="00155504" w:rsidRPr="001613E3" w:rsidRDefault="00155504" w:rsidP="001613E3"/>
    <w:p w14:paraId="71D41342" w14:textId="680C8642" w:rsidR="002B02C1" w:rsidRDefault="00517CF4" w:rsidP="002B02C1">
      <w:pPr>
        <w:keepNext/>
        <w:jc w:val="center"/>
      </w:pPr>
      <w:r>
        <w:rPr>
          <w:noProof/>
        </w:rPr>
        <w:drawing>
          <wp:inline distT="0" distB="0" distL="0" distR="0" wp14:anchorId="13A8426A" wp14:editId="4BE33F9F">
            <wp:extent cx="5740400" cy="4159250"/>
            <wp:effectExtent l="0" t="0" r="0" b="635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0400" cy="4159250"/>
                    </a:xfrm>
                    <a:prstGeom prst="rect">
                      <a:avLst/>
                    </a:prstGeom>
                    <a:noFill/>
                    <a:ln>
                      <a:noFill/>
                    </a:ln>
                  </pic:spPr>
                </pic:pic>
              </a:graphicData>
            </a:graphic>
          </wp:inline>
        </w:drawing>
      </w:r>
    </w:p>
    <w:p w14:paraId="6FF3B6A5" w14:textId="65C88471" w:rsidR="000E5FC9" w:rsidRDefault="002B02C1" w:rsidP="002B02C1">
      <w:pPr>
        <w:pStyle w:val="Caption"/>
        <w:jc w:val="center"/>
      </w:pPr>
      <w:r>
        <w:t xml:space="preserve">Figure </w:t>
      </w:r>
      <w:r>
        <w:fldChar w:fldCharType="begin"/>
      </w:r>
      <w:r>
        <w:instrText xml:space="preserve"> SEQ Figure \* ARABIC </w:instrText>
      </w:r>
      <w:r>
        <w:fldChar w:fldCharType="separate"/>
      </w:r>
      <w:r w:rsidR="005E45C6">
        <w:rPr>
          <w:noProof/>
        </w:rPr>
        <w:t>1</w:t>
      </w:r>
      <w:r>
        <w:fldChar w:fldCharType="end"/>
      </w:r>
      <w:r>
        <w:t xml:space="preserve"> - RMDV Logical Data Model</w:t>
      </w:r>
    </w:p>
    <w:p w14:paraId="73B2D8E4" w14:textId="77777777" w:rsidR="00B0087F" w:rsidRDefault="00B0087F" w:rsidP="00B0087F">
      <w:pPr>
        <w:ind w:left="720"/>
      </w:pPr>
    </w:p>
    <w:p w14:paraId="2F3793E5" w14:textId="7348C3F4" w:rsidR="00B56E1C" w:rsidRDefault="00E055E4" w:rsidP="005E45C6">
      <w:pPr>
        <w:pStyle w:val="Heading1"/>
      </w:pPr>
      <w:bookmarkStart w:id="17" w:name="_Toc456278254"/>
      <w:r>
        <w:t xml:space="preserve">Rational </w:t>
      </w:r>
      <w:r w:rsidR="00DB2420" w:rsidRPr="001920F3">
        <w:t>DOORS</w:t>
      </w:r>
      <w:bookmarkEnd w:id="17"/>
    </w:p>
    <w:p w14:paraId="499268BE" w14:textId="2D9AF9CD" w:rsidR="00F65A26" w:rsidRDefault="00F65A26" w:rsidP="00F65A26">
      <w:pPr>
        <w:pStyle w:val="Heading2"/>
        <w:rPr>
          <w:lang w:val="en-GB"/>
        </w:rPr>
      </w:pPr>
      <w:bookmarkStart w:id="18" w:name="_Toc456278255"/>
      <w:r>
        <w:rPr>
          <w:lang w:val="en-GB"/>
        </w:rPr>
        <w:t>Citrix Login</w:t>
      </w:r>
      <w:bookmarkEnd w:id="18"/>
    </w:p>
    <w:p w14:paraId="2D6E07EA" w14:textId="7FAF2364" w:rsidR="00F65A26" w:rsidRDefault="00F65A26" w:rsidP="00F65A26">
      <w:pPr>
        <w:rPr>
          <w:lang w:val="en-GB"/>
        </w:rPr>
      </w:pPr>
      <w:r>
        <w:rPr>
          <w:lang w:val="en-GB"/>
        </w:rPr>
        <w:t xml:space="preserve">The IBM Rational DOORS application is accessed through Citrix Storefront, the login URL is here: </w:t>
      </w:r>
      <w:hyperlink r:id="rId10" w:history="1">
        <w:r w:rsidRPr="00F65A26">
          <w:rPr>
            <w:rStyle w:val="Hyperlink"/>
            <w:lang w:val="en-GB"/>
          </w:rPr>
          <w:t>https://tmlcitrix.clm.ibmcloud.com/Citrix/TataMotorsWeb/</w:t>
        </w:r>
      </w:hyperlink>
    </w:p>
    <w:p w14:paraId="7CEDBDDE" w14:textId="5CAE3A22" w:rsidR="00F65A26" w:rsidRDefault="00F65A26" w:rsidP="00F65A26">
      <w:pPr>
        <w:rPr>
          <w:lang w:val="en-GB"/>
        </w:rPr>
      </w:pPr>
      <w:r>
        <w:rPr>
          <w:lang w:val="en-GB"/>
        </w:rPr>
        <w:t>This will present the Netscaler Gateway login dialogue, login with your credentials.</w:t>
      </w:r>
    </w:p>
    <w:p w14:paraId="22F91C8B" w14:textId="5E685930" w:rsidR="00F65A26" w:rsidRDefault="00F65A26" w:rsidP="00F65A26">
      <w:pPr>
        <w:rPr>
          <w:lang w:val="en-GB"/>
        </w:rPr>
      </w:pPr>
      <w:r>
        <w:rPr>
          <w:lang w:val="en-GB"/>
        </w:rPr>
        <w:t>A successful login will result in the Citrix Storefront being displayed, IBM Rational DOORS Production can be accessed here by clicking on the icon.</w:t>
      </w:r>
    </w:p>
    <w:p w14:paraId="613A0CA0" w14:textId="77777777" w:rsidR="00F65A26" w:rsidRPr="00F65A26" w:rsidRDefault="00F65A26" w:rsidP="00F65A26">
      <w:pPr>
        <w:rPr>
          <w:lang w:val="en-GB"/>
        </w:rPr>
      </w:pPr>
    </w:p>
    <w:p w14:paraId="023195C8" w14:textId="77777777" w:rsidR="00155504" w:rsidRDefault="00155504" w:rsidP="001920F3">
      <w:pPr>
        <w:pStyle w:val="Heading2"/>
      </w:pPr>
      <w:bookmarkStart w:id="19" w:name="_Toc456278256"/>
      <w:r>
        <w:t>Physical Data Model</w:t>
      </w:r>
      <w:bookmarkEnd w:id="19"/>
    </w:p>
    <w:p w14:paraId="434BC81D" w14:textId="77777777" w:rsidR="00EF300E" w:rsidRDefault="00EF300E" w:rsidP="00EF300E">
      <w:r>
        <w:t>Shown for r</w:t>
      </w:r>
      <w:r w:rsidR="005A45D6">
        <w:t>eference purposes only:</w:t>
      </w:r>
    </w:p>
    <w:p w14:paraId="4D48CBB1" w14:textId="77777777" w:rsidR="00EF300E" w:rsidRDefault="00EF300E" w:rsidP="00EF300E"/>
    <w:p w14:paraId="7CBB16E5" w14:textId="77777777" w:rsidR="002B02C1" w:rsidRDefault="00155504" w:rsidP="002B02C1">
      <w:pPr>
        <w:keepNext/>
        <w:jc w:val="center"/>
      </w:pPr>
      <w:r w:rsidRPr="00F836A2">
        <w:rPr>
          <w:rFonts w:ascii="Trebuchet MS" w:hAnsi="Trebuchet MS" w:cs="Tahoma"/>
          <w:lang w:val="en-GB"/>
        </w:rPr>
        <w:object w:dxaOrig="8711" w:dyaOrig="10432" w14:anchorId="390889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25pt;height:279pt" o:ole="">
            <v:imagedata r:id="rId11" o:title=""/>
          </v:shape>
          <o:OLEObject Type="Embed" ProgID="Visio.Drawing.11" ShapeID="_x0000_i1025" DrawAspect="Content" ObjectID="_1542796166" r:id="rId12"/>
        </w:object>
      </w:r>
    </w:p>
    <w:p w14:paraId="306A47FA" w14:textId="77777777" w:rsidR="00943081" w:rsidRDefault="00943081" w:rsidP="002B02C1">
      <w:pPr>
        <w:pStyle w:val="Caption"/>
        <w:jc w:val="center"/>
      </w:pPr>
    </w:p>
    <w:p w14:paraId="7858142A" w14:textId="33F2AAF3" w:rsidR="00155504" w:rsidRDefault="002B02C1" w:rsidP="002B02C1">
      <w:pPr>
        <w:pStyle w:val="Caption"/>
        <w:jc w:val="center"/>
        <w:rPr>
          <w:rFonts w:ascii="Trebuchet MS" w:hAnsi="Trebuchet MS" w:cs="Tahoma"/>
          <w:lang w:val="en-GB"/>
        </w:rPr>
      </w:pPr>
      <w:r>
        <w:t xml:space="preserve">Figure </w:t>
      </w:r>
      <w:r>
        <w:fldChar w:fldCharType="begin"/>
      </w:r>
      <w:r>
        <w:instrText xml:space="preserve"> SEQ Figure \* ARABIC </w:instrText>
      </w:r>
      <w:r>
        <w:fldChar w:fldCharType="separate"/>
      </w:r>
      <w:r w:rsidR="005E45C6">
        <w:rPr>
          <w:noProof/>
        </w:rPr>
        <w:t>2</w:t>
      </w:r>
      <w:r>
        <w:fldChar w:fldCharType="end"/>
      </w:r>
      <w:r>
        <w:t xml:space="preserve"> - DOORS Physical Data Model</w:t>
      </w:r>
    </w:p>
    <w:p w14:paraId="660A80FF" w14:textId="77777777" w:rsidR="002B02C1" w:rsidRDefault="002B02C1" w:rsidP="00155504">
      <w:pPr>
        <w:jc w:val="center"/>
        <w:rPr>
          <w:rFonts w:ascii="Trebuchet MS" w:hAnsi="Trebuchet MS" w:cs="Tahoma"/>
          <w:lang w:val="en-GB"/>
        </w:rPr>
      </w:pPr>
    </w:p>
    <w:p w14:paraId="3C03ACA6" w14:textId="77777777" w:rsidR="002B02C1" w:rsidRDefault="002B02C1" w:rsidP="00155504">
      <w:pPr>
        <w:jc w:val="center"/>
        <w:rPr>
          <w:rFonts w:ascii="Trebuchet MS" w:hAnsi="Trebuchet MS" w:cs="Tahoma"/>
          <w:lang w:val="en-GB"/>
        </w:rPr>
      </w:pPr>
    </w:p>
    <w:p w14:paraId="7403395D" w14:textId="77777777" w:rsidR="002B02C1" w:rsidRDefault="002B02C1" w:rsidP="002B02C1">
      <w:pPr>
        <w:pStyle w:val="Heading2"/>
        <w:rPr>
          <w:lang w:val="en-GB"/>
        </w:rPr>
      </w:pPr>
      <w:bookmarkStart w:id="20" w:name="_Toc456278257"/>
      <w:r>
        <w:rPr>
          <w:lang w:val="en-GB"/>
        </w:rPr>
        <w:t>Mailbox Function</w:t>
      </w:r>
      <w:bookmarkEnd w:id="20"/>
    </w:p>
    <w:p w14:paraId="0BE868B9" w14:textId="56C3D2CF" w:rsidR="005E45C6" w:rsidRDefault="002B02C1" w:rsidP="002B02C1">
      <w:pPr>
        <w:rPr>
          <w:lang w:val="en-GB"/>
        </w:rPr>
      </w:pPr>
      <w:r>
        <w:rPr>
          <w:lang w:val="en-GB"/>
        </w:rPr>
        <w:t xml:space="preserve">The mailbox has a high administration cost due to its </w:t>
      </w:r>
      <w:r w:rsidR="005E45C6">
        <w:rPr>
          <w:lang w:val="en-GB"/>
        </w:rPr>
        <w:t>bespoke</w:t>
      </w:r>
      <w:r>
        <w:rPr>
          <w:lang w:val="en-GB"/>
        </w:rPr>
        <w:t xml:space="preserve"> design</w:t>
      </w:r>
      <w:r w:rsidR="005E45C6">
        <w:rPr>
          <w:lang w:val="en-GB"/>
        </w:rPr>
        <w:t>. For this reason, the</w:t>
      </w:r>
      <w:r>
        <w:rPr>
          <w:lang w:val="en-GB"/>
        </w:rPr>
        <w:t xml:space="preserve"> mailbox functional scripts will be installed in the TATA </w:t>
      </w:r>
      <w:r w:rsidR="005E45C6">
        <w:rPr>
          <w:lang w:val="en-GB"/>
        </w:rPr>
        <w:t>Motors RMDV s</w:t>
      </w:r>
      <w:r>
        <w:rPr>
          <w:lang w:val="en-GB"/>
        </w:rPr>
        <w:t xml:space="preserve">olution, but the functionality will not be enabled. </w:t>
      </w:r>
    </w:p>
    <w:p w14:paraId="6FC22A4C" w14:textId="4A9358DD" w:rsidR="002B02C1" w:rsidRPr="002B02C1" w:rsidRDefault="002B02C1" w:rsidP="002B02C1">
      <w:pPr>
        <w:rPr>
          <w:lang w:val="en-GB"/>
        </w:rPr>
      </w:pPr>
      <w:r>
        <w:rPr>
          <w:lang w:val="en-GB"/>
        </w:rPr>
        <w:t xml:space="preserve">Users will use the standard as-designed processes in the </w:t>
      </w:r>
      <w:r w:rsidR="005E45C6">
        <w:rPr>
          <w:lang w:val="en-GB"/>
        </w:rPr>
        <w:t xml:space="preserve">DOORS </w:t>
      </w:r>
      <w:r>
        <w:rPr>
          <w:lang w:val="en-GB"/>
        </w:rPr>
        <w:t>application for the distribution and transfer of r</w:t>
      </w:r>
      <w:r w:rsidR="005E45C6">
        <w:rPr>
          <w:lang w:val="en-GB"/>
        </w:rPr>
        <w:t>equirements</w:t>
      </w:r>
      <w:r>
        <w:rPr>
          <w:lang w:val="en-GB"/>
        </w:rPr>
        <w:t xml:space="preserve">. This is </w:t>
      </w:r>
      <w:r w:rsidR="005E45C6">
        <w:rPr>
          <w:lang w:val="en-GB"/>
        </w:rPr>
        <w:t xml:space="preserve">in-line with </w:t>
      </w:r>
      <w:r>
        <w:rPr>
          <w:lang w:val="en-GB"/>
        </w:rPr>
        <w:t>recommended DOORS best practice.</w:t>
      </w:r>
    </w:p>
    <w:p w14:paraId="38188EE5" w14:textId="0BBB9427" w:rsidR="00931392" w:rsidRDefault="00835BE3" w:rsidP="001920F3">
      <w:pPr>
        <w:pStyle w:val="Heading2"/>
      </w:pPr>
      <w:r>
        <w:br w:type="page"/>
      </w:r>
      <w:bookmarkStart w:id="21" w:name="_Toc456278258"/>
      <w:r w:rsidR="00931392">
        <w:t>Database Structure</w:t>
      </w:r>
      <w:bookmarkEnd w:id="21"/>
    </w:p>
    <w:p w14:paraId="2A5EF06C" w14:textId="739437DC" w:rsidR="00931392" w:rsidRDefault="00931392" w:rsidP="00931392">
      <w:r>
        <w:t>The DOORS database is set up with two main folders:</w:t>
      </w:r>
    </w:p>
    <w:p w14:paraId="661E4A44" w14:textId="5BDD284A" w:rsidR="00931392" w:rsidRDefault="00931392" w:rsidP="00931392"/>
    <w:p w14:paraId="572A2B45" w14:textId="24586305" w:rsidR="00931392" w:rsidRDefault="00931392" w:rsidP="00931392">
      <w:r>
        <w:rPr>
          <w:noProof/>
        </w:rPr>
        <mc:AlternateContent>
          <mc:Choice Requires="wps">
            <w:drawing>
              <wp:anchor distT="45720" distB="45720" distL="114300" distR="114300" simplePos="0" relativeHeight="251665408" behindDoc="0" locked="0" layoutInCell="1" allowOverlap="1" wp14:anchorId="2AFD62C1" wp14:editId="6F9ABC1D">
                <wp:simplePos x="0" y="0"/>
                <wp:positionH relativeFrom="column">
                  <wp:posOffset>4101465</wp:posOffset>
                </wp:positionH>
                <wp:positionV relativeFrom="paragraph">
                  <wp:posOffset>1167765</wp:posOffset>
                </wp:positionV>
                <wp:extent cx="2360930" cy="1404620"/>
                <wp:effectExtent l="0" t="0" r="22860" b="1143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A823B9C" w14:textId="02B69D1D" w:rsidR="001772E8" w:rsidRDefault="001772E8" w:rsidP="00931392">
                            <w:r>
                              <w:t>01 – Vehicle Programmes – Vehicle programmes are copies of the Generic Requirements for a specific vehicle programme.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AFD62C1" id="_x0000_t202" coordsize="21600,21600" o:spt="202" path="m,l,21600r21600,l21600,xe">
                <v:stroke joinstyle="miter"/>
                <v:path gradientshapeok="t" o:connecttype="rect"/>
              </v:shapetype>
              <v:shape id="Text Box 2" o:spid="_x0000_s1026" type="#_x0000_t202" style="position:absolute;margin-left:322.95pt;margin-top:91.95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">
                <v:textbox style="mso-fit-shape-to-text:t">
                  <w:txbxContent>
                    <w:p w14:paraId="3A823B9C" w14:textId="02B69D1D" w:rsidR="001772E8" w:rsidRDefault="001772E8" w:rsidP="00931392">
                      <w:r>
                        <w:t>01 – Vehicle Programmes – Vehicle programmes are copies of the Generic Requirements for a specific vehicle programme.</w:t>
                      </w:r>
                    </w:p>
                  </w:txbxContent>
                </v:textbox>
                <w10:wrap type="square"/>
              </v:shape>
            </w:pict>
          </mc:Fallback>
        </mc:AlternateContent>
      </w:r>
      <w:r>
        <w:rPr>
          <w:noProof/>
        </w:rPr>
        <mc:AlternateContent>
          <mc:Choice Requires="wps">
            <w:drawing>
              <wp:anchor distT="45720" distB="45720" distL="114300" distR="114300" simplePos="0" relativeHeight="251663360" behindDoc="0" locked="0" layoutInCell="1" allowOverlap="1" wp14:anchorId="7FD07F0B" wp14:editId="1E2FA08B">
                <wp:simplePos x="0" y="0"/>
                <wp:positionH relativeFrom="column">
                  <wp:posOffset>4056380</wp:posOffset>
                </wp:positionH>
                <wp:positionV relativeFrom="paragraph">
                  <wp:posOffset>556260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638B6E8" w14:textId="68763CCF" w:rsidR="001772E8" w:rsidRDefault="001772E8">
                            <w:r>
                              <w:t>00 – ADMIN – contains the Generic Requirements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D07F0B" id="_x0000_s1027" type="#_x0000_t202" style="position:absolute;margin-left:319.4pt;margin-top:43.8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gMKAIAAE4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">
                <v:textbox style="mso-fit-shape-to-text:t">
                  <w:txbxContent>
                    <w:p w14:paraId="2638B6E8" w14:textId="68763CCF" w:rsidR="001772E8" w:rsidRDefault="001772E8">
                      <w:r>
                        <w:t>00 – ADMIN – contains the Generic Requirements</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14FF339F" wp14:editId="242EBFA7">
                <wp:simplePos x="0" y="0"/>
                <wp:positionH relativeFrom="column">
                  <wp:posOffset>1457325</wp:posOffset>
                </wp:positionH>
                <wp:positionV relativeFrom="paragraph">
                  <wp:posOffset>1388745</wp:posOffset>
                </wp:positionV>
                <wp:extent cx="2598420" cy="68580"/>
                <wp:effectExtent l="38100" t="0" r="11430" b="83820"/>
                <wp:wrapNone/>
                <wp:docPr id="8" name="Straight Arrow Connector 8"/>
                <wp:cNvGraphicFramePr/>
                <a:graphic xmlns:a="http://schemas.openxmlformats.org/drawingml/2006/main">
                  <a:graphicData uri="http://schemas.microsoft.com/office/word/2010/wordprocessingShape">
                    <wps:wsp>
                      <wps:cNvCnPr/>
                      <wps:spPr>
                        <a:xfrm flipH="1">
                          <a:off x="0" y="0"/>
                          <a:ext cx="2598420" cy="68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920B28" id="_x0000_t32" coordsize="21600,21600" o:spt="32" o:oned="t" path="m,l21600,21600e" filled="f">
                <v:path arrowok="t" fillok="f" o:connecttype="none"/>
                <o:lock v:ext="edit" shapetype="t"/>
              </v:shapetype>
              <v:shape id="Straight Arrow Connector 8" o:spid="_x0000_s1026" type="#_x0000_t32" style="position:absolute;margin-left:114.75pt;margin-top:109.35pt;width:204.6pt;height:5.4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" strokecolor="black [3213]"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0441400A" wp14:editId="307B2443">
                <wp:simplePos x="0" y="0"/>
                <wp:positionH relativeFrom="column">
                  <wp:posOffset>977265</wp:posOffset>
                </wp:positionH>
                <wp:positionV relativeFrom="paragraph">
                  <wp:posOffset>832485</wp:posOffset>
                </wp:positionV>
                <wp:extent cx="3078480" cy="381000"/>
                <wp:effectExtent l="38100" t="0" r="26670" b="76200"/>
                <wp:wrapNone/>
                <wp:docPr id="3" name="Straight Arrow Connector 3"/>
                <wp:cNvGraphicFramePr/>
                <a:graphic xmlns:a="http://schemas.openxmlformats.org/drawingml/2006/main">
                  <a:graphicData uri="http://schemas.microsoft.com/office/word/2010/wordprocessingShape">
                    <wps:wsp>
                      <wps:cNvCnPr/>
                      <wps:spPr>
                        <a:xfrm flipH="1">
                          <a:off x="0" y="0"/>
                          <a:ext cx="3078480" cy="381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7CDC9" id="Straight Arrow Connector 3" o:spid="_x0000_s1026" type="#_x0000_t32" style="position:absolute;margin-left:76.95pt;margin-top:65.55pt;width:242.4pt;height:30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" strokecolor="black [3213]" strokeweight=".5pt">
                <v:stroke endarrow="block" joinstyle="miter"/>
              </v:shape>
            </w:pict>
          </mc:Fallback>
        </mc:AlternateContent>
      </w:r>
      <w:r>
        <w:rPr>
          <w:noProof/>
        </w:rPr>
        <w:drawing>
          <wp:inline distT="0" distB="0" distL="0" distR="0" wp14:anchorId="7C686E6A" wp14:editId="7F2AF9D3">
            <wp:extent cx="3314987" cy="24614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4987" cy="2461473"/>
                    </a:xfrm>
                    <a:prstGeom prst="rect">
                      <a:avLst/>
                    </a:prstGeom>
                  </pic:spPr>
                </pic:pic>
              </a:graphicData>
            </a:graphic>
          </wp:inline>
        </w:drawing>
      </w:r>
    </w:p>
    <w:p w14:paraId="4E7DD959" w14:textId="432096C8" w:rsidR="00931392" w:rsidRDefault="00931392" w:rsidP="00931392"/>
    <w:p w14:paraId="2A1675D9" w14:textId="5F8E2BAE" w:rsidR="00931392" w:rsidRDefault="00931392" w:rsidP="00931392">
      <w:r>
        <w:t>Generic Requirements is the base DOORS project from which all vehicle programmes are based. The Generic Requirements project typically contains the 150% of all vehicle requirements. Some requirements may not be needed on some projects i.e. a requirement on diesel particulate emissions would not be applicable in an electric vehicle project.</w:t>
      </w:r>
    </w:p>
    <w:p w14:paraId="52658DA7" w14:textId="7C2CC53B" w:rsidR="00931392" w:rsidRDefault="00931392" w:rsidP="00931392">
      <w:r>
        <w:t>Individual vehicle programmes are copied from the Generic Requirements and all standard requirements are linked from the Generic Requirements to the vehicle specific copy.</w:t>
      </w:r>
    </w:p>
    <w:p w14:paraId="216F0C35" w14:textId="0C876654" w:rsidR="00931392" w:rsidRPr="00931392" w:rsidRDefault="00931392" w:rsidP="00931392"/>
    <w:p w14:paraId="06DD8AEB" w14:textId="46C4596C" w:rsidR="00B56E1C" w:rsidRDefault="00155504" w:rsidP="001920F3">
      <w:pPr>
        <w:pStyle w:val="Heading2"/>
      </w:pPr>
      <w:bookmarkStart w:id="22" w:name="_Toc456278259"/>
      <w:r>
        <w:t>Project</w:t>
      </w:r>
      <w:r w:rsidR="00DB2420">
        <w:t xml:space="preserve"> Structure</w:t>
      </w:r>
      <w:bookmarkEnd w:id="22"/>
    </w:p>
    <w:p w14:paraId="7EB7CE6F" w14:textId="2BA619A5" w:rsidR="00835BE3" w:rsidRDefault="00835BE3" w:rsidP="00091057"/>
    <w:p w14:paraId="49E4FD99" w14:textId="478C7D4A" w:rsidR="00F767C1" w:rsidRDefault="00F767C1" w:rsidP="00091057">
      <w:r>
        <w:t>As each vehicle programme is a copy of the Generic Requirements project, the project structure is identical for every vehicle programme.</w:t>
      </w:r>
    </w:p>
    <w:p w14:paraId="23DF56E6" w14:textId="2A2115D3" w:rsidR="009707CC" w:rsidRDefault="00F767C1" w:rsidP="009707CC">
      <w:r>
        <w:t>There are the same number of folder and the naming is always the same.</w:t>
      </w:r>
    </w:p>
    <w:p w14:paraId="4F4F5A58" w14:textId="6A2FD328" w:rsidR="00F767C1" w:rsidRDefault="00F767C1" w:rsidP="009707CC">
      <w:r w:rsidRPr="00F767C1">
        <w:rPr>
          <w:noProof/>
        </w:rPr>
        <mc:AlternateContent>
          <mc:Choice Requires="wps">
            <w:drawing>
              <wp:anchor distT="45720" distB="45720" distL="114300" distR="114300" simplePos="0" relativeHeight="251675648" behindDoc="0" locked="0" layoutInCell="1" allowOverlap="1" wp14:anchorId="47C49C98" wp14:editId="408E9952">
                <wp:simplePos x="0" y="0"/>
                <wp:positionH relativeFrom="column">
                  <wp:posOffset>4185285</wp:posOffset>
                </wp:positionH>
                <wp:positionV relativeFrom="paragraph">
                  <wp:posOffset>1878330</wp:posOffset>
                </wp:positionV>
                <wp:extent cx="2360930" cy="714375"/>
                <wp:effectExtent l="0" t="0" r="13970" b="285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14375"/>
                        </a:xfrm>
                        <a:prstGeom prst="rect">
                          <a:avLst/>
                        </a:prstGeom>
                        <a:solidFill>
                          <a:srgbClr val="FFFFFF"/>
                        </a:solidFill>
                        <a:ln w="9525">
                          <a:solidFill>
                            <a:srgbClr val="000000"/>
                          </a:solidFill>
                          <a:miter lim="800000"/>
                          <a:headEnd/>
                          <a:tailEnd/>
                        </a:ln>
                      </wps:spPr>
                      <wps:txbx>
                        <w:txbxContent>
                          <w:p w14:paraId="4B2EC0BE" w14:textId="2F6BA8D2" w:rsidR="001772E8" w:rsidRPr="00F767C1" w:rsidRDefault="001772E8" w:rsidP="00F767C1">
                            <w:pPr>
                              <w:rPr>
                                <w:lang w:val="en-GB"/>
                              </w:rPr>
                            </w:pPr>
                            <w:r>
                              <w:rPr>
                                <w:lang w:val="en-GB"/>
                              </w:rPr>
                              <w:t>The lowest level of folder is specific to a team, in this case the Attribute team A04 – Convenience.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7C49C98" id="_x0000_s1028" type="#_x0000_t202" style="position:absolute;margin-left:329.55pt;margin-top:147.9pt;width:185.9pt;height:56.25pt;z-index:2516756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">
                <v:textbox>
                  <w:txbxContent>
                    <w:p w14:paraId="4B2EC0BE" w14:textId="2F6BA8D2" w:rsidR="001772E8" w:rsidRPr="00F767C1" w:rsidRDefault="001772E8" w:rsidP="00F767C1">
                      <w:pPr>
                        <w:rPr>
                          <w:lang w:val="en-GB"/>
                        </w:rPr>
                      </w:pPr>
                      <w:r>
                        <w:rPr>
                          <w:lang w:val="en-GB"/>
                        </w:rPr>
                        <w:t>The lowest level of folder is specific to a team, in this case the Attribute team A04 – Convenience.</w:t>
                      </w:r>
                    </w:p>
                  </w:txbxContent>
                </v:textbox>
                <w10:wrap type="square"/>
              </v:shape>
            </w:pict>
          </mc:Fallback>
        </mc:AlternateContent>
      </w:r>
      <w:r w:rsidRPr="00F767C1">
        <w:rPr>
          <w:noProof/>
        </w:rPr>
        <mc:AlternateContent>
          <mc:Choice Requires="wps">
            <w:drawing>
              <wp:anchor distT="0" distB="0" distL="114300" distR="114300" simplePos="0" relativeHeight="251673600" behindDoc="0" locked="0" layoutInCell="1" allowOverlap="1" wp14:anchorId="135B31BC" wp14:editId="6E691B80">
                <wp:simplePos x="0" y="0"/>
                <wp:positionH relativeFrom="column">
                  <wp:posOffset>1798048</wp:posOffset>
                </wp:positionH>
                <wp:positionV relativeFrom="paragraph">
                  <wp:posOffset>2085703</wp:posOffset>
                </wp:positionV>
                <wp:extent cx="2354943" cy="57241"/>
                <wp:effectExtent l="38100" t="19050" r="26670" b="95250"/>
                <wp:wrapNone/>
                <wp:docPr id="17" name="Straight Arrow Connector 17"/>
                <wp:cNvGraphicFramePr/>
                <a:graphic xmlns:a="http://schemas.openxmlformats.org/drawingml/2006/main">
                  <a:graphicData uri="http://schemas.microsoft.com/office/word/2010/wordprocessingShape">
                    <wps:wsp>
                      <wps:cNvCnPr/>
                      <wps:spPr>
                        <a:xfrm flipH="1">
                          <a:off x="0" y="0"/>
                          <a:ext cx="2354943" cy="5724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25876F" id="Straight Arrow Connector 17" o:spid="_x0000_s1026" type="#_x0000_t32" style="position:absolute;margin-left:141.6pt;margin-top:164.25pt;width:185.45pt;height:4.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" strokecolor="black [3213]" strokeweight=".5pt">
                <v:stroke endarrow="block" joinstyle="miter"/>
              </v:shape>
            </w:pict>
          </mc:Fallback>
        </mc:AlternateContent>
      </w:r>
      <w:r w:rsidRPr="00F767C1">
        <w:rPr>
          <w:noProof/>
        </w:rPr>
        <mc:AlternateContent>
          <mc:Choice Requires="wps">
            <w:drawing>
              <wp:anchor distT="45720" distB="45720" distL="114300" distR="114300" simplePos="0" relativeHeight="251671552" behindDoc="0" locked="0" layoutInCell="1" allowOverlap="1" wp14:anchorId="5A90EF99" wp14:editId="183CB763">
                <wp:simplePos x="0" y="0"/>
                <wp:positionH relativeFrom="column">
                  <wp:posOffset>4185285</wp:posOffset>
                </wp:positionH>
                <wp:positionV relativeFrom="paragraph">
                  <wp:posOffset>1113155</wp:posOffset>
                </wp:positionV>
                <wp:extent cx="2360930" cy="714375"/>
                <wp:effectExtent l="0" t="0" r="13970" b="285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14375"/>
                        </a:xfrm>
                        <a:prstGeom prst="rect">
                          <a:avLst/>
                        </a:prstGeom>
                        <a:solidFill>
                          <a:srgbClr val="FFFFFF"/>
                        </a:solidFill>
                        <a:ln w="9525">
                          <a:solidFill>
                            <a:srgbClr val="000000"/>
                          </a:solidFill>
                          <a:miter lim="800000"/>
                          <a:headEnd/>
                          <a:tailEnd/>
                        </a:ln>
                      </wps:spPr>
                      <wps:txbx>
                        <w:txbxContent>
                          <w:p w14:paraId="264B84DD" w14:textId="03861BDE" w:rsidR="001772E8" w:rsidRPr="00F767C1" w:rsidRDefault="001772E8" w:rsidP="00F767C1">
                            <w:pPr>
                              <w:rPr>
                                <w:lang w:val="en-GB"/>
                              </w:rPr>
                            </w:pPr>
                            <w:r>
                              <w:rPr>
                                <w:lang w:val="en-GB"/>
                              </w:rPr>
                              <w:t>Yellow folders are used to organise and structure as you would in Windows Explorer. Folders are identical in every project.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A90EF99" id="_x0000_s1029" type="#_x0000_t202" style="position:absolute;margin-left:329.55pt;margin-top:87.65pt;width:185.9pt;height:56.25pt;z-index:2516715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">
                <v:textbox>
                  <w:txbxContent>
                    <w:p w14:paraId="264B84DD" w14:textId="03861BDE" w:rsidR="001772E8" w:rsidRPr="00F767C1" w:rsidRDefault="001772E8" w:rsidP="00F767C1">
                      <w:pPr>
                        <w:rPr>
                          <w:lang w:val="en-GB"/>
                        </w:rPr>
                      </w:pPr>
                      <w:r>
                        <w:rPr>
                          <w:lang w:val="en-GB"/>
                        </w:rPr>
                        <w:t>Yellow folders are used to organise and structure as you would in Windows Explorer. Folders are identical in every project.</w:t>
                      </w:r>
                    </w:p>
                  </w:txbxContent>
                </v:textbox>
                <w10:wrap type="square"/>
              </v:shape>
            </w:pict>
          </mc:Fallback>
        </mc:AlternateContent>
      </w:r>
      <w:r w:rsidRPr="00F767C1">
        <w:rPr>
          <w:noProof/>
        </w:rPr>
        <mc:AlternateContent>
          <mc:Choice Requires="wps">
            <w:drawing>
              <wp:anchor distT="0" distB="0" distL="114300" distR="114300" simplePos="0" relativeHeight="251670528" behindDoc="0" locked="0" layoutInCell="1" allowOverlap="1" wp14:anchorId="662B225C" wp14:editId="1475C021">
                <wp:simplePos x="0" y="0"/>
                <wp:positionH relativeFrom="column">
                  <wp:posOffset>716733</wp:posOffset>
                </wp:positionH>
                <wp:positionV relativeFrom="paragraph">
                  <wp:posOffset>1418046</wp:posOffset>
                </wp:positionV>
                <wp:extent cx="3468914" cy="122555"/>
                <wp:effectExtent l="38100" t="0" r="17780" b="86995"/>
                <wp:wrapNone/>
                <wp:docPr id="15" name="Straight Arrow Connector 15"/>
                <wp:cNvGraphicFramePr/>
                <a:graphic xmlns:a="http://schemas.openxmlformats.org/drawingml/2006/main">
                  <a:graphicData uri="http://schemas.microsoft.com/office/word/2010/wordprocessingShape">
                    <wps:wsp>
                      <wps:cNvCnPr/>
                      <wps:spPr>
                        <a:xfrm flipH="1">
                          <a:off x="0" y="0"/>
                          <a:ext cx="3468914" cy="1225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2AA01" id="Straight Arrow Connector 15" o:spid="_x0000_s1026" type="#_x0000_t32" style="position:absolute;margin-left:56.45pt;margin-top:111.65pt;width:273.15pt;height:9.6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" strokecolor="black [3213]" strokeweight=".5pt">
                <v:stroke endarrow="block" joinstyle="miter"/>
              </v:shape>
            </w:pict>
          </mc:Fallback>
        </mc:AlternateContent>
      </w:r>
      <w:r w:rsidRPr="00F767C1">
        <w:rPr>
          <w:noProof/>
        </w:rPr>
        <mc:AlternateContent>
          <mc:Choice Requires="wps">
            <w:drawing>
              <wp:anchor distT="0" distB="0" distL="114300" distR="114300" simplePos="0" relativeHeight="251667456" behindDoc="0" locked="0" layoutInCell="1" allowOverlap="1" wp14:anchorId="657766B7" wp14:editId="1783A0E8">
                <wp:simplePos x="0" y="0"/>
                <wp:positionH relativeFrom="column">
                  <wp:posOffset>578848</wp:posOffset>
                </wp:positionH>
                <wp:positionV relativeFrom="paragraph">
                  <wp:posOffset>783046</wp:posOffset>
                </wp:positionV>
                <wp:extent cx="3653971" cy="395514"/>
                <wp:effectExtent l="38100" t="0" r="22860" b="81280"/>
                <wp:wrapNone/>
                <wp:docPr id="13" name="Straight Arrow Connector 13"/>
                <wp:cNvGraphicFramePr/>
                <a:graphic xmlns:a="http://schemas.openxmlformats.org/drawingml/2006/main">
                  <a:graphicData uri="http://schemas.microsoft.com/office/word/2010/wordprocessingShape">
                    <wps:wsp>
                      <wps:cNvCnPr/>
                      <wps:spPr>
                        <a:xfrm flipH="1">
                          <a:off x="0" y="0"/>
                          <a:ext cx="3653971" cy="39551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F450B" id="Straight Arrow Connector 13" o:spid="_x0000_s1026" type="#_x0000_t32" style="position:absolute;margin-left:45.6pt;margin-top:61.65pt;width:287.7pt;height:31.1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" strokecolor="black [3213]" strokeweight=".5pt">
                <v:stroke endarrow="block" joinstyle="miter"/>
              </v:shape>
            </w:pict>
          </mc:Fallback>
        </mc:AlternateContent>
      </w:r>
      <w:r w:rsidRPr="00F767C1">
        <w:rPr>
          <w:noProof/>
        </w:rPr>
        <mc:AlternateContent>
          <mc:Choice Requires="wps">
            <w:drawing>
              <wp:anchor distT="45720" distB="45720" distL="114300" distR="114300" simplePos="0" relativeHeight="251668480" behindDoc="0" locked="0" layoutInCell="1" allowOverlap="1" wp14:anchorId="5F36F36F" wp14:editId="7E816713">
                <wp:simplePos x="0" y="0"/>
                <wp:positionH relativeFrom="column">
                  <wp:posOffset>4185285</wp:posOffset>
                </wp:positionH>
                <wp:positionV relativeFrom="paragraph">
                  <wp:posOffset>370840</wp:posOffset>
                </wp:positionV>
                <wp:extent cx="2360930" cy="1404620"/>
                <wp:effectExtent l="0" t="0" r="22860" b="1143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025D2BC" w14:textId="0B5D002F" w:rsidR="001772E8" w:rsidRPr="00F767C1" w:rsidRDefault="001772E8" w:rsidP="00F767C1">
                            <w:pPr>
                              <w:rPr>
                                <w:lang w:val="en-GB"/>
                              </w:rPr>
                            </w:pPr>
                            <w:r>
                              <w:rPr>
                                <w:lang w:val="en-GB"/>
                              </w:rPr>
                              <w:t>Blue folders are DOORS Projects – typically used in RMDV for vehicle programmes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F36F36F" id="_x0000_s1030" type="#_x0000_t202" style="position:absolute;margin-left:329.55pt;margin-top:29.2pt;width:185.9pt;height:110.6pt;z-index:251668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">
                <v:textbox style="mso-fit-shape-to-text:t">
                  <w:txbxContent>
                    <w:p w14:paraId="2025D2BC" w14:textId="0B5D002F" w:rsidR="001772E8" w:rsidRPr="00F767C1" w:rsidRDefault="001772E8" w:rsidP="00F767C1">
                      <w:pPr>
                        <w:rPr>
                          <w:lang w:val="en-GB"/>
                        </w:rPr>
                      </w:pPr>
                      <w:r>
                        <w:rPr>
                          <w:lang w:val="en-GB"/>
                        </w:rPr>
                        <w:t>Blue folders are DOORS Projects – typically used in RMDV for vehicle programmes</w:t>
                      </w:r>
                    </w:p>
                  </w:txbxContent>
                </v:textbox>
                <w10:wrap type="square"/>
              </v:shape>
            </w:pict>
          </mc:Fallback>
        </mc:AlternateContent>
      </w:r>
      <w:r>
        <w:rPr>
          <w:noProof/>
        </w:rPr>
        <w:drawing>
          <wp:inline distT="0" distB="0" distL="0" distR="0" wp14:anchorId="77F8FD3E" wp14:editId="26181B9A">
            <wp:extent cx="3482642" cy="2834886"/>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82642" cy="2834886"/>
                    </a:xfrm>
                    <a:prstGeom prst="rect">
                      <a:avLst/>
                    </a:prstGeom>
                  </pic:spPr>
                </pic:pic>
              </a:graphicData>
            </a:graphic>
          </wp:inline>
        </w:drawing>
      </w:r>
    </w:p>
    <w:p w14:paraId="67453F05" w14:textId="0A39B558" w:rsidR="00F767C1" w:rsidRDefault="00F767C1" w:rsidP="009707CC"/>
    <w:p w14:paraId="62EEA3FE" w14:textId="77777777" w:rsidR="00F767C1" w:rsidRPr="009707CC" w:rsidRDefault="00F767C1" w:rsidP="009707CC"/>
    <w:p w14:paraId="7046B421" w14:textId="60C0581D" w:rsidR="00DB2420" w:rsidRDefault="0014080C" w:rsidP="0014080C">
      <w:pPr>
        <w:pStyle w:val="Heading2"/>
      </w:pPr>
      <w:bookmarkStart w:id="23" w:name="_Toc456278260"/>
      <w:r>
        <w:t>Folder Structure</w:t>
      </w:r>
      <w:bookmarkEnd w:id="23"/>
    </w:p>
    <w:p w14:paraId="4E0128E0" w14:textId="1B19FFA1" w:rsidR="0014080C" w:rsidRDefault="0014080C" w:rsidP="0014080C">
      <w:r>
        <w:t>Within every Attribute team folder (i.e. A13 – Climate and Comfort) there is a standard set of DOORS modules. DOORS modules come in two main varieties: Formal modules and Link modules. The Formal module is used to contain information such as requirements, variants etc. Link modules contain traceability information between objects that are contained in Formal modules i.e. linking a generic requirement to the programme requirements.</w:t>
      </w:r>
    </w:p>
    <w:p w14:paraId="7542DAC6" w14:textId="24966024" w:rsidR="00F767C1" w:rsidRDefault="00F767C1" w:rsidP="0014080C"/>
    <w:p w14:paraId="0D096FFE" w14:textId="11EC67C1" w:rsidR="00F767C1" w:rsidRDefault="000F121D" w:rsidP="0014080C">
      <w:r>
        <w:rPr>
          <w:noProof/>
        </w:rPr>
        <mc:AlternateContent>
          <mc:Choice Requires="wps">
            <w:drawing>
              <wp:anchor distT="0" distB="0" distL="114300" distR="114300" simplePos="0" relativeHeight="251678720" behindDoc="0" locked="0" layoutInCell="1" allowOverlap="1" wp14:anchorId="787C06F9" wp14:editId="136F5A6E">
                <wp:simplePos x="0" y="0"/>
                <wp:positionH relativeFrom="column">
                  <wp:posOffset>3644265</wp:posOffset>
                </wp:positionH>
                <wp:positionV relativeFrom="paragraph">
                  <wp:posOffset>634365</wp:posOffset>
                </wp:positionV>
                <wp:extent cx="1143000" cy="396240"/>
                <wp:effectExtent l="38100" t="0" r="19050" b="60960"/>
                <wp:wrapNone/>
                <wp:docPr id="21" name="Straight Arrow Connector 21"/>
                <wp:cNvGraphicFramePr/>
                <a:graphic xmlns:a="http://schemas.openxmlformats.org/drawingml/2006/main">
                  <a:graphicData uri="http://schemas.microsoft.com/office/word/2010/wordprocessingShape">
                    <wps:wsp>
                      <wps:cNvCnPr/>
                      <wps:spPr>
                        <a:xfrm flipH="1">
                          <a:off x="0" y="0"/>
                          <a:ext cx="1143000" cy="3962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B92B32" id="Straight Arrow Connector 21" o:spid="_x0000_s1026" type="#_x0000_t32" style="position:absolute;margin-left:286.95pt;margin-top:49.95pt;width:90pt;height:31.2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" strokecolor="black [3213]"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7DF568C5" wp14:editId="077898CE">
                <wp:simplePos x="0" y="0"/>
                <wp:positionH relativeFrom="column">
                  <wp:posOffset>3339465</wp:posOffset>
                </wp:positionH>
                <wp:positionV relativeFrom="paragraph">
                  <wp:posOffset>1289685</wp:posOffset>
                </wp:positionV>
                <wp:extent cx="1531620" cy="998220"/>
                <wp:effectExtent l="38100" t="38100" r="30480" b="30480"/>
                <wp:wrapNone/>
                <wp:docPr id="25" name="Straight Arrow Connector 25"/>
                <wp:cNvGraphicFramePr/>
                <a:graphic xmlns:a="http://schemas.openxmlformats.org/drawingml/2006/main">
                  <a:graphicData uri="http://schemas.microsoft.com/office/word/2010/wordprocessingShape">
                    <wps:wsp>
                      <wps:cNvCnPr/>
                      <wps:spPr>
                        <a:xfrm flipH="1" flipV="1">
                          <a:off x="0" y="0"/>
                          <a:ext cx="1531620" cy="9982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29AFB0" id="Straight Arrow Connector 25" o:spid="_x0000_s1026" type="#_x0000_t32" style="position:absolute;margin-left:262.95pt;margin-top:101.55pt;width:120.6pt;height:78.6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84864" behindDoc="0" locked="0" layoutInCell="1" allowOverlap="1" wp14:anchorId="23C9581C" wp14:editId="300E9526">
                <wp:simplePos x="0" y="0"/>
                <wp:positionH relativeFrom="column">
                  <wp:posOffset>4871085</wp:posOffset>
                </wp:positionH>
                <wp:positionV relativeFrom="paragraph">
                  <wp:posOffset>1960245</wp:posOffset>
                </wp:positionV>
                <wp:extent cx="1822450" cy="1404620"/>
                <wp:effectExtent l="0" t="0" r="25400" b="1397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2450" cy="1404620"/>
                        </a:xfrm>
                        <a:prstGeom prst="rect">
                          <a:avLst/>
                        </a:prstGeom>
                        <a:solidFill>
                          <a:srgbClr val="FFFFFF"/>
                        </a:solidFill>
                        <a:ln w="9525">
                          <a:solidFill>
                            <a:srgbClr val="000000"/>
                          </a:solidFill>
                          <a:miter lim="800000"/>
                          <a:headEnd/>
                          <a:tailEnd/>
                        </a:ln>
                      </wps:spPr>
                      <wps:txbx>
                        <w:txbxContent>
                          <w:p w14:paraId="723F4BFA" w14:textId="18C6A16E" w:rsidR="001772E8" w:rsidRPr="000F121D" w:rsidRDefault="001772E8" w:rsidP="000F121D">
                            <w:pPr>
                              <w:rPr>
                                <w:lang w:val="en-GB"/>
                              </w:rPr>
                            </w:pPr>
                            <w:r>
                              <w:rPr>
                                <w:lang w:val="en-GB"/>
                              </w:rPr>
                              <w:t>A04 Variants module – used as part of the admin process to create variants for the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C9581C" id="_x0000_s1031" type="#_x0000_t202" style="position:absolute;margin-left:383.55pt;margin-top:154.35pt;width:143.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">
                <v:textbox style="mso-fit-shape-to-text:t">
                  <w:txbxContent>
                    <w:p w14:paraId="723F4BFA" w14:textId="18C6A16E" w:rsidR="001772E8" w:rsidRPr="000F121D" w:rsidRDefault="001772E8" w:rsidP="000F121D">
                      <w:pPr>
                        <w:rPr>
                          <w:lang w:val="en-GB"/>
                        </w:rPr>
                      </w:pPr>
                      <w:r>
                        <w:rPr>
                          <w:lang w:val="en-GB"/>
                        </w:rPr>
                        <w:t>A04 Variants module – used as part of the admin process to create variants for the project.</w:t>
                      </w:r>
                    </w:p>
                  </w:txbxContent>
                </v:textbox>
                <w10:wrap type="square"/>
              </v:shape>
            </w:pict>
          </mc:Fallback>
        </mc:AlternateContent>
      </w:r>
      <w:r>
        <w:rPr>
          <w:noProof/>
        </w:rPr>
        <mc:AlternateContent>
          <mc:Choice Requires="wps">
            <w:drawing>
              <wp:anchor distT="0" distB="0" distL="114300" distR="114300" simplePos="0" relativeHeight="251682816" behindDoc="0" locked="0" layoutInCell="1" allowOverlap="1" wp14:anchorId="473B513D" wp14:editId="7DDD6035">
                <wp:simplePos x="0" y="0"/>
                <wp:positionH relativeFrom="column">
                  <wp:posOffset>3469005</wp:posOffset>
                </wp:positionH>
                <wp:positionV relativeFrom="paragraph">
                  <wp:posOffset>1205865</wp:posOffset>
                </wp:positionV>
                <wp:extent cx="1402080" cy="144780"/>
                <wp:effectExtent l="0" t="57150" r="26670" b="26670"/>
                <wp:wrapNone/>
                <wp:docPr id="23" name="Straight Arrow Connector 23"/>
                <wp:cNvGraphicFramePr/>
                <a:graphic xmlns:a="http://schemas.openxmlformats.org/drawingml/2006/main">
                  <a:graphicData uri="http://schemas.microsoft.com/office/word/2010/wordprocessingShape">
                    <wps:wsp>
                      <wps:cNvCnPr/>
                      <wps:spPr>
                        <a:xfrm flipH="1" flipV="1">
                          <a:off x="0" y="0"/>
                          <a:ext cx="1402080" cy="144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B0FAE" id="Straight Arrow Connector 23" o:spid="_x0000_s1026" type="#_x0000_t32" style="position:absolute;margin-left:273.15pt;margin-top:94.95pt;width:110.4pt;height:11.4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80768" behindDoc="0" locked="0" layoutInCell="1" allowOverlap="1" wp14:anchorId="71639111" wp14:editId="5125B0E3">
                <wp:simplePos x="0" y="0"/>
                <wp:positionH relativeFrom="column">
                  <wp:posOffset>4871085</wp:posOffset>
                </wp:positionH>
                <wp:positionV relativeFrom="paragraph">
                  <wp:posOffset>1007745</wp:posOffset>
                </wp:positionV>
                <wp:extent cx="1822450" cy="1404620"/>
                <wp:effectExtent l="0" t="0" r="25400" b="1397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2450" cy="1404620"/>
                        </a:xfrm>
                        <a:prstGeom prst="rect">
                          <a:avLst/>
                        </a:prstGeom>
                        <a:solidFill>
                          <a:srgbClr val="FFFFFF"/>
                        </a:solidFill>
                        <a:ln w="9525">
                          <a:solidFill>
                            <a:srgbClr val="000000"/>
                          </a:solidFill>
                          <a:miter lim="800000"/>
                          <a:headEnd/>
                          <a:tailEnd/>
                        </a:ln>
                      </wps:spPr>
                      <wps:txbx>
                        <w:txbxContent>
                          <w:p w14:paraId="27F11BC8" w14:textId="05BE7693" w:rsidR="001772E8" w:rsidRPr="000F121D" w:rsidRDefault="001772E8" w:rsidP="000F121D">
                            <w:pPr>
                              <w:rPr>
                                <w:lang w:val="en-GB"/>
                              </w:rPr>
                            </w:pPr>
                            <w:r>
                              <w:rPr>
                                <w:lang w:val="en-GB"/>
                              </w:rPr>
                              <w:t>DOORS Links module – used to link the A04 requirements to the Generic Requirements A04 requirements.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639111" id="_x0000_s1032" type="#_x0000_t202" style="position:absolute;margin-left:383.55pt;margin-top:79.35pt;width:143.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">
                <v:textbox style="mso-fit-shape-to-text:t">
                  <w:txbxContent>
                    <w:p w14:paraId="27F11BC8" w14:textId="05BE7693" w:rsidR="001772E8" w:rsidRPr="000F121D" w:rsidRDefault="001772E8" w:rsidP="000F121D">
                      <w:pPr>
                        <w:rPr>
                          <w:lang w:val="en-GB"/>
                        </w:rPr>
                      </w:pPr>
                      <w:r>
                        <w:rPr>
                          <w:lang w:val="en-GB"/>
                        </w:rPr>
                        <w:t>DOORS Links module – used to link the A04 requirements to the Generic Requirements A04 requirements.</w:t>
                      </w:r>
                    </w:p>
                  </w:txbxContent>
                </v:textbox>
                <w10:wrap type="square"/>
              </v:shape>
            </w:pict>
          </mc:Fallback>
        </mc:AlternateContent>
      </w:r>
      <w:r>
        <w:rPr>
          <w:noProof/>
        </w:rPr>
        <mc:AlternateContent>
          <mc:Choice Requires="wps">
            <w:drawing>
              <wp:anchor distT="45720" distB="45720" distL="114300" distR="114300" simplePos="0" relativeHeight="251677696" behindDoc="0" locked="0" layoutInCell="1" allowOverlap="1" wp14:anchorId="1823B81D" wp14:editId="3E188E43">
                <wp:simplePos x="0" y="0"/>
                <wp:positionH relativeFrom="column">
                  <wp:posOffset>4868545</wp:posOffset>
                </wp:positionH>
                <wp:positionV relativeFrom="paragraph">
                  <wp:posOffset>306705</wp:posOffset>
                </wp:positionV>
                <wp:extent cx="1822450" cy="1404620"/>
                <wp:effectExtent l="0" t="0" r="25400" b="1397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2450" cy="1404620"/>
                        </a:xfrm>
                        <a:prstGeom prst="rect">
                          <a:avLst/>
                        </a:prstGeom>
                        <a:solidFill>
                          <a:srgbClr val="FFFFFF"/>
                        </a:solidFill>
                        <a:ln w="9525">
                          <a:solidFill>
                            <a:srgbClr val="000000"/>
                          </a:solidFill>
                          <a:miter lim="800000"/>
                          <a:headEnd/>
                          <a:tailEnd/>
                        </a:ln>
                      </wps:spPr>
                      <wps:txbx>
                        <w:txbxContent>
                          <w:p w14:paraId="7A80D32D" w14:textId="0C68C3FD" w:rsidR="001772E8" w:rsidRDefault="001772E8">
                            <w:r>
                              <w:t>A04 – Convenience requirements – formal module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23B81D" id="_x0000_s1033" type="#_x0000_t202" style="position:absolute;margin-left:383.35pt;margin-top:24.15pt;width:143.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">
                <v:textbox style="mso-fit-shape-to-text:t">
                  <w:txbxContent>
                    <w:p w14:paraId="7A80D32D" w14:textId="0C68C3FD" w:rsidR="001772E8" w:rsidRDefault="001772E8">
                      <w:r>
                        <w:t>A04 – Convenience requirements – formal module</w:t>
                      </w:r>
                    </w:p>
                  </w:txbxContent>
                </v:textbox>
                <w10:wrap type="square"/>
              </v:shape>
            </w:pict>
          </mc:Fallback>
        </mc:AlternateContent>
      </w:r>
      <w:r w:rsidR="00F767C1">
        <w:rPr>
          <w:noProof/>
        </w:rPr>
        <w:drawing>
          <wp:inline distT="0" distB="0" distL="0" distR="0" wp14:anchorId="44E157AE" wp14:editId="2EEDBC6E">
            <wp:extent cx="4625340" cy="2767673"/>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34215" cy="2772984"/>
                    </a:xfrm>
                    <a:prstGeom prst="rect">
                      <a:avLst/>
                    </a:prstGeom>
                  </pic:spPr>
                </pic:pic>
              </a:graphicData>
            </a:graphic>
          </wp:inline>
        </w:drawing>
      </w:r>
    </w:p>
    <w:p w14:paraId="35550DD0" w14:textId="4312AF69" w:rsidR="000F121D" w:rsidRDefault="000F121D" w:rsidP="0014080C"/>
    <w:p w14:paraId="104EAC12" w14:textId="77777777" w:rsidR="002B1241" w:rsidRDefault="002B1241">
      <w:pPr>
        <w:overflowPunct/>
        <w:autoSpaceDE/>
        <w:autoSpaceDN/>
        <w:adjustRightInd/>
        <w:spacing w:after="0"/>
        <w:textAlignment w:val="auto"/>
        <w:rPr>
          <w:rFonts w:ascii="Helvetica" w:hAnsi="Helvetica" w:cs="Times"/>
          <w:b/>
          <w:color w:val="5B9BD5"/>
          <w:sz w:val="28"/>
        </w:rPr>
      </w:pPr>
      <w:r>
        <w:br w:type="page"/>
      </w:r>
    </w:p>
    <w:p w14:paraId="3EE02E14" w14:textId="3B7977E0" w:rsidR="000F121D" w:rsidRDefault="000F121D" w:rsidP="000F121D">
      <w:pPr>
        <w:pStyle w:val="Heading2"/>
      </w:pPr>
      <w:bookmarkStart w:id="24" w:name="_Toc456278261"/>
      <w:r>
        <w:t>Module Structure and Attributes</w:t>
      </w:r>
      <w:bookmarkEnd w:id="24"/>
    </w:p>
    <w:p w14:paraId="4B3BA782" w14:textId="2ADE8869" w:rsidR="000F121D" w:rsidRDefault="000F121D" w:rsidP="000F121D">
      <w:r>
        <w:t>The structure of the modules in the Generic Requirements project are all driven by the owner of that Attribute and as such could well be different across Attribute teams. Each vehicle programme though will be consistent with the Generic Requirements.</w:t>
      </w:r>
    </w:p>
    <w:p w14:paraId="31871F42" w14:textId="77777777" w:rsidR="002B1241" w:rsidRDefault="000F121D" w:rsidP="000F121D">
      <w:r>
        <w:t>Modules contain individual rows of information called Objects. These objects have metadata (called attributes) which define each object. An example would be the attribute Object Type which is used to identify if a particular object is a Heading, Information or Requirement.</w:t>
      </w:r>
    </w:p>
    <w:p w14:paraId="15E8D281" w14:textId="0A0D0BB7" w:rsidR="000F121D" w:rsidRDefault="000F121D" w:rsidP="000F121D">
      <w:r>
        <w:t xml:space="preserve">The full list of module/object attributes is defined in the </w:t>
      </w:r>
      <w:r w:rsidR="002B1241">
        <w:t>Solution Design document.</w:t>
      </w:r>
    </w:p>
    <w:p w14:paraId="5AF5FA3C" w14:textId="1D5AAB99" w:rsidR="002B1241" w:rsidRPr="000F121D" w:rsidRDefault="002B1241" w:rsidP="000F121D">
      <w:r>
        <w:rPr>
          <w:noProof/>
        </w:rPr>
        <mc:AlternateContent>
          <mc:Choice Requires="wps">
            <w:drawing>
              <wp:anchor distT="0" distB="0" distL="114300" distR="114300" simplePos="0" relativeHeight="251698176" behindDoc="0" locked="0" layoutInCell="1" allowOverlap="1" wp14:anchorId="46C766DF" wp14:editId="174AA449">
                <wp:simplePos x="0" y="0"/>
                <wp:positionH relativeFrom="column">
                  <wp:posOffset>3918585</wp:posOffset>
                </wp:positionH>
                <wp:positionV relativeFrom="paragraph">
                  <wp:posOffset>902335</wp:posOffset>
                </wp:positionV>
                <wp:extent cx="1333500" cy="1097280"/>
                <wp:effectExtent l="38100" t="38100" r="19050" b="26670"/>
                <wp:wrapNone/>
                <wp:docPr id="192" name="Straight Arrow Connector 192"/>
                <wp:cNvGraphicFramePr/>
                <a:graphic xmlns:a="http://schemas.openxmlformats.org/drawingml/2006/main">
                  <a:graphicData uri="http://schemas.microsoft.com/office/word/2010/wordprocessingShape">
                    <wps:wsp>
                      <wps:cNvCnPr/>
                      <wps:spPr>
                        <a:xfrm flipH="1" flipV="1">
                          <a:off x="0" y="0"/>
                          <a:ext cx="1333500" cy="10972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12F709" id="Straight Arrow Connector 192" o:spid="_x0000_s1026" type="#_x0000_t32" style="position:absolute;margin-left:308.55pt;margin-top:71.05pt;width:105pt;height:86.4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" strokecolor="black [3213]"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57341DAA" wp14:editId="56DCDB14">
                <wp:simplePos x="0" y="0"/>
                <wp:positionH relativeFrom="column">
                  <wp:posOffset>451485</wp:posOffset>
                </wp:positionH>
                <wp:positionV relativeFrom="paragraph">
                  <wp:posOffset>902335</wp:posOffset>
                </wp:positionV>
                <wp:extent cx="4792980" cy="1097280"/>
                <wp:effectExtent l="19050" t="57150" r="26670" b="26670"/>
                <wp:wrapNone/>
                <wp:docPr id="31" name="Straight Arrow Connector 31"/>
                <wp:cNvGraphicFramePr/>
                <a:graphic xmlns:a="http://schemas.openxmlformats.org/drawingml/2006/main">
                  <a:graphicData uri="http://schemas.microsoft.com/office/word/2010/wordprocessingShape">
                    <wps:wsp>
                      <wps:cNvCnPr/>
                      <wps:spPr>
                        <a:xfrm flipH="1" flipV="1">
                          <a:off x="0" y="0"/>
                          <a:ext cx="4792980" cy="10972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96EEA" id="Straight Arrow Connector 31" o:spid="_x0000_s1026" type="#_x0000_t32" style="position:absolute;margin-left:35.55pt;margin-top:71.05pt;width:377.4pt;height:86.4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91008" behindDoc="0" locked="0" layoutInCell="1" allowOverlap="1" wp14:anchorId="3130923B" wp14:editId="014CF0BF">
                <wp:simplePos x="0" y="0"/>
                <wp:positionH relativeFrom="column">
                  <wp:posOffset>5244465</wp:posOffset>
                </wp:positionH>
                <wp:positionV relativeFrom="paragraph">
                  <wp:posOffset>1847215</wp:posOffset>
                </wp:positionV>
                <wp:extent cx="1074420" cy="1404620"/>
                <wp:effectExtent l="0" t="0" r="11430" b="2032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420" cy="1404620"/>
                        </a:xfrm>
                        <a:prstGeom prst="rect">
                          <a:avLst/>
                        </a:prstGeom>
                        <a:solidFill>
                          <a:srgbClr val="FFFFFF"/>
                        </a:solidFill>
                        <a:ln w="9525">
                          <a:solidFill>
                            <a:srgbClr val="000000"/>
                          </a:solidFill>
                          <a:miter lim="800000"/>
                          <a:headEnd/>
                          <a:tailEnd/>
                        </a:ln>
                      </wps:spPr>
                      <wps:txbx>
                        <w:txbxContent>
                          <w:p w14:paraId="2D889A91" w14:textId="1B3E1672" w:rsidR="001772E8" w:rsidRPr="002B1241" w:rsidRDefault="001772E8" w:rsidP="002B1241">
                            <w:pPr>
                              <w:rPr>
                                <w:lang w:val="en-GB"/>
                              </w:rPr>
                            </w:pPr>
                            <w:r>
                              <w:rPr>
                                <w:lang w:val="en-GB"/>
                              </w:rPr>
                              <w:t>Attributes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0923B" id="_x0000_s1034" type="#_x0000_t202" style="position:absolute;margin-left:412.95pt;margin-top:145.45pt;width:84.6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">
                <v:textbox style="mso-fit-shape-to-text:t">
                  <w:txbxContent>
                    <w:p w14:paraId="2D889A91" w14:textId="1B3E1672" w:rsidR="001772E8" w:rsidRPr="002B1241" w:rsidRDefault="001772E8" w:rsidP="002B1241">
                      <w:pPr>
                        <w:rPr>
                          <w:lang w:val="en-GB"/>
                        </w:rPr>
                      </w:pPr>
                      <w:r>
                        <w:rPr>
                          <w:lang w:val="en-GB"/>
                        </w:rPr>
                        <w:t>Attributes</w:t>
                      </w:r>
                    </w:p>
                  </w:txbxContent>
                </v:textbox>
                <w10:wrap type="square"/>
              </v:shape>
            </w:pict>
          </mc:Fallback>
        </mc:AlternateContent>
      </w:r>
      <w:r>
        <w:rPr>
          <w:noProof/>
        </w:rPr>
        <mc:AlternateContent>
          <mc:Choice Requires="wps">
            <w:drawing>
              <wp:anchor distT="0" distB="0" distL="114300" distR="114300" simplePos="0" relativeHeight="251694080" behindDoc="0" locked="0" layoutInCell="1" allowOverlap="1" wp14:anchorId="3BD75C2F" wp14:editId="5FC80DD2">
                <wp:simplePos x="0" y="0"/>
                <wp:positionH relativeFrom="column">
                  <wp:posOffset>3118485</wp:posOffset>
                </wp:positionH>
                <wp:positionV relativeFrom="paragraph">
                  <wp:posOffset>902335</wp:posOffset>
                </wp:positionV>
                <wp:extent cx="2202180" cy="426720"/>
                <wp:effectExtent l="38100" t="0" r="26670" b="87630"/>
                <wp:wrapNone/>
                <wp:docPr id="30" name="Straight Arrow Connector 30"/>
                <wp:cNvGraphicFramePr/>
                <a:graphic xmlns:a="http://schemas.openxmlformats.org/drawingml/2006/main">
                  <a:graphicData uri="http://schemas.microsoft.com/office/word/2010/wordprocessingShape">
                    <wps:wsp>
                      <wps:cNvCnPr/>
                      <wps:spPr>
                        <a:xfrm flipH="1">
                          <a:off x="0" y="0"/>
                          <a:ext cx="2202180" cy="4267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DB4DC" id="Straight Arrow Connector 30" o:spid="_x0000_s1026" type="#_x0000_t32" style="position:absolute;margin-left:245.55pt;margin-top:71.05pt;width:173.4pt;height:33.6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" strokecolor="black [3213]"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1D51F3B8" wp14:editId="50BFB2BE">
                <wp:simplePos x="0" y="0"/>
                <wp:positionH relativeFrom="column">
                  <wp:posOffset>3118485</wp:posOffset>
                </wp:positionH>
                <wp:positionV relativeFrom="paragraph">
                  <wp:posOffset>864235</wp:posOffset>
                </wp:positionV>
                <wp:extent cx="2202180" cy="1219200"/>
                <wp:effectExtent l="38100" t="0" r="26670" b="57150"/>
                <wp:wrapNone/>
                <wp:docPr id="29" name="Straight Arrow Connector 29"/>
                <wp:cNvGraphicFramePr/>
                <a:graphic xmlns:a="http://schemas.openxmlformats.org/drawingml/2006/main">
                  <a:graphicData uri="http://schemas.microsoft.com/office/word/2010/wordprocessingShape">
                    <wps:wsp>
                      <wps:cNvCnPr/>
                      <wps:spPr>
                        <a:xfrm flipH="1">
                          <a:off x="0" y="0"/>
                          <a:ext cx="2202180" cy="1219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07D533" id="Straight Arrow Connector 29" o:spid="_x0000_s1026" type="#_x0000_t32" style="position:absolute;margin-left:245.55pt;margin-top:68.05pt;width:173.4pt;height:96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688960" behindDoc="0" locked="0" layoutInCell="1" allowOverlap="1" wp14:anchorId="28BC31CE" wp14:editId="79193629">
                <wp:simplePos x="0" y="0"/>
                <wp:positionH relativeFrom="column">
                  <wp:posOffset>5320665</wp:posOffset>
                </wp:positionH>
                <wp:positionV relativeFrom="paragraph">
                  <wp:posOffset>757555</wp:posOffset>
                </wp:positionV>
                <wp:extent cx="1074420" cy="1404620"/>
                <wp:effectExtent l="0" t="0" r="11430" b="2032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420" cy="1404620"/>
                        </a:xfrm>
                        <a:prstGeom prst="rect">
                          <a:avLst/>
                        </a:prstGeom>
                        <a:solidFill>
                          <a:srgbClr val="FFFFFF"/>
                        </a:solidFill>
                        <a:ln w="9525">
                          <a:solidFill>
                            <a:srgbClr val="000000"/>
                          </a:solidFill>
                          <a:miter lim="800000"/>
                          <a:headEnd/>
                          <a:tailEnd/>
                        </a:ln>
                      </wps:spPr>
                      <wps:txbx>
                        <w:txbxContent>
                          <w:p w14:paraId="789BB3E6" w14:textId="0B000260" w:rsidR="001772E8" w:rsidRPr="002B1241" w:rsidRDefault="001772E8">
                            <w:pPr>
                              <w:rPr>
                                <w:lang w:val="en-GB"/>
                              </w:rPr>
                            </w:pPr>
                            <w:r>
                              <w:rPr>
                                <w:lang w:val="en-GB"/>
                              </w:rPr>
                              <w:t>Objects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BC31CE" id="_x0000_s1035" type="#_x0000_t202" style="position:absolute;margin-left:418.95pt;margin-top:59.65pt;width:84.6pt;height:110.6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">
                <v:textbox style="mso-fit-shape-to-text:t">
                  <w:txbxContent>
                    <w:p w14:paraId="789BB3E6" w14:textId="0B000260" w:rsidR="001772E8" w:rsidRPr="002B1241" w:rsidRDefault="001772E8">
                      <w:pPr>
                        <w:rPr>
                          <w:lang w:val="en-GB"/>
                        </w:rPr>
                      </w:pPr>
                      <w:r>
                        <w:rPr>
                          <w:lang w:val="en-GB"/>
                        </w:rPr>
                        <w:t>Objects</w:t>
                      </w:r>
                    </w:p>
                  </w:txbxContent>
                </v:textbox>
                <w10:wrap type="square"/>
              </v:shape>
            </w:pict>
          </mc:Fallback>
        </mc:AlternateContent>
      </w:r>
      <w:r>
        <w:rPr>
          <w:noProof/>
        </w:rPr>
        <w:drawing>
          <wp:inline distT="0" distB="0" distL="0" distR="0" wp14:anchorId="330248AF" wp14:editId="40B43725">
            <wp:extent cx="4747671" cy="26367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7671" cy="2636748"/>
                    </a:xfrm>
                    <a:prstGeom prst="rect">
                      <a:avLst/>
                    </a:prstGeom>
                  </pic:spPr>
                </pic:pic>
              </a:graphicData>
            </a:graphic>
          </wp:inline>
        </w:drawing>
      </w:r>
    </w:p>
    <w:p w14:paraId="6CB75D49" w14:textId="0DCFA7F3" w:rsidR="0014080C" w:rsidRDefault="0014080C" w:rsidP="0014080C"/>
    <w:p w14:paraId="726ACAEC" w14:textId="0B90A868" w:rsidR="0014080C" w:rsidRDefault="002B1241" w:rsidP="002B1241">
      <w:pPr>
        <w:pStyle w:val="Heading3"/>
      </w:pPr>
      <w:bookmarkStart w:id="25" w:name="_Toc456278262"/>
      <w:r>
        <w:t>Module Views</w:t>
      </w:r>
      <w:bookmarkEnd w:id="25"/>
    </w:p>
    <w:p w14:paraId="479959B9" w14:textId="7C277C19" w:rsidR="002B1241" w:rsidRDefault="002B1241" w:rsidP="002B1241">
      <w:r>
        <w:t>Views are used to define a particular set of attributes to be displayed and possibly to filter the data to show a subset of data i.e. [Object Type == “Requirement”] would only show requirements and not any other type.</w:t>
      </w:r>
    </w:p>
    <w:p w14:paraId="11D0BFE6" w14:textId="66A673D3" w:rsidR="002B1241" w:rsidRDefault="002B1241" w:rsidP="002B1241">
      <w:r>
        <w:t>There are a standard set of views for Requirements modules. These are defined in the Generic Requirements project and copied with every new vehicle programme. It is perfectly acceptable to have newer vehicle programmes that have different views as the business needs are clarified and evolve.</w:t>
      </w:r>
    </w:p>
    <w:p w14:paraId="7A733083" w14:textId="3B30006C" w:rsidR="002B1241" w:rsidRDefault="002B1241" w:rsidP="002B1241"/>
    <w:p w14:paraId="375FD17E" w14:textId="7583A5C8" w:rsidR="00605C1E" w:rsidRDefault="00D03799" w:rsidP="002B1241">
      <w:r>
        <w:rPr>
          <w:noProof/>
        </w:rPr>
        <mc:AlternateContent>
          <mc:Choice Requires="wps">
            <w:drawing>
              <wp:anchor distT="0" distB="0" distL="114300" distR="114300" simplePos="0" relativeHeight="251701248" behindDoc="0" locked="0" layoutInCell="1" allowOverlap="1" wp14:anchorId="189040CC" wp14:editId="477820DF">
                <wp:simplePos x="0" y="0"/>
                <wp:positionH relativeFrom="column">
                  <wp:posOffset>1602105</wp:posOffset>
                </wp:positionH>
                <wp:positionV relativeFrom="paragraph">
                  <wp:posOffset>544830</wp:posOffset>
                </wp:positionV>
                <wp:extent cx="1150620" cy="175260"/>
                <wp:effectExtent l="38100" t="0" r="11430" b="91440"/>
                <wp:wrapNone/>
                <wp:docPr id="196" name="Straight Arrow Connector 196"/>
                <wp:cNvGraphicFramePr/>
                <a:graphic xmlns:a="http://schemas.openxmlformats.org/drawingml/2006/main">
                  <a:graphicData uri="http://schemas.microsoft.com/office/word/2010/wordprocessingShape">
                    <wps:wsp>
                      <wps:cNvCnPr/>
                      <wps:spPr>
                        <a:xfrm flipH="1">
                          <a:off x="0" y="0"/>
                          <a:ext cx="1150620" cy="1752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6A3289" id="Straight Arrow Connector 196" o:spid="_x0000_s1026" type="#_x0000_t32" style="position:absolute;margin-left:126.15pt;margin-top:42.9pt;width:90.6pt;height:13.8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" strokecolor="black [3213]" strokeweight=".5pt">
                <v:stroke endarrow="block" joinstyle="miter"/>
              </v:shape>
            </w:pict>
          </mc:Fallback>
        </mc:AlternateContent>
      </w:r>
      <w:r w:rsidRPr="00D03799">
        <w:rPr>
          <w:noProof/>
        </w:rPr>
        <mc:AlternateContent>
          <mc:Choice Requires="wps">
            <w:drawing>
              <wp:anchor distT="0" distB="0" distL="114300" distR="114300" simplePos="0" relativeHeight="251704320" behindDoc="0" locked="0" layoutInCell="1" allowOverlap="1" wp14:anchorId="0C6EFC71" wp14:editId="64351FAE">
                <wp:simplePos x="0" y="0"/>
                <wp:positionH relativeFrom="column">
                  <wp:posOffset>1394460</wp:posOffset>
                </wp:positionH>
                <wp:positionV relativeFrom="paragraph">
                  <wp:posOffset>1019175</wp:posOffset>
                </wp:positionV>
                <wp:extent cx="1356360" cy="213360"/>
                <wp:effectExtent l="38100" t="0" r="15240" b="91440"/>
                <wp:wrapNone/>
                <wp:docPr id="198" name="Straight Arrow Connector 198"/>
                <wp:cNvGraphicFramePr/>
                <a:graphic xmlns:a="http://schemas.openxmlformats.org/drawingml/2006/main">
                  <a:graphicData uri="http://schemas.microsoft.com/office/word/2010/wordprocessingShape">
                    <wps:wsp>
                      <wps:cNvCnPr/>
                      <wps:spPr>
                        <a:xfrm flipH="1">
                          <a:off x="0" y="0"/>
                          <a:ext cx="1356360" cy="2133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B34A1A" id="Straight Arrow Connector 198" o:spid="_x0000_s1026" type="#_x0000_t32" style="position:absolute;margin-left:109.8pt;margin-top:80.25pt;width:106.8pt;height:16.8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" strokecolor="black [3213]" strokeweight=".5pt">
                <v:stroke endarrow="block" joinstyle="miter"/>
              </v:shape>
            </w:pict>
          </mc:Fallback>
        </mc:AlternateContent>
      </w:r>
      <w:r w:rsidRPr="00D03799">
        <w:rPr>
          <w:noProof/>
        </w:rPr>
        <mc:AlternateContent>
          <mc:Choice Requires="wps">
            <w:drawing>
              <wp:anchor distT="45720" distB="45720" distL="114300" distR="114300" simplePos="0" relativeHeight="251703296" behindDoc="0" locked="0" layoutInCell="1" allowOverlap="1" wp14:anchorId="25E8412C" wp14:editId="4EE17CFE">
                <wp:simplePos x="0" y="0"/>
                <wp:positionH relativeFrom="column">
                  <wp:posOffset>2751455</wp:posOffset>
                </wp:positionH>
                <wp:positionV relativeFrom="paragraph">
                  <wp:posOffset>911860</wp:posOffset>
                </wp:positionV>
                <wp:extent cx="2360930" cy="1404620"/>
                <wp:effectExtent l="0" t="0" r="22860" b="1143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7E96CF3" w14:textId="704C0819" w:rsidR="001772E8" w:rsidRPr="00D03799" w:rsidRDefault="001772E8" w:rsidP="00D03799">
                            <w:pPr>
                              <w:rPr>
                                <w:lang w:val="en-GB"/>
                              </w:rPr>
                            </w:pPr>
                            <w:r>
                              <w:rPr>
                                <w:lang w:val="en-GB"/>
                              </w:rPr>
                              <w:t>Views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5E8412C" id="_x0000_s1036" type="#_x0000_t202" style="position:absolute;margin-left:216.65pt;margin-top:71.8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">
                <v:textbox style="mso-fit-shape-to-text:t">
                  <w:txbxContent>
                    <w:p w14:paraId="47E96CF3" w14:textId="704C0819" w:rsidR="001772E8" w:rsidRPr="00D03799" w:rsidRDefault="001772E8" w:rsidP="00D03799">
                      <w:pPr>
                        <w:rPr>
                          <w:lang w:val="en-GB"/>
                        </w:rPr>
                      </w:pPr>
                      <w:r>
                        <w:rPr>
                          <w:lang w:val="en-GB"/>
                        </w:rPr>
                        <w:t>Views</w:t>
                      </w:r>
                    </w:p>
                  </w:txbxContent>
                </v:textbox>
                <w10:wrap type="square"/>
              </v:shape>
            </w:pict>
          </mc:Fallback>
        </mc:AlternateContent>
      </w:r>
      <w:r w:rsidR="00605C1E">
        <w:rPr>
          <w:noProof/>
        </w:rPr>
        <mc:AlternateContent>
          <mc:Choice Requires="wps">
            <w:drawing>
              <wp:anchor distT="45720" distB="45720" distL="114300" distR="114300" simplePos="0" relativeHeight="251700224" behindDoc="0" locked="0" layoutInCell="1" allowOverlap="1" wp14:anchorId="541FCD64" wp14:editId="5E3DE32B">
                <wp:simplePos x="0" y="0"/>
                <wp:positionH relativeFrom="column">
                  <wp:posOffset>2753360</wp:posOffset>
                </wp:positionH>
                <wp:positionV relativeFrom="paragraph">
                  <wp:posOffset>358140</wp:posOffset>
                </wp:positionV>
                <wp:extent cx="2360930" cy="1404620"/>
                <wp:effectExtent l="0" t="0" r="22860" b="1143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2D2F744" w14:textId="6C8A13A1" w:rsidR="001772E8" w:rsidRDefault="001772E8">
                            <w:r>
                              <w:t>View selector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41FCD64" id="_x0000_s1037" type="#_x0000_t202" style="position:absolute;margin-left:216.8pt;margin-top:28.2pt;width:185.9pt;height:110.6pt;z-index:2517002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">
                <v:textbox style="mso-fit-shape-to-text:t">
                  <w:txbxContent>
                    <w:p w14:paraId="72D2F744" w14:textId="6C8A13A1" w:rsidR="001772E8" w:rsidRDefault="001772E8">
                      <w:r>
                        <w:t>View selector</w:t>
                      </w:r>
                    </w:p>
                  </w:txbxContent>
                </v:textbox>
                <w10:wrap type="square"/>
              </v:shape>
            </w:pict>
          </mc:Fallback>
        </mc:AlternateContent>
      </w:r>
      <w:r w:rsidR="00605C1E">
        <w:rPr>
          <w:noProof/>
        </w:rPr>
        <w:drawing>
          <wp:inline distT="0" distB="0" distL="0" distR="0" wp14:anchorId="4E97D0F1" wp14:editId="31378811">
            <wp:extent cx="1828958" cy="188992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958" cy="1889924"/>
                    </a:xfrm>
                    <a:prstGeom prst="rect">
                      <a:avLst/>
                    </a:prstGeom>
                  </pic:spPr>
                </pic:pic>
              </a:graphicData>
            </a:graphic>
          </wp:inline>
        </w:drawing>
      </w:r>
    </w:p>
    <w:p w14:paraId="567BCDFC" w14:textId="160A8871" w:rsidR="00D03799" w:rsidRDefault="00D03799" w:rsidP="002B1241"/>
    <w:p w14:paraId="2D211F23" w14:textId="595ADFCA" w:rsidR="00D03799" w:rsidRDefault="00D03799" w:rsidP="002B1241"/>
    <w:p w14:paraId="0E482080" w14:textId="1BC9EF15" w:rsidR="00D03799" w:rsidRDefault="00D03799" w:rsidP="002B1241"/>
    <w:p w14:paraId="2CE5AC55" w14:textId="5CBF9E09" w:rsidR="00D03799" w:rsidRDefault="00D03799" w:rsidP="002B1241"/>
    <w:p w14:paraId="3E1E97AF" w14:textId="4632155F" w:rsidR="00D03799" w:rsidRDefault="00D03799" w:rsidP="002B1241"/>
    <w:p w14:paraId="37B749F7" w14:textId="624B3E00" w:rsidR="007D18F2" w:rsidRDefault="007D18F2" w:rsidP="007D18F2">
      <w:pPr>
        <w:pStyle w:val="Heading1"/>
      </w:pPr>
      <w:bookmarkStart w:id="26" w:name="_Toc456278263"/>
      <w:r>
        <w:t>Uploading New Generic Requirements</w:t>
      </w:r>
    </w:p>
    <w:p w14:paraId="7B966F45" w14:textId="0A8A5686" w:rsidR="007D18F2" w:rsidRDefault="007D18F2" w:rsidP="007D18F2">
      <w:pPr>
        <w:rPr>
          <w:lang w:val="en-GB"/>
        </w:rPr>
      </w:pPr>
    </w:p>
    <w:p w14:paraId="7825FA04" w14:textId="50485039" w:rsidR="007D18F2" w:rsidRDefault="007D18F2" w:rsidP="007D18F2">
      <w:pPr>
        <w:rPr>
          <w:lang w:val="en-GB"/>
        </w:rPr>
      </w:pPr>
      <w:r>
        <w:rPr>
          <w:lang w:val="en-GB"/>
        </w:rPr>
        <w:t xml:space="preserve">The easiest way to bulk upload requirements for RMDV is via a csv spreadsheet. </w:t>
      </w:r>
      <w:r w:rsidR="00A62DAB">
        <w:rPr>
          <w:lang w:val="en-GB"/>
        </w:rPr>
        <w:t>Generally,</w:t>
      </w:r>
      <w:r>
        <w:rPr>
          <w:lang w:val="en-GB"/>
        </w:rPr>
        <w:t xml:space="preserve"> this is only required when either doing an initial upload or a bulk update. In the case of RMDV it would be one of the methods to get generic requirements in to the system for DVP Teams that do not currently have any data loaded. Once a DVP Team has data loaded, the recommended method is the Generic Author user for that team performs the update</w:t>
      </w:r>
      <w:r w:rsidR="00A62DAB">
        <w:rPr>
          <w:lang w:val="en-GB"/>
        </w:rPr>
        <w:t xml:space="preserve"> in DOORS</w:t>
      </w:r>
      <w:r>
        <w:rPr>
          <w:lang w:val="en-GB"/>
        </w:rPr>
        <w:t>.</w:t>
      </w:r>
    </w:p>
    <w:p w14:paraId="78701BED" w14:textId="2A4F3FC0" w:rsidR="007D18F2" w:rsidRDefault="007D18F2" w:rsidP="007D18F2">
      <w:pPr>
        <w:rPr>
          <w:lang w:val="en-GB"/>
        </w:rPr>
      </w:pPr>
      <w:r>
        <w:rPr>
          <w:lang w:val="en-GB"/>
        </w:rPr>
        <w:t>The business will need to provide the spreadsheet of generic requirements.</w:t>
      </w:r>
    </w:p>
    <w:p w14:paraId="28B28AA3" w14:textId="7AF18574" w:rsidR="007D18F2" w:rsidRDefault="007D18F2" w:rsidP="007D18F2">
      <w:pPr>
        <w:pStyle w:val="ListParagraph"/>
        <w:numPr>
          <w:ilvl w:val="0"/>
          <w:numId w:val="44"/>
        </w:numPr>
        <w:rPr>
          <w:lang w:val="en-GB"/>
        </w:rPr>
      </w:pPr>
      <w:r>
        <w:rPr>
          <w:lang w:val="en-GB"/>
        </w:rPr>
        <w:t>Open the spreadsheet from the business</w:t>
      </w:r>
    </w:p>
    <w:p w14:paraId="1E999BD1" w14:textId="0EEBDA31" w:rsidR="007D18F2" w:rsidRDefault="007D18F2" w:rsidP="007D18F2">
      <w:pPr>
        <w:pStyle w:val="ListParagraph"/>
        <w:numPr>
          <w:ilvl w:val="0"/>
          <w:numId w:val="44"/>
        </w:numPr>
        <w:rPr>
          <w:lang w:val="en-GB"/>
        </w:rPr>
      </w:pPr>
      <w:r>
        <w:rPr>
          <w:lang w:val="en-GB"/>
        </w:rPr>
        <w:t>Verify the column titles</w:t>
      </w:r>
      <w:r w:rsidR="003E526D">
        <w:rPr>
          <w:lang w:val="en-GB"/>
        </w:rPr>
        <w:t xml:space="preserve"> – the titles should match the columns in the view 03 – Generic Author with the main column being Object Text.</w:t>
      </w:r>
    </w:p>
    <w:p w14:paraId="3F4D99E5" w14:textId="151A15E9" w:rsidR="007D18F2" w:rsidRDefault="007D18F2" w:rsidP="007D18F2">
      <w:pPr>
        <w:pStyle w:val="ListParagraph"/>
        <w:numPr>
          <w:ilvl w:val="0"/>
          <w:numId w:val="44"/>
        </w:numPr>
        <w:rPr>
          <w:lang w:val="en-GB"/>
        </w:rPr>
      </w:pPr>
      <w:r>
        <w:rPr>
          <w:lang w:val="en-GB"/>
        </w:rPr>
        <w:t>Save it as a CSV</w:t>
      </w:r>
    </w:p>
    <w:p w14:paraId="24C73E99" w14:textId="5D67743C" w:rsidR="007D18F2" w:rsidRDefault="007D18F2" w:rsidP="007D18F2">
      <w:pPr>
        <w:pStyle w:val="ListParagraph"/>
        <w:numPr>
          <w:ilvl w:val="0"/>
          <w:numId w:val="44"/>
        </w:numPr>
        <w:rPr>
          <w:lang w:val="en-GB"/>
        </w:rPr>
      </w:pPr>
      <w:r>
        <w:rPr>
          <w:lang w:val="en-GB"/>
        </w:rPr>
        <w:t>Open the relevant module in the /Generic Requirements project in Exclusive Edit</w:t>
      </w:r>
    </w:p>
    <w:p w14:paraId="64E2F87D" w14:textId="636C5FC9" w:rsidR="007D18F2" w:rsidRDefault="007D18F2" w:rsidP="007D18F2">
      <w:pPr>
        <w:pStyle w:val="ListParagraph"/>
        <w:numPr>
          <w:ilvl w:val="0"/>
          <w:numId w:val="44"/>
        </w:numPr>
        <w:rPr>
          <w:lang w:val="en-GB"/>
        </w:rPr>
      </w:pPr>
      <w:r>
        <w:rPr>
          <w:lang w:val="en-GB"/>
        </w:rPr>
        <w:t>From the module menu, select File &gt; Import &gt; Spreadsheet</w:t>
      </w:r>
    </w:p>
    <w:p w14:paraId="4FA39B54" w14:textId="2D2729EA" w:rsidR="001772E8" w:rsidRDefault="001772E8" w:rsidP="007D18F2">
      <w:pPr>
        <w:pStyle w:val="ListParagraph"/>
        <w:numPr>
          <w:ilvl w:val="0"/>
          <w:numId w:val="44"/>
        </w:numPr>
        <w:rPr>
          <w:lang w:val="en-GB"/>
        </w:rPr>
      </w:pPr>
      <w:r>
        <w:rPr>
          <w:lang w:val="en-GB"/>
        </w:rPr>
        <w:t>Browse to the csv file you need to import</w:t>
      </w:r>
    </w:p>
    <w:p w14:paraId="527FC61B" w14:textId="42CF6887" w:rsidR="001772E8" w:rsidRDefault="001772E8" w:rsidP="007D18F2">
      <w:pPr>
        <w:pStyle w:val="ListParagraph"/>
        <w:numPr>
          <w:ilvl w:val="0"/>
          <w:numId w:val="44"/>
        </w:numPr>
        <w:rPr>
          <w:lang w:val="en-GB"/>
        </w:rPr>
      </w:pPr>
      <w:r>
        <w:rPr>
          <w:lang w:val="en-GB"/>
        </w:rPr>
        <w:t>Click Import (NOTE: There should not be a prompt to create a new attribute if you have got the correct column titles. If you do get a prompt, go back to the spreadsheet and correct the anomaly.)</w:t>
      </w:r>
    </w:p>
    <w:p w14:paraId="29E9E7F9" w14:textId="0ADFCE9A" w:rsidR="001772E8" w:rsidRDefault="001772E8" w:rsidP="007D18F2">
      <w:pPr>
        <w:pStyle w:val="ListParagraph"/>
        <w:numPr>
          <w:ilvl w:val="0"/>
          <w:numId w:val="44"/>
        </w:numPr>
        <w:rPr>
          <w:lang w:val="en-GB"/>
        </w:rPr>
      </w:pPr>
      <w:r>
        <w:rPr>
          <w:lang w:val="en-GB"/>
        </w:rPr>
        <w:t>Verify the data has imported.</w:t>
      </w:r>
    </w:p>
    <w:p w14:paraId="47059AF3" w14:textId="43985D4F" w:rsidR="001772E8" w:rsidRDefault="001772E8" w:rsidP="007D18F2">
      <w:pPr>
        <w:pStyle w:val="ListParagraph"/>
        <w:numPr>
          <w:ilvl w:val="0"/>
          <w:numId w:val="44"/>
        </w:numPr>
        <w:rPr>
          <w:lang w:val="en-GB"/>
        </w:rPr>
      </w:pPr>
      <w:r>
        <w:rPr>
          <w:lang w:val="en-GB"/>
        </w:rPr>
        <w:t>Restructure the module so that requirements are children of the headings and that the heading levels are correct.</w:t>
      </w:r>
    </w:p>
    <w:p w14:paraId="47408155" w14:textId="272B9673" w:rsidR="001772E8" w:rsidRPr="007D18F2" w:rsidRDefault="001772E8" w:rsidP="007D18F2">
      <w:pPr>
        <w:pStyle w:val="ListParagraph"/>
        <w:numPr>
          <w:ilvl w:val="0"/>
          <w:numId w:val="44"/>
        </w:numPr>
        <w:rPr>
          <w:lang w:val="en-GB"/>
        </w:rPr>
      </w:pPr>
      <w:r>
        <w:rPr>
          <w:lang w:val="en-GB"/>
        </w:rPr>
        <w:t>Verify the module against the spreadsheet.</w:t>
      </w:r>
    </w:p>
    <w:p w14:paraId="0A6AB628" w14:textId="012DAD47" w:rsidR="00D03799" w:rsidRDefault="00D03799" w:rsidP="00D03799">
      <w:pPr>
        <w:pStyle w:val="Heading1"/>
      </w:pPr>
      <w:r>
        <w:t>Programme Setup</w:t>
      </w:r>
      <w:bookmarkEnd w:id="26"/>
    </w:p>
    <w:p w14:paraId="07A9331C" w14:textId="7CB431EF" w:rsidR="00D03799" w:rsidRDefault="00D03799" w:rsidP="00D03799">
      <w:pPr>
        <w:rPr>
          <w:lang w:val="en-GB"/>
        </w:rPr>
      </w:pPr>
    </w:p>
    <w:p w14:paraId="27EC95F0" w14:textId="7C8CC3B5" w:rsidR="00D03799" w:rsidRDefault="00D03799" w:rsidP="00D03799">
      <w:pPr>
        <w:rPr>
          <w:lang w:val="en-GB"/>
        </w:rPr>
      </w:pPr>
      <w:r>
        <w:rPr>
          <w:lang w:val="en-GB"/>
        </w:rPr>
        <w:t>There are a number of steps required to set up a new vehicle programme, these are summarised below and will be expanded upon within this section:</w:t>
      </w:r>
    </w:p>
    <w:p w14:paraId="3F3CF515" w14:textId="3C4836F8" w:rsidR="00D03799" w:rsidRDefault="00D03799" w:rsidP="00D03799">
      <w:pPr>
        <w:rPr>
          <w:lang w:val="en-GB"/>
        </w:rPr>
      </w:pPr>
    </w:p>
    <w:p w14:paraId="3BB0EB2F" w14:textId="1C01EAF5" w:rsidR="00D03799" w:rsidRDefault="00D03799" w:rsidP="00D03799">
      <w:pPr>
        <w:pStyle w:val="ListParagraph"/>
        <w:numPr>
          <w:ilvl w:val="0"/>
          <w:numId w:val="17"/>
        </w:numPr>
      </w:pPr>
      <w:r>
        <w:t>Baseline Generics</w:t>
      </w:r>
    </w:p>
    <w:p w14:paraId="419B2BE7" w14:textId="77777777" w:rsidR="00D03799" w:rsidRDefault="00D03799" w:rsidP="00D03799">
      <w:pPr>
        <w:pStyle w:val="ListParagraph"/>
        <w:numPr>
          <w:ilvl w:val="0"/>
          <w:numId w:val="17"/>
        </w:numPr>
      </w:pPr>
      <w:r>
        <w:t>Create copy of Generic project</w:t>
      </w:r>
    </w:p>
    <w:p w14:paraId="51E732EC" w14:textId="77777777" w:rsidR="00D03799" w:rsidRDefault="00D03799" w:rsidP="00D03799">
      <w:pPr>
        <w:pStyle w:val="ListParagraph"/>
        <w:numPr>
          <w:ilvl w:val="0"/>
          <w:numId w:val="17"/>
        </w:numPr>
      </w:pPr>
      <w:r>
        <w:t>Temporarily turn access off at the top level for non-admins</w:t>
      </w:r>
    </w:p>
    <w:p w14:paraId="679AD871" w14:textId="7BC763AB" w:rsidR="00D03799" w:rsidRDefault="00D03799" w:rsidP="00D03799">
      <w:pPr>
        <w:pStyle w:val="ListParagraph"/>
        <w:numPr>
          <w:ilvl w:val="0"/>
          <w:numId w:val="17"/>
        </w:numPr>
      </w:pPr>
      <w:r>
        <w:t>Upload filedAgainst information to Project Configuration module</w:t>
      </w:r>
    </w:p>
    <w:p w14:paraId="1CC9AC1B" w14:textId="77777777" w:rsidR="00D03799" w:rsidRDefault="00D03799" w:rsidP="00D03799">
      <w:pPr>
        <w:pStyle w:val="ListParagraph"/>
        <w:numPr>
          <w:ilvl w:val="0"/>
          <w:numId w:val="17"/>
        </w:numPr>
      </w:pPr>
      <w:r>
        <w:t>Setup RTC configuration on RTC Configuration module</w:t>
      </w:r>
    </w:p>
    <w:p w14:paraId="28283438" w14:textId="77777777" w:rsidR="00D03799" w:rsidRDefault="00D03799" w:rsidP="00D03799">
      <w:pPr>
        <w:pStyle w:val="ListParagraph"/>
        <w:numPr>
          <w:ilvl w:val="0"/>
          <w:numId w:val="17"/>
        </w:numPr>
      </w:pPr>
      <w:r>
        <w:t>Copy RTC configuration across to all Requirements modules</w:t>
      </w:r>
    </w:p>
    <w:p w14:paraId="1D68203C" w14:textId="487461AD" w:rsidR="00D03799" w:rsidRDefault="00D03799" w:rsidP="00D03799">
      <w:pPr>
        <w:pStyle w:val="ListParagraph"/>
        <w:numPr>
          <w:ilvl w:val="0"/>
          <w:numId w:val="17"/>
        </w:numPr>
      </w:pPr>
      <w:r>
        <w:t>Ensure new groups are setup</w:t>
      </w:r>
      <w:r w:rsidR="006F24B8">
        <w:t xml:space="preserve"> in RDS</w:t>
      </w:r>
    </w:p>
    <w:p w14:paraId="21DECC49" w14:textId="77777777" w:rsidR="00D03799" w:rsidRDefault="00D03799" w:rsidP="00D03799">
      <w:pPr>
        <w:pStyle w:val="ListParagraph"/>
        <w:numPr>
          <w:ilvl w:val="0"/>
          <w:numId w:val="17"/>
        </w:numPr>
      </w:pPr>
      <w:r>
        <w:t>Import VPC into ‘Variants for input’ module</w:t>
      </w:r>
    </w:p>
    <w:p w14:paraId="2E4AF2A1" w14:textId="3A768B4C" w:rsidR="00D03799" w:rsidRDefault="00D03799" w:rsidP="00D03799">
      <w:pPr>
        <w:pStyle w:val="ListParagraph"/>
        <w:numPr>
          <w:ilvl w:val="0"/>
          <w:numId w:val="17"/>
        </w:numPr>
      </w:pPr>
      <w:r>
        <w:t>Run ‘Add variant information to configuration module’ function to propagate information to Project configuration</w:t>
      </w:r>
    </w:p>
    <w:p w14:paraId="70CAB374" w14:textId="779F54A1" w:rsidR="00D03799" w:rsidRDefault="00D03799" w:rsidP="00D03799">
      <w:pPr>
        <w:pStyle w:val="ListParagraph"/>
        <w:numPr>
          <w:ilvl w:val="0"/>
          <w:numId w:val="17"/>
        </w:numPr>
      </w:pPr>
      <w:r>
        <w:t>Add the RDS group prefix to project configuration module</w:t>
      </w:r>
    </w:p>
    <w:p w14:paraId="65A012BD" w14:textId="77777777" w:rsidR="00D03799" w:rsidRDefault="00D03799" w:rsidP="00D03799">
      <w:pPr>
        <w:pStyle w:val="ListParagraph"/>
        <w:numPr>
          <w:ilvl w:val="0"/>
          <w:numId w:val="17"/>
        </w:numPr>
      </w:pPr>
      <w:r>
        <w:t>Run ‘createprogramme’ function</w:t>
      </w:r>
    </w:p>
    <w:p w14:paraId="6B6EDD03" w14:textId="77777777" w:rsidR="00D03799" w:rsidRDefault="00D03799" w:rsidP="00D03799">
      <w:pPr>
        <w:pStyle w:val="ListParagraph"/>
        <w:numPr>
          <w:ilvl w:val="0"/>
          <w:numId w:val="17"/>
        </w:numPr>
      </w:pPr>
      <w:r>
        <w:t>Test to ensure links to generic are intact</w:t>
      </w:r>
    </w:p>
    <w:p w14:paraId="061F71E6" w14:textId="77777777" w:rsidR="00D03799" w:rsidRDefault="00D03799" w:rsidP="00D03799">
      <w:pPr>
        <w:pStyle w:val="ListParagraph"/>
        <w:numPr>
          <w:ilvl w:val="0"/>
          <w:numId w:val="17"/>
        </w:numPr>
      </w:pPr>
      <w:r>
        <w:t>Test to ensure access has been correctly applied</w:t>
      </w:r>
    </w:p>
    <w:p w14:paraId="78113459" w14:textId="77777777" w:rsidR="00D03799" w:rsidRDefault="00D03799" w:rsidP="00D03799">
      <w:pPr>
        <w:pStyle w:val="ListParagraph"/>
        <w:numPr>
          <w:ilvl w:val="0"/>
          <w:numId w:val="17"/>
        </w:numPr>
      </w:pPr>
      <w:r>
        <w:t>Test to ensure links to RTC work correctly</w:t>
      </w:r>
    </w:p>
    <w:p w14:paraId="1810317E" w14:textId="77777777" w:rsidR="00D03799" w:rsidRDefault="00D03799" w:rsidP="00D03799">
      <w:pPr>
        <w:pStyle w:val="ListParagraph"/>
        <w:numPr>
          <w:ilvl w:val="0"/>
          <w:numId w:val="17"/>
        </w:numPr>
      </w:pPr>
      <w:r>
        <w:t>Test to ensure triggers applied correctly</w:t>
      </w:r>
    </w:p>
    <w:p w14:paraId="39719CD7" w14:textId="0EEF5910" w:rsidR="00D03799" w:rsidRDefault="007B0C68" w:rsidP="00D03799">
      <w:pPr>
        <w:pStyle w:val="ListParagraph"/>
        <w:numPr>
          <w:ilvl w:val="0"/>
          <w:numId w:val="17"/>
        </w:numPr>
      </w:pPr>
      <w:r>
        <w:t>Restore the access rights at the top level.</w:t>
      </w:r>
    </w:p>
    <w:p w14:paraId="330B31E7" w14:textId="5AF8A338" w:rsidR="00D03799" w:rsidRDefault="00D03799" w:rsidP="00D03799"/>
    <w:p w14:paraId="0F9A9328" w14:textId="1F79B6F0" w:rsidR="00D03799" w:rsidRDefault="00D03799" w:rsidP="00D03799">
      <w:pPr>
        <w:pStyle w:val="Heading2"/>
      </w:pPr>
      <w:bookmarkStart w:id="27" w:name="_Toc456278264"/>
      <w:r>
        <w:t>Baseline Generics</w:t>
      </w:r>
      <w:bookmarkEnd w:id="27"/>
    </w:p>
    <w:p w14:paraId="1B6BCB23" w14:textId="59D9420E" w:rsidR="00D03799" w:rsidRDefault="00D03799" w:rsidP="00D03799"/>
    <w:p w14:paraId="7EC80ABE" w14:textId="48A8A142" w:rsidR="00D03799" w:rsidRDefault="00D03799" w:rsidP="00D03799">
      <w:r>
        <w:t>The first step of the new vehicle programme creation is to baseline all of the modules in the Generic Requirements project. This gives us a known starting point for that particular vehicle programme.</w:t>
      </w:r>
    </w:p>
    <w:p w14:paraId="083F3427" w14:textId="3297E605" w:rsidR="00D03799" w:rsidRDefault="00D03799" w:rsidP="00D03799">
      <w:r>
        <w:t>It is not possible to baseline an entire project in DOORS however there is an administrative script that will iterate through all of the folders in the project and baseline each module as it finds them.</w:t>
      </w:r>
    </w:p>
    <w:p w14:paraId="08602AE2" w14:textId="4700BCC3" w:rsidR="00D03799" w:rsidRDefault="006B2205" w:rsidP="006F24B8">
      <w:pPr>
        <w:pStyle w:val="ListParagraph"/>
        <w:numPr>
          <w:ilvl w:val="0"/>
          <w:numId w:val="22"/>
        </w:numPr>
      </w:pPr>
      <w:r>
        <w:t xml:space="preserve">To activate the script, navigate to the 00 – Admin folder on the database explorer and click on </w:t>
      </w:r>
      <w:r w:rsidR="00D03799">
        <w:t>the Generic Requirements project</w:t>
      </w:r>
      <w:r>
        <w:t xml:space="preserve"> in the left hand pane. Click on any folder on the right hand side.</w:t>
      </w:r>
    </w:p>
    <w:p w14:paraId="5A8EF90C" w14:textId="16CDBFD3" w:rsidR="006B2205" w:rsidRDefault="006B2205" w:rsidP="006F24B8">
      <w:pPr>
        <w:pStyle w:val="ListParagraph"/>
        <w:numPr>
          <w:ilvl w:val="0"/>
          <w:numId w:val="22"/>
        </w:numPr>
      </w:pPr>
      <w:r>
        <w:t>From the DOORS Database menu, select RMDV Utilities &gt; Admin &gt; Baseline modules in folder</w:t>
      </w:r>
    </w:p>
    <w:p w14:paraId="6E44C622" w14:textId="172C864F" w:rsidR="006F24B8" w:rsidRDefault="006F24B8" w:rsidP="006F24B8">
      <w:pPr>
        <w:pStyle w:val="ListParagraph"/>
      </w:pPr>
    </w:p>
    <w:p w14:paraId="222955C6" w14:textId="5A021460" w:rsidR="006F24B8" w:rsidRDefault="006F24B8" w:rsidP="006F24B8">
      <w:pPr>
        <w:pStyle w:val="ListParagraph"/>
      </w:pPr>
    </w:p>
    <w:p w14:paraId="1CD484D6" w14:textId="77777777" w:rsidR="006F24B8" w:rsidRDefault="006F24B8" w:rsidP="006F24B8">
      <w:pPr>
        <w:pStyle w:val="ListParagraph"/>
      </w:pPr>
    </w:p>
    <w:p w14:paraId="66157EE1" w14:textId="1CE17D6C" w:rsidR="006B2205" w:rsidRDefault="006B2205" w:rsidP="00D03799">
      <w:r>
        <w:rPr>
          <w:noProof/>
        </w:rPr>
        <w:drawing>
          <wp:inline distT="0" distB="0" distL="0" distR="0" wp14:anchorId="77A4352A" wp14:editId="5A87A7B1">
            <wp:extent cx="6156325" cy="2509520"/>
            <wp:effectExtent l="0" t="0" r="0"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6325" cy="2509520"/>
                    </a:xfrm>
                    <a:prstGeom prst="rect">
                      <a:avLst/>
                    </a:prstGeom>
                  </pic:spPr>
                </pic:pic>
              </a:graphicData>
            </a:graphic>
          </wp:inline>
        </w:drawing>
      </w:r>
    </w:p>
    <w:p w14:paraId="1195596D" w14:textId="5964007A" w:rsidR="006B2205" w:rsidRDefault="006B2205" w:rsidP="00D03799">
      <w:r>
        <w:t>This will present the following dialogue box:</w:t>
      </w:r>
    </w:p>
    <w:p w14:paraId="5F1F9B35" w14:textId="33851B8B" w:rsidR="006B2205" w:rsidRDefault="006B2205" w:rsidP="00D03799">
      <w:r>
        <w:rPr>
          <w:noProof/>
        </w:rPr>
        <mc:AlternateContent>
          <mc:Choice Requires="wps">
            <w:drawing>
              <wp:anchor distT="0" distB="0" distL="114300" distR="114300" simplePos="0" relativeHeight="251707392" behindDoc="0" locked="0" layoutInCell="1" allowOverlap="1" wp14:anchorId="4D5CA379" wp14:editId="477B6488">
                <wp:simplePos x="0" y="0"/>
                <wp:positionH relativeFrom="column">
                  <wp:posOffset>2028825</wp:posOffset>
                </wp:positionH>
                <wp:positionV relativeFrom="paragraph">
                  <wp:posOffset>568960</wp:posOffset>
                </wp:positionV>
                <wp:extent cx="1859280" cy="160020"/>
                <wp:effectExtent l="0" t="57150" r="26670" b="30480"/>
                <wp:wrapNone/>
                <wp:docPr id="202" name="Straight Arrow Connector 202"/>
                <wp:cNvGraphicFramePr/>
                <a:graphic xmlns:a="http://schemas.openxmlformats.org/drawingml/2006/main">
                  <a:graphicData uri="http://schemas.microsoft.com/office/word/2010/wordprocessingShape">
                    <wps:wsp>
                      <wps:cNvCnPr/>
                      <wps:spPr>
                        <a:xfrm flipH="1" flipV="1">
                          <a:off x="0" y="0"/>
                          <a:ext cx="1859280" cy="1600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33F55B" id="Straight Arrow Connector 202" o:spid="_x0000_s1026" type="#_x0000_t32" style="position:absolute;margin-left:159.75pt;margin-top:44.8pt;width:146.4pt;height:12.6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706368" behindDoc="0" locked="0" layoutInCell="1" allowOverlap="1" wp14:anchorId="1B30922F" wp14:editId="6CE6CB12">
                <wp:simplePos x="0" y="0"/>
                <wp:positionH relativeFrom="column">
                  <wp:posOffset>3888740</wp:posOffset>
                </wp:positionH>
                <wp:positionV relativeFrom="paragraph">
                  <wp:posOffset>403860</wp:posOffset>
                </wp:positionV>
                <wp:extent cx="2360930" cy="1404620"/>
                <wp:effectExtent l="0" t="0" r="13970" b="2667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73AEDC2" w14:textId="1BCF11D6" w:rsidR="001772E8" w:rsidRDefault="001772E8">
                            <w:r>
                              <w:t>Folder that will be iterated around for the baseline – ENSURE THIS SAYS /Generic Requirements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B30922F" id="_x0000_s1038" type="#_x0000_t202" style="position:absolute;margin-left:306.2pt;margin-top:31.8pt;width:185.9pt;height:110.6pt;z-index:2517063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">
                <v:textbox style="mso-fit-shape-to-text:t">
                  <w:txbxContent>
                    <w:p w14:paraId="073AEDC2" w14:textId="1BCF11D6" w:rsidR="001772E8" w:rsidRDefault="001772E8">
                      <w:r>
                        <w:t>Folder that will be iterated around for the baseline – ENSURE THIS SAYS /Generic Requirements</w:t>
                      </w:r>
                    </w:p>
                  </w:txbxContent>
                </v:textbox>
                <w10:wrap type="square"/>
              </v:shape>
            </w:pict>
          </mc:Fallback>
        </mc:AlternateContent>
      </w:r>
      <w:r>
        <w:rPr>
          <w:noProof/>
        </w:rPr>
        <w:drawing>
          <wp:inline distT="0" distB="0" distL="0" distR="0" wp14:anchorId="614B9ABD" wp14:editId="2C7C2758">
            <wp:extent cx="3345470" cy="2362405"/>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5470" cy="2362405"/>
                    </a:xfrm>
                    <a:prstGeom prst="rect">
                      <a:avLst/>
                    </a:prstGeom>
                  </pic:spPr>
                </pic:pic>
              </a:graphicData>
            </a:graphic>
          </wp:inline>
        </w:drawing>
      </w:r>
    </w:p>
    <w:p w14:paraId="147E807C" w14:textId="700777F4" w:rsidR="006B2205" w:rsidRDefault="006B2205" w:rsidP="00D03799"/>
    <w:p w14:paraId="6991C8B2" w14:textId="557EEC64" w:rsidR="006B2205" w:rsidRDefault="006B2205" w:rsidP="00D03799">
      <w:r>
        <w:t>The parameters needed are:</w:t>
      </w:r>
    </w:p>
    <w:p w14:paraId="013F89A1" w14:textId="7CFE497D" w:rsidR="006B2205" w:rsidRDefault="006B2205" w:rsidP="00D03799">
      <w:r w:rsidRPr="0016032D">
        <w:rPr>
          <w:b/>
        </w:rPr>
        <w:t>Select type:</w:t>
      </w:r>
      <w:r>
        <w:t xml:space="preserve"> Major or Minor (default) – DOORS baselines are identified with a major version and a minor version i.e. Major version 8 Minor version 4 would show as 8.4. Minor should be used unless significant changes have been made to Generic Requireme</w:t>
      </w:r>
      <w:r w:rsidR="0016032D">
        <w:t>nts. This would be things like a</w:t>
      </w:r>
      <w:r>
        <w:t>dding new attributes, adding new teams</w:t>
      </w:r>
      <w:r w:rsidR="0016032D">
        <w:t>. It would not include modifying views or attribute values.</w:t>
      </w:r>
    </w:p>
    <w:p w14:paraId="425643C2" w14:textId="78833EDC" w:rsidR="0016032D" w:rsidRDefault="0016032D" w:rsidP="00D03799">
      <w:r w:rsidRPr="0016032D">
        <w:rPr>
          <w:b/>
        </w:rPr>
        <w:t>Include module types:</w:t>
      </w:r>
      <w:r>
        <w:rPr>
          <w:b/>
        </w:rPr>
        <w:t xml:space="preserve"> </w:t>
      </w:r>
      <w:r>
        <w:t>Requirements is the only option that is needed here. Mailboxes can be left selected; they are not used in TML RMDV. Variants can be added if the Variants module actually changes, this is VERY rare so is left unselected by default.</w:t>
      </w:r>
    </w:p>
    <w:p w14:paraId="5E0F83F8" w14:textId="7E0A11DE" w:rsidR="0016032D" w:rsidRPr="0016032D" w:rsidRDefault="0016032D" w:rsidP="00D03799">
      <w:r w:rsidRPr="0016032D">
        <w:rPr>
          <w:b/>
        </w:rPr>
        <w:t>Baseline label:</w:t>
      </w:r>
      <w:r>
        <w:rPr>
          <w:b/>
        </w:rPr>
        <w:t xml:space="preserve"> </w:t>
      </w:r>
      <w:r>
        <w:t xml:space="preserve">The baseline label is partially completed, the vehicle programme(s) that are about to be created need to be added to the end of the text i.e. </w:t>
      </w:r>
      <w:r w:rsidRPr="0016032D">
        <w:t>Baseline - by nealmiddlemore - on Wednesday, July 06, 2016 for programme(s):</w:t>
      </w:r>
      <w:r>
        <w:t xml:space="preserve"> X541, X760</w:t>
      </w:r>
    </w:p>
    <w:p w14:paraId="6676F491" w14:textId="46BE0F10" w:rsidR="006B2205" w:rsidRDefault="006B2205" w:rsidP="00D03799"/>
    <w:p w14:paraId="0454ACF6" w14:textId="4115D93E" w:rsidR="0016032D" w:rsidRDefault="0016032D" w:rsidP="006F24B8">
      <w:pPr>
        <w:pStyle w:val="ListParagraph"/>
        <w:numPr>
          <w:ilvl w:val="0"/>
          <w:numId w:val="22"/>
        </w:numPr>
      </w:pPr>
      <w:r>
        <w:t>Onc</w:t>
      </w:r>
      <w:r w:rsidR="006F24B8">
        <w:t>e the settings have been made, click Run in the dialogue box</w:t>
      </w:r>
      <w:r>
        <w:t>.</w:t>
      </w:r>
    </w:p>
    <w:p w14:paraId="77BB8626" w14:textId="77777777" w:rsidR="006F24B8" w:rsidRDefault="006F24B8" w:rsidP="00D03799"/>
    <w:p w14:paraId="6BF958D6" w14:textId="5BE4E895" w:rsidR="0016032D" w:rsidRDefault="0016032D" w:rsidP="00D03799">
      <w:r>
        <w:t>Upon completion you will be presented with this dialogue:</w:t>
      </w:r>
    </w:p>
    <w:p w14:paraId="381C6196" w14:textId="1E8CCD9D" w:rsidR="0016032D" w:rsidRDefault="0016032D" w:rsidP="00D03799">
      <w:r w:rsidRPr="0016032D">
        <w:rPr>
          <w:noProof/>
        </w:rPr>
        <mc:AlternateContent>
          <mc:Choice Requires="wps">
            <w:drawing>
              <wp:anchor distT="0" distB="0" distL="114300" distR="114300" simplePos="0" relativeHeight="251710464" behindDoc="0" locked="0" layoutInCell="1" allowOverlap="1" wp14:anchorId="57D5F995" wp14:editId="4EB912D3">
                <wp:simplePos x="0" y="0"/>
                <wp:positionH relativeFrom="column">
                  <wp:posOffset>3347085</wp:posOffset>
                </wp:positionH>
                <wp:positionV relativeFrom="paragraph">
                  <wp:posOffset>297180</wp:posOffset>
                </wp:positionV>
                <wp:extent cx="685800" cy="129540"/>
                <wp:effectExtent l="38100" t="0" r="19050" b="80010"/>
                <wp:wrapNone/>
                <wp:docPr id="206" name="Straight Arrow Connector 206"/>
                <wp:cNvGraphicFramePr/>
                <a:graphic xmlns:a="http://schemas.openxmlformats.org/drawingml/2006/main">
                  <a:graphicData uri="http://schemas.microsoft.com/office/word/2010/wordprocessingShape">
                    <wps:wsp>
                      <wps:cNvCnPr/>
                      <wps:spPr>
                        <a:xfrm flipH="1">
                          <a:off x="0" y="0"/>
                          <a:ext cx="685800" cy="129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A6FE7" id="Straight Arrow Connector 206" o:spid="_x0000_s1026" type="#_x0000_t32" style="position:absolute;margin-left:263.55pt;margin-top:23.4pt;width:54pt;height:10.2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" strokecolor="black [3213]" strokeweight=".5pt">
                <v:stroke endarrow="block" joinstyle="miter"/>
              </v:shape>
            </w:pict>
          </mc:Fallback>
        </mc:AlternateContent>
      </w:r>
      <w:r w:rsidRPr="0016032D">
        <w:rPr>
          <w:noProof/>
        </w:rPr>
        <mc:AlternateContent>
          <mc:Choice Requires="wps">
            <w:drawing>
              <wp:anchor distT="45720" distB="45720" distL="114300" distR="114300" simplePos="0" relativeHeight="251709440" behindDoc="0" locked="0" layoutInCell="1" allowOverlap="1" wp14:anchorId="527D0335" wp14:editId="165FDC94">
                <wp:simplePos x="0" y="0"/>
                <wp:positionH relativeFrom="column">
                  <wp:posOffset>4031615</wp:posOffset>
                </wp:positionH>
                <wp:positionV relativeFrom="paragraph">
                  <wp:posOffset>106045</wp:posOffset>
                </wp:positionV>
                <wp:extent cx="2360930" cy="1404620"/>
                <wp:effectExtent l="0" t="0" r="13970" b="2667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871A0A7" w14:textId="72399EFA" w:rsidR="001772E8" w:rsidRPr="0016032D" w:rsidRDefault="001772E8" w:rsidP="0016032D">
                            <w:pPr>
                              <w:rPr>
                                <w:lang w:val="en-GB"/>
                              </w:rPr>
                            </w:pPr>
                            <w:r>
                              <w:rPr>
                                <w:lang w:val="en-GB"/>
                              </w:rPr>
                              <w:t>Log File location – REVIEW THIS!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7D0335" id="_x0000_s1039" type="#_x0000_t202" style="position:absolute;margin-left:317.45pt;margin-top:8.35pt;width:185.9pt;height:110.6pt;z-index:2517094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">
                <v:textbox style="mso-fit-shape-to-text:t">
                  <w:txbxContent>
                    <w:p w14:paraId="3871A0A7" w14:textId="72399EFA" w:rsidR="001772E8" w:rsidRPr="0016032D" w:rsidRDefault="001772E8" w:rsidP="0016032D">
                      <w:pPr>
                        <w:rPr>
                          <w:lang w:val="en-GB"/>
                        </w:rPr>
                      </w:pPr>
                      <w:r>
                        <w:rPr>
                          <w:lang w:val="en-GB"/>
                        </w:rPr>
                        <w:t>Log File location – REVIEW THIS!</w:t>
                      </w:r>
                    </w:p>
                  </w:txbxContent>
                </v:textbox>
                <w10:wrap type="square"/>
              </v:shape>
            </w:pict>
          </mc:Fallback>
        </mc:AlternateContent>
      </w:r>
      <w:r>
        <w:rPr>
          <w:noProof/>
        </w:rPr>
        <w:drawing>
          <wp:inline distT="0" distB="0" distL="0" distR="0" wp14:anchorId="58279955" wp14:editId="29D69AD9">
            <wp:extent cx="3574090" cy="1165961"/>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4090" cy="1165961"/>
                    </a:xfrm>
                    <a:prstGeom prst="rect">
                      <a:avLst/>
                    </a:prstGeom>
                  </pic:spPr>
                </pic:pic>
              </a:graphicData>
            </a:graphic>
          </wp:inline>
        </w:drawing>
      </w:r>
    </w:p>
    <w:p w14:paraId="1AB8BA08" w14:textId="48B47AC0" w:rsidR="00F65A26" w:rsidRDefault="00F65A26" w:rsidP="00D03799"/>
    <w:p w14:paraId="0CEBC06E" w14:textId="77777777" w:rsidR="00F65A26" w:rsidRDefault="00F65A26">
      <w:pPr>
        <w:overflowPunct/>
        <w:autoSpaceDE/>
        <w:autoSpaceDN/>
        <w:adjustRightInd/>
        <w:spacing w:after="0"/>
        <w:textAlignment w:val="auto"/>
      </w:pPr>
      <w:r>
        <w:br w:type="page"/>
      </w:r>
    </w:p>
    <w:p w14:paraId="4ED5EDEB" w14:textId="6F408BAA" w:rsidR="00F65A26" w:rsidRDefault="00F65A26" w:rsidP="00D03799">
      <w:r>
        <w:t xml:space="preserve">The log files can be accessed from the Windows Explorer icon in the Citrix Storefront after you log in through the Netscaler Gateway. The Windows Explorer window shows the local drives, the internal mapped network drives and your drives. </w:t>
      </w:r>
    </w:p>
    <w:p w14:paraId="137832B8" w14:textId="4AD82D06" w:rsidR="00F65A26" w:rsidRDefault="005C6DDE" w:rsidP="00D03799">
      <w:r w:rsidRPr="005C6DDE">
        <w:rPr>
          <w:noProof/>
        </w:rPr>
        <mc:AlternateContent>
          <mc:Choice Requires="wps">
            <w:drawing>
              <wp:anchor distT="0" distB="0" distL="114300" distR="114300" simplePos="0" relativeHeight="251716608" behindDoc="0" locked="0" layoutInCell="1" allowOverlap="1" wp14:anchorId="5E1F3142" wp14:editId="6BFEC9C7">
                <wp:simplePos x="0" y="0"/>
                <wp:positionH relativeFrom="column">
                  <wp:posOffset>939165</wp:posOffset>
                </wp:positionH>
                <wp:positionV relativeFrom="paragraph">
                  <wp:posOffset>810260</wp:posOffset>
                </wp:positionV>
                <wp:extent cx="3619500" cy="3048000"/>
                <wp:effectExtent l="38100" t="0" r="19050" b="57150"/>
                <wp:wrapNone/>
                <wp:docPr id="211" name="Straight Arrow Connector 211"/>
                <wp:cNvGraphicFramePr/>
                <a:graphic xmlns:a="http://schemas.openxmlformats.org/drawingml/2006/main">
                  <a:graphicData uri="http://schemas.microsoft.com/office/word/2010/wordprocessingShape">
                    <wps:wsp>
                      <wps:cNvCnPr/>
                      <wps:spPr>
                        <a:xfrm flipH="1">
                          <a:off x="0" y="0"/>
                          <a:ext cx="3619500" cy="3048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737304" id="Straight Arrow Connector 211" o:spid="_x0000_s1026" type="#_x0000_t32" style="position:absolute;margin-left:73.95pt;margin-top:63.8pt;width:285pt;height:240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" strokecolor="black [3213]" strokeweight=".5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7FD61E81" wp14:editId="6BEF67BC">
                <wp:simplePos x="0" y="0"/>
                <wp:positionH relativeFrom="column">
                  <wp:posOffset>2036445</wp:posOffset>
                </wp:positionH>
                <wp:positionV relativeFrom="paragraph">
                  <wp:posOffset>1404620</wp:posOffset>
                </wp:positionV>
                <wp:extent cx="2484120" cy="45719"/>
                <wp:effectExtent l="38100" t="38100" r="11430" b="88265"/>
                <wp:wrapNone/>
                <wp:docPr id="209" name="Straight Arrow Connector 209"/>
                <wp:cNvGraphicFramePr/>
                <a:graphic xmlns:a="http://schemas.openxmlformats.org/drawingml/2006/main">
                  <a:graphicData uri="http://schemas.microsoft.com/office/word/2010/wordprocessingShape">
                    <wps:wsp>
                      <wps:cNvCnPr/>
                      <wps:spPr>
                        <a:xfrm flipH="1">
                          <a:off x="0" y="0"/>
                          <a:ext cx="248412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265320" id="Straight Arrow Connector 209" o:spid="_x0000_s1026" type="#_x0000_t32" style="position:absolute;margin-left:160.35pt;margin-top:110.6pt;width:195.6pt;height:3.6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" strokecolor="black [3213]" strokeweight=".5pt">
                <v:stroke endarrow="block" joinstyle="miter"/>
              </v:shape>
            </w:pict>
          </mc:Fallback>
        </mc:AlternateContent>
      </w:r>
      <w:r w:rsidRPr="005C6DDE">
        <w:rPr>
          <w:noProof/>
        </w:rPr>
        <mc:AlternateContent>
          <mc:Choice Requires="wps">
            <w:drawing>
              <wp:anchor distT="45720" distB="45720" distL="114300" distR="114300" simplePos="0" relativeHeight="251715584" behindDoc="0" locked="0" layoutInCell="1" allowOverlap="1" wp14:anchorId="3C0C1A5B" wp14:editId="2891C35F">
                <wp:simplePos x="0" y="0"/>
                <wp:positionH relativeFrom="column">
                  <wp:posOffset>4518660</wp:posOffset>
                </wp:positionH>
                <wp:positionV relativeFrom="paragraph">
                  <wp:posOffset>1218565</wp:posOffset>
                </wp:positionV>
                <wp:extent cx="2134870" cy="1404620"/>
                <wp:effectExtent l="0" t="0" r="17780" b="1397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870" cy="1404620"/>
                        </a:xfrm>
                        <a:prstGeom prst="rect">
                          <a:avLst/>
                        </a:prstGeom>
                        <a:solidFill>
                          <a:srgbClr val="FFFFFF"/>
                        </a:solidFill>
                        <a:ln w="9525">
                          <a:solidFill>
                            <a:srgbClr val="000000"/>
                          </a:solidFill>
                          <a:miter lim="800000"/>
                          <a:headEnd/>
                          <a:tailEnd/>
                        </a:ln>
                      </wps:spPr>
                      <wps:txbx>
                        <w:txbxContent>
                          <w:p w14:paraId="407EE88F" w14:textId="3227F0A9" w:rsidR="001772E8" w:rsidRPr="005C6DDE" w:rsidRDefault="001772E8" w:rsidP="005C6DDE">
                            <w:pPr>
                              <w:numPr>
                                <w:ilvl w:val="0"/>
                                <w:numId w:val="19"/>
                              </w:numPr>
                              <w:rPr>
                                <w:lang w:val="en-GB"/>
                              </w:rPr>
                            </w:pPr>
                            <w:r>
                              <w:rPr>
                                <w:lang w:val="en-GB"/>
                              </w:rPr>
                              <w:t>Log Files folder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0C1A5B" id="_x0000_s1040" type="#_x0000_t202" style="position:absolute;margin-left:355.8pt;margin-top:95.95pt;width:168.1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">
                <v:textbox style="mso-fit-shape-to-text:t">
                  <w:txbxContent>
                    <w:p w14:paraId="407EE88F" w14:textId="3227F0A9" w:rsidR="001772E8" w:rsidRPr="005C6DDE" w:rsidRDefault="001772E8" w:rsidP="005C6DDE">
                      <w:pPr>
                        <w:numPr>
                          <w:ilvl w:val="0"/>
                          <w:numId w:val="19"/>
                        </w:numPr>
                        <w:rPr>
                          <w:lang w:val="en-GB"/>
                        </w:rPr>
                      </w:pPr>
                      <w:r>
                        <w:rPr>
                          <w:lang w:val="en-GB"/>
                        </w:rPr>
                        <w:t>Log Files folder</w:t>
                      </w:r>
                    </w:p>
                  </w:txbxContent>
                </v:textbox>
                <w10:wrap type="square"/>
              </v:shape>
            </w:pict>
          </mc:Fallback>
        </mc:AlternateContent>
      </w:r>
      <w:r>
        <w:rPr>
          <w:noProof/>
        </w:rPr>
        <mc:AlternateContent>
          <mc:Choice Requires="wps">
            <w:drawing>
              <wp:anchor distT="45720" distB="45720" distL="114300" distR="114300" simplePos="0" relativeHeight="251712512" behindDoc="0" locked="0" layoutInCell="1" allowOverlap="1" wp14:anchorId="27D2552F" wp14:editId="125B381C">
                <wp:simplePos x="0" y="0"/>
                <wp:positionH relativeFrom="column">
                  <wp:posOffset>4558665</wp:posOffset>
                </wp:positionH>
                <wp:positionV relativeFrom="paragraph">
                  <wp:posOffset>482600</wp:posOffset>
                </wp:positionV>
                <wp:extent cx="2134870" cy="1404620"/>
                <wp:effectExtent l="0" t="0" r="17780" b="1397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870" cy="1404620"/>
                        </a:xfrm>
                        <a:prstGeom prst="rect">
                          <a:avLst/>
                        </a:prstGeom>
                        <a:solidFill>
                          <a:srgbClr val="FFFFFF"/>
                        </a:solidFill>
                        <a:ln w="9525">
                          <a:solidFill>
                            <a:srgbClr val="000000"/>
                          </a:solidFill>
                          <a:miter lim="800000"/>
                          <a:headEnd/>
                          <a:tailEnd/>
                        </a:ln>
                      </wps:spPr>
                      <wps:txbx>
                        <w:txbxContent>
                          <w:p w14:paraId="3638AB6D" w14:textId="3F5188B1" w:rsidR="001772E8" w:rsidRPr="005C6DDE" w:rsidRDefault="001772E8" w:rsidP="005C6DDE">
                            <w:pPr>
                              <w:pStyle w:val="ListParagraph"/>
                              <w:numPr>
                                <w:ilvl w:val="0"/>
                                <w:numId w:val="18"/>
                              </w:numPr>
                              <w:rPr>
                                <w:lang w:val="en-GB"/>
                              </w:rPr>
                            </w:pPr>
                            <w:r w:rsidRPr="005C6DDE">
                              <w:rPr>
                                <w:lang w:val="en-GB"/>
                              </w:rPr>
                              <w:t>DXL Repository mapped drive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D2552F" id="_x0000_s1041" type="#_x0000_t202" style="position:absolute;margin-left:358.95pt;margin-top:38pt;width:168.1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">
                <v:textbox style="mso-fit-shape-to-text:t">
                  <w:txbxContent>
                    <w:p w14:paraId="3638AB6D" w14:textId="3F5188B1" w:rsidR="001772E8" w:rsidRPr="005C6DDE" w:rsidRDefault="001772E8" w:rsidP="005C6DDE">
                      <w:pPr>
                        <w:pStyle w:val="ListParagraph"/>
                        <w:numPr>
                          <w:ilvl w:val="0"/>
                          <w:numId w:val="18"/>
                        </w:numPr>
                        <w:rPr>
                          <w:lang w:val="en-GB"/>
                        </w:rPr>
                      </w:pPr>
                      <w:r w:rsidRPr="005C6DDE">
                        <w:rPr>
                          <w:lang w:val="en-GB"/>
                        </w:rPr>
                        <w:t>DXL Repository mapped drive</w:t>
                      </w:r>
                    </w:p>
                  </w:txbxContent>
                </v:textbox>
                <w10:wrap type="square"/>
              </v:shape>
            </w:pict>
          </mc:Fallback>
        </mc:AlternateContent>
      </w:r>
      <w:r w:rsidR="00F65A26">
        <w:rPr>
          <w:noProof/>
        </w:rPr>
        <w:drawing>
          <wp:inline distT="0" distB="0" distL="0" distR="0" wp14:anchorId="33DAA27E" wp14:editId="0A46566C">
            <wp:extent cx="4259949" cy="4557155"/>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59949" cy="4557155"/>
                    </a:xfrm>
                    <a:prstGeom prst="rect">
                      <a:avLst/>
                    </a:prstGeom>
                  </pic:spPr>
                </pic:pic>
              </a:graphicData>
            </a:graphic>
          </wp:inline>
        </w:drawing>
      </w:r>
    </w:p>
    <w:p w14:paraId="4CA516B4" w14:textId="33E44DBD" w:rsidR="005C6DDE" w:rsidRDefault="005C6DDE" w:rsidP="00D03799">
      <w:r>
        <w:t>Open the BaselineAllModulesLog.txt file</w:t>
      </w:r>
    </w:p>
    <w:p w14:paraId="1D20D08F" w14:textId="0335568E" w:rsidR="005C6DDE" w:rsidRDefault="005C6DDE" w:rsidP="00D03799"/>
    <w:p w14:paraId="1575405D" w14:textId="71A6B2EE" w:rsidR="005C6DDE" w:rsidRDefault="005C6DDE" w:rsidP="00D03799">
      <w:r>
        <w:rPr>
          <w:noProof/>
        </w:rPr>
        <mc:AlternateContent>
          <mc:Choice Requires="wps">
            <w:drawing>
              <wp:anchor distT="0" distB="0" distL="114300" distR="114300" simplePos="0" relativeHeight="251719680" behindDoc="0" locked="0" layoutInCell="1" allowOverlap="1" wp14:anchorId="730615B3" wp14:editId="005561E7">
                <wp:simplePos x="0" y="0"/>
                <wp:positionH relativeFrom="column">
                  <wp:posOffset>2722245</wp:posOffset>
                </wp:positionH>
                <wp:positionV relativeFrom="paragraph">
                  <wp:posOffset>739140</wp:posOffset>
                </wp:positionV>
                <wp:extent cx="1684020" cy="365760"/>
                <wp:effectExtent l="38100" t="0" r="30480" b="72390"/>
                <wp:wrapNone/>
                <wp:docPr id="214" name="Straight Arrow Connector 214"/>
                <wp:cNvGraphicFramePr/>
                <a:graphic xmlns:a="http://schemas.openxmlformats.org/drawingml/2006/main">
                  <a:graphicData uri="http://schemas.microsoft.com/office/word/2010/wordprocessingShape">
                    <wps:wsp>
                      <wps:cNvCnPr/>
                      <wps:spPr>
                        <a:xfrm flipH="1">
                          <a:off x="0" y="0"/>
                          <a:ext cx="1684020" cy="3657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7CBA40" id="Straight Arrow Connector 214" o:spid="_x0000_s1026" type="#_x0000_t32" style="position:absolute;margin-left:214.35pt;margin-top:58.2pt;width:132.6pt;height:28.8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" strokecolor="black [3213]" strokeweight=".5pt">
                <v:stroke endarrow="block" joinstyle="miter"/>
              </v:shape>
            </w:pict>
          </mc:Fallback>
        </mc:AlternateContent>
      </w:r>
      <w:r w:rsidRPr="005C6DDE">
        <w:rPr>
          <w:noProof/>
        </w:rPr>
        <mc:AlternateContent>
          <mc:Choice Requires="wps">
            <w:drawing>
              <wp:anchor distT="45720" distB="45720" distL="114300" distR="114300" simplePos="0" relativeHeight="251718656" behindDoc="0" locked="0" layoutInCell="1" allowOverlap="1" wp14:anchorId="5CAB0690" wp14:editId="2D00708C">
                <wp:simplePos x="0" y="0"/>
                <wp:positionH relativeFrom="column">
                  <wp:posOffset>4442460</wp:posOffset>
                </wp:positionH>
                <wp:positionV relativeFrom="paragraph">
                  <wp:posOffset>476885</wp:posOffset>
                </wp:positionV>
                <wp:extent cx="2134870" cy="1404620"/>
                <wp:effectExtent l="0" t="0" r="17780" b="2032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870" cy="1404620"/>
                        </a:xfrm>
                        <a:prstGeom prst="rect">
                          <a:avLst/>
                        </a:prstGeom>
                        <a:solidFill>
                          <a:srgbClr val="FFFFFF"/>
                        </a:solidFill>
                        <a:ln w="9525">
                          <a:solidFill>
                            <a:srgbClr val="000000"/>
                          </a:solidFill>
                          <a:miter lim="800000"/>
                          <a:headEnd/>
                          <a:tailEnd/>
                        </a:ln>
                      </wps:spPr>
                      <wps:txbx>
                        <w:txbxContent>
                          <w:p w14:paraId="5D54BD9A" w14:textId="13CDD4E2" w:rsidR="001772E8" w:rsidRPr="005C6DDE" w:rsidRDefault="001772E8" w:rsidP="005C6DDE">
                            <w:pPr>
                              <w:rPr>
                                <w:lang w:val="en-GB"/>
                              </w:rPr>
                            </w:pPr>
                            <w:r>
                              <w:rPr>
                                <w:lang w:val="en-GB"/>
                              </w:rPr>
                              <w:t>Baseline log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AB0690" id="_x0000_s1042" type="#_x0000_t202" style="position:absolute;margin-left:349.8pt;margin-top:37.55pt;width:168.1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">
                <v:textbox style="mso-fit-shape-to-text:t">
                  <w:txbxContent>
                    <w:p w14:paraId="5D54BD9A" w14:textId="13CDD4E2" w:rsidR="001772E8" w:rsidRPr="005C6DDE" w:rsidRDefault="001772E8" w:rsidP="005C6DDE">
                      <w:pPr>
                        <w:rPr>
                          <w:lang w:val="en-GB"/>
                        </w:rPr>
                      </w:pPr>
                      <w:r>
                        <w:rPr>
                          <w:lang w:val="en-GB"/>
                        </w:rPr>
                        <w:t>Baseline log file</w:t>
                      </w:r>
                    </w:p>
                  </w:txbxContent>
                </v:textbox>
                <w10:wrap type="square"/>
              </v:shape>
            </w:pict>
          </mc:Fallback>
        </mc:AlternateContent>
      </w:r>
      <w:r>
        <w:rPr>
          <w:noProof/>
        </w:rPr>
        <w:drawing>
          <wp:inline distT="0" distB="0" distL="0" distR="0" wp14:anchorId="7C94D1A4" wp14:editId="063A83E0">
            <wp:extent cx="3612193" cy="1607959"/>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12193" cy="1607959"/>
                    </a:xfrm>
                    <a:prstGeom prst="rect">
                      <a:avLst/>
                    </a:prstGeom>
                  </pic:spPr>
                </pic:pic>
              </a:graphicData>
            </a:graphic>
          </wp:inline>
        </w:drawing>
      </w:r>
    </w:p>
    <w:p w14:paraId="232B5005" w14:textId="0FE01E97" w:rsidR="005C6DDE" w:rsidRDefault="005C6DDE" w:rsidP="00D03799"/>
    <w:p w14:paraId="24023F0E" w14:textId="7BFF5EB9" w:rsidR="005C6DDE" w:rsidRDefault="005C6DDE" w:rsidP="00D03799">
      <w:r>
        <w:t>The log file shows ALL of the baseline activities on both Production and Training environments. The most recent is at the bottom. Check the new baseline entries for errors. There are 18 modules baselined as standard (17 Attribute teams and 1 Empty Generic Module).</w:t>
      </w:r>
    </w:p>
    <w:p w14:paraId="0EE1E123" w14:textId="225C8ACC" w:rsidR="00A503B1" w:rsidRDefault="00A503B1" w:rsidP="00D03799"/>
    <w:p w14:paraId="53456E7A" w14:textId="3DC136E7" w:rsidR="00A503B1" w:rsidRDefault="00A503B1" w:rsidP="00D03799">
      <w:r>
        <w:t>This step is now complete.</w:t>
      </w:r>
    </w:p>
    <w:p w14:paraId="00C5A26A" w14:textId="14FFC344" w:rsidR="005C6DDE" w:rsidRDefault="005C6DDE">
      <w:pPr>
        <w:overflowPunct/>
        <w:autoSpaceDE/>
        <w:autoSpaceDN/>
        <w:adjustRightInd/>
        <w:spacing w:after="0"/>
        <w:textAlignment w:val="auto"/>
      </w:pPr>
      <w:r>
        <w:br w:type="page"/>
      </w:r>
    </w:p>
    <w:p w14:paraId="32F2BAA8" w14:textId="2050E835" w:rsidR="005C6DDE" w:rsidRDefault="005C6DDE" w:rsidP="005C6DDE">
      <w:pPr>
        <w:pStyle w:val="Heading2"/>
      </w:pPr>
      <w:bookmarkStart w:id="28" w:name="_Toc456278265"/>
      <w:r>
        <w:t>Create copy of Generic Project</w:t>
      </w:r>
      <w:bookmarkEnd w:id="28"/>
    </w:p>
    <w:p w14:paraId="7171298C" w14:textId="77777777" w:rsidR="003E77E8" w:rsidRDefault="005C6DDE" w:rsidP="005C6DDE">
      <w:r>
        <w:t xml:space="preserve">In order to create the base material for a vehicle programme, the Generic Requirements project must be </w:t>
      </w:r>
      <w:r w:rsidR="00750860">
        <w:t xml:space="preserve">copied, however using Copy and Paste on Generic Requirements will result in the copying of the outgoing links from Generics to all the other projects. </w:t>
      </w:r>
    </w:p>
    <w:p w14:paraId="2588B613" w14:textId="77777777" w:rsidR="003E77E8" w:rsidRDefault="003E77E8" w:rsidP="005C6DDE"/>
    <w:p w14:paraId="5AE90FB8" w14:textId="5062FC5B" w:rsidR="005C6DDE" w:rsidRDefault="00750860" w:rsidP="005C6DDE">
      <w:r>
        <w:t>This is NOT the way to do it. Archive and Restore will br</w:t>
      </w:r>
      <w:r w:rsidR="003E77E8">
        <w:t>eak the links to other projects, this is correct way to create a copy of Generic Requirements project.</w:t>
      </w:r>
    </w:p>
    <w:p w14:paraId="081DA72F" w14:textId="77777777" w:rsidR="00750860" w:rsidRDefault="00750860" w:rsidP="005C6DDE"/>
    <w:p w14:paraId="6F923AC3" w14:textId="123B90C6" w:rsidR="00A503B1" w:rsidRDefault="00A503B1" w:rsidP="005C6DDE">
      <w:pPr>
        <w:pStyle w:val="ListParagraph"/>
        <w:numPr>
          <w:ilvl w:val="0"/>
          <w:numId w:val="30"/>
        </w:numPr>
      </w:pPr>
      <w:r>
        <w:t xml:space="preserve">With the 00 – ADMIN folder selected in the left hand pane of the DOORS Database Explorer, click the Generic Requirements project in the RIGHT HAND </w:t>
      </w:r>
      <w:r w:rsidR="00750860">
        <w:t>pane.</w:t>
      </w:r>
    </w:p>
    <w:p w14:paraId="122DC18B" w14:textId="463DC138" w:rsidR="00750860" w:rsidRDefault="00750860" w:rsidP="005C6DDE">
      <w:pPr>
        <w:pStyle w:val="ListParagraph"/>
        <w:numPr>
          <w:ilvl w:val="0"/>
          <w:numId w:val="30"/>
        </w:numPr>
      </w:pPr>
      <w:r>
        <w:t>Select File &gt; Archive – this presents the archive project dialogue box;</w:t>
      </w:r>
    </w:p>
    <w:p w14:paraId="4A2A53D7" w14:textId="2E797AD1" w:rsidR="00750860" w:rsidRDefault="00750860" w:rsidP="00750860">
      <w:pPr>
        <w:pStyle w:val="ListParagraph"/>
      </w:pPr>
    </w:p>
    <w:p w14:paraId="05696498" w14:textId="4118F645" w:rsidR="00750860" w:rsidRDefault="00750860" w:rsidP="00750860">
      <w:pPr>
        <w:pStyle w:val="ListParagraph"/>
      </w:pPr>
      <w:r>
        <w:rPr>
          <w:noProof/>
        </w:rPr>
        <w:drawing>
          <wp:inline distT="0" distB="0" distL="0" distR="0" wp14:anchorId="214679BD" wp14:editId="27B91A62">
            <wp:extent cx="3459780" cy="1859441"/>
            <wp:effectExtent l="0" t="0" r="762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59780" cy="1859441"/>
                    </a:xfrm>
                    <a:prstGeom prst="rect">
                      <a:avLst/>
                    </a:prstGeom>
                  </pic:spPr>
                </pic:pic>
              </a:graphicData>
            </a:graphic>
          </wp:inline>
        </w:drawing>
      </w:r>
    </w:p>
    <w:p w14:paraId="75AC9891" w14:textId="23836585" w:rsidR="00750860" w:rsidRDefault="00750860" w:rsidP="00750860">
      <w:pPr>
        <w:pStyle w:val="ListParagraph"/>
      </w:pPr>
    </w:p>
    <w:p w14:paraId="0657509E" w14:textId="77777777" w:rsidR="00750860" w:rsidRDefault="00750860" w:rsidP="00750860">
      <w:pPr>
        <w:pStyle w:val="ListParagraph"/>
        <w:numPr>
          <w:ilvl w:val="0"/>
          <w:numId w:val="30"/>
        </w:numPr>
      </w:pPr>
      <w:r>
        <w:t xml:space="preserve">If it is not already set, browse to the mapped network drive M: and select the Archives folder. </w:t>
      </w:r>
    </w:p>
    <w:p w14:paraId="6642D03C" w14:textId="77777777" w:rsidR="00750860" w:rsidRDefault="00750860" w:rsidP="00750860">
      <w:pPr>
        <w:pStyle w:val="ListParagraph"/>
      </w:pPr>
    </w:p>
    <w:p w14:paraId="02DA6EAB" w14:textId="711B7AC0" w:rsidR="00750860" w:rsidRDefault="00750860" w:rsidP="00750860">
      <w:pPr>
        <w:pStyle w:val="ListParagraph"/>
      </w:pPr>
      <w:r w:rsidRPr="00750860">
        <w:rPr>
          <w:b/>
          <w:i/>
        </w:rPr>
        <w:t>IMPORTANT NOTE</w:t>
      </w:r>
      <w:r>
        <w:rPr>
          <w:b/>
          <w:i/>
        </w:rPr>
        <w:t>: Using DOORS in Citrix requires a specific folder to be set up for archiving projects, this environment is set to use M:/Archives. Using ANY OTHER location will result in a corrupted archive that cannot be restored.</w:t>
      </w:r>
    </w:p>
    <w:p w14:paraId="46410D63" w14:textId="09D7C173" w:rsidR="00750860" w:rsidRDefault="00750860" w:rsidP="00750860">
      <w:pPr>
        <w:pStyle w:val="ListParagraph"/>
      </w:pPr>
    </w:p>
    <w:p w14:paraId="352502D0" w14:textId="1D8FE940" w:rsidR="00750860" w:rsidRDefault="00750860" w:rsidP="00750860">
      <w:pPr>
        <w:pStyle w:val="ListParagraph"/>
        <w:numPr>
          <w:ilvl w:val="0"/>
          <w:numId w:val="30"/>
        </w:numPr>
      </w:pPr>
      <w:r>
        <w:t>Click Ok</w:t>
      </w:r>
    </w:p>
    <w:p w14:paraId="34F401C9" w14:textId="1F626C10" w:rsidR="00750860" w:rsidRDefault="00750860" w:rsidP="00750860">
      <w:pPr>
        <w:pStyle w:val="ListParagraph"/>
        <w:numPr>
          <w:ilvl w:val="0"/>
          <w:numId w:val="30"/>
        </w:numPr>
      </w:pPr>
      <w:r>
        <w:t>Click ‘Confirm’ if prompted to overwrite the Generic_Requirements.dpa</w:t>
      </w:r>
      <w:r w:rsidR="003E77E8">
        <w:t xml:space="preserve"> (This can take several minutes depending on the size of the Generic Requirements project)</w:t>
      </w:r>
    </w:p>
    <w:p w14:paraId="76A57118" w14:textId="35393BB7" w:rsidR="00750860" w:rsidRDefault="00750860" w:rsidP="00750860">
      <w:pPr>
        <w:pStyle w:val="ListParagraph"/>
        <w:numPr>
          <w:ilvl w:val="0"/>
          <w:numId w:val="30"/>
        </w:numPr>
      </w:pPr>
      <w:r>
        <w:t>Navigate to the 01 – Vehicle Programmes directory</w:t>
      </w:r>
    </w:p>
    <w:p w14:paraId="6FB4B22B" w14:textId="1017E05A" w:rsidR="00750860" w:rsidRDefault="00750860" w:rsidP="00750860">
      <w:pPr>
        <w:pStyle w:val="ListParagraph"/>
        <w:numPr>
          <w:ilvl w:val="0"/>
          <w:numId w:val="30"/>
        </w:numPr>
      </w:pPr>
      <w:r>
        <w:t>Select File &gt; Restore &gt; Project</w:t>
      </w:r>
    </w:p>
    <w:p w14:paraId="7F068813" w14:textId="0BC28582" w:rsidR="00750860" w:rsidRDefault="00750860" w:rsidP="00750860">
      <w:pPr>
        <w:pStyle w:val="ListParagraph"/>
        <w:numPr>
          <w:ilvl w:val="0"/>
          <w:numId w:val="30"/>
        </w:numPr>
      </w:pPr>
      <w:r>
        <w:t xml:space="preserve">Browse to the M:/Archives directory </w:t>
      </w:r>
      <w:r w:rsidR="003E77E8">
        <w:t>and select the Generic_Requirements.dpa file created at Step 5</w:t>
      </w:r>
    </w:p>
    <w:p w14:paraId="4088779C" w14:textId="198E35A5" w:rsidR="003E77E8" w:rsidRDefault="003E77E8" w:rsidP="003E77E8">
      <w:pPr>
        <w:pStyle w:val="ListParagraph"/>
      </w:pPr>
    </w:p>
    <w:p w14:paraId="7FACCC4F" w14:textId="4209BBCA" w:rsidR="003E77E8" w:rsidRDefault="003E77E8" w:rsidP="003E77E8">
      <w:pPr>
        <w:pStyle w:val="ListParagraph"/>
      </w:pPr>
      <w:r>
        <w:rPr>
          <w:noProof/>
        </w:rPr>
        <w:drawing>
          <wp:inline distT="0" distB="0" distL="0" distR="0" wp14:anchorId="21CDDC5D" wp14:editId="718BA357">
            <wp:extent cx="3459780" cy="769687"/>
            <wp:effectExtent l="0" t="0" r="762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9780" cy="769687"/>
                    </a:xfrm>
                    <a:prstGeom prst="rect">
                      <a:avLst/>
                    </a:prstGeom>
                  </pic:spPr>
                </pic:pic>
              </a:graphicData>
            </a:graphic>
          </wp:inline>
        </w:drawing>
      </w:r>
    </w:p>
    <w:p w14:paraId="0A76151E" w14:textId="07034BE1" w:rsidR="003E77E8" w:rsidRDefault="003E77E8" w:rsidP="003E77E8">
      <w:pPr>
        <w:pStyle w:val="ListParagraph"/>
      </w:pPr>
    </w:p>
    <w:p w14:paraId="337D64B1" w14:textId="75636E12" w:rsidR="003E77E8" w:rsidRDefault="003E77E8" w:rsidP="003E77E8">
      <w:pPr>
        <w:pStyle w:val="ListParagraph"/>
        <w:numPr>
          <w:ilvl w:val="0"/>
          <w:numId w:val="30"/>
        </w:numPr>
      </w:pPr>
      <w:r>
        <w:t>Click on Ok</w:t>
      </w:r>
    </w:p>
    <w:p w14:paraId="20BBF6B7" w14:textId="77777777" w:rsidR="003E77E8" w:rsidRDefault="003E77E8">
      <w:pPr>
        <w:overflowPunct/>
        <w:autoSpaceDE/>
        <w:autoSpaceDN/>
        <w:adjustRightInd/>
        <w:spacing w:after="0"/>
        <w:textAlignment w:val="auto"/>
        <w:rPr>
          <w:rFonts w:cs="Arial"/>
          <w:szCs w:val="24"/>
        </w:rPr>
      </w:pPr>
      <w:r>
        <w:br w:type="page"/>
      </w:r>
    </w:p>
    <w:p w14:paraId="028297A9" w14:textId="705FA7F9" w:rsidR="003E77E8" w:rsidRDefault="003E77E8" w:rsidP="003E77E8">
      <w:pPr>
        <w:pStyle w:val="ListParagraph"/>
        <w:numPr>
          <w:ilvl w:val="0"/>
          <w:numId w:val="30"/>
        </w:numPr>
      </w:pPr>
      <w:r>
        <w:t>Set the New name field to the name of the new vehicle programme:</w:t>
      </w:r>
    </w:p>
    <w:p w14:paraId="6F801CCE" w14:textId="605AC595" w:rsidR="003E77E8" w:rsidRDefault="003E77E8" w:rsidP="003E77E8">
      <w:pPr>
        <w:pStyle w:val="ListParagraph"/>
      </w:pPr>
    </w:p>
    <w:p w14:paraId="155AC989" w14:textId="0884C976" w:rsidR="003E77E8" w:rsidRDefault="003E77E8" w:rsidP="003E77E8">
      <w:pPr>
        <w:pStyle w:val="ListParagraph"/>
      </w:pPr>
      <w:r>
        <w:rPr>
          <w:noProof/>
        </w:rPr>
        <w:drawing>
          <wp:inline distT="0" distB="0" distL="0" distR="0" wp14:anchorId="607FCB4F" wp14:editId="6415AEDF">
            <wp:extent cx="3337560" cy="2322029"/>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1649" cy="2338788"/>
                    </a:xfrm>
                    <a:prstGeom prst="rect">
                      <a:avLst/>
                    </a:prstGeom>
                  </pic:spPr>
                </pic:pic>
              </a:graphicData>
            </a:graphic>
          </wp:inline>
        </w:drawing>
      </w:r>
    </w:p>
    <w:p w14:paraId="69316D56" w14:textId="0648CEEE" w:rsidR="003E77E8" w:rsidRDefault="003E77E8" w:rsidP="003E77E8">
      <w:pPr>
        <w:pStyle w:val="ListParagraph"/>
      </w:pPr>
    </w:p>
    <w:p w14:paraId="323745EC" w14:textId="3AC841FB" w:rsidR="003E77E8" w:rsidRDefault="003E77E8" w:rsidP="003E77E8">
      <w:pPr>
        <w:pStyle w:val="ListParagraph"/>
        <w:numPr>
          <w:ilvl w:val="0"/>
          <w:numId w:val="30"/>
        </w:numPr>
      </w:pPr>
      <w:r>
        <w:t>Click on OK to create the new project. (This can take several minutes to complete, the bigger the Generic Requirements gets, the longer this step will take. Restore always takes longer than Archive.</w:t>
      </w:r>
    </w:p>
    <w:p w14:paraId="2F980C02" w14:textId="25371787" w:rsidR="000879AB" w:rsidRDefault="000879AB" w:rsidP="000879AB">
      <w:pPr>
        <w:pStyle w:val="ListParagraph"/>
      </w:pPr>
    </w:p>
    <w:p w14:paraId="05FFF6C9" w14:textId="7484D130" w:rsidR="00A503B1" w:rsidRDefault="000879AB" w:rsidP="007A6E00">
      <w:pPr>
        <w:pStyle w:val="ListParagraph"/>
        <w:numPr>
          <w:ilvl w:val="0"/>
          <w:numId w:val="30"/>
        </w:numPr>
      </w:pPr>
      <w:r>
        <w:t>Verify the new project has been created.</w:t>
      </w:r>
    </w:p>
    <w:p w14:paraId="0F479C35" w14:textId="4CDE4B1C" w:rsidR="00A503B1" w:rsidRDefault="00A503B1" w:rsidP="005C6DDE"/>
    <w:p w14:paraId="06F449AA" w14:textId="7F6136C6" w:rsidR="00A503B1" w:rsidRDefault="00A503B1" w:rsidP="005C6DDE">
      <w:r>
        <w:t>This step is now complete.</w:t>
      </w:r>
    </w:p>
    <w:p w14:paraId="3D935EBC" w14:textId="701F811E" w:rsidR="00F87AE7" w:rsidRDefault="00F87AE7" w:rsidP="00A503B1"/>
    <w:p w14:paraId="2677F9E6" w14:textId="77777777" w:rsidR="000879AB" w:rsidRDefault="000879AB">
      <w:pPr>
        <w:overflowPunct/>
        <w:autoSpaceDE/>
        <w:autoSpaceDN/>
        <w:adjustRightInd/>
        <w:spacing w:after="0"/>
        <w:textAlignment w:val="auto"/>
        <w:rPr>
          <w:rFonts w:ascii="Helvetica" w:hAnsi="Helvetica" w:cs="Times"/>
          <w:b/>
          <w:color w:val="5B9BD5"/>
          <w:sz w:val="28"/>
        </w:rPr>
      </w:pPr>
      <w:r>
        <w:br w:type="page"/>
      </w:r>
    </w:p>
    <w:p w14:paraId="03A94FAB" w14:textId="565C1AAB" w:rsidR="00F87AE7" w:rsidRDefault="00F87AE7" w:rsidP="00F87AE7">
      <w:pPr>
        <w:pStyle w:val="Heading2"/>
      </w:pPr>
      <w:bookmarkStart w:id="29" w:name="_Toc456278266"/>
      <w:r>
        <w:t>Temporarily remove access to non-Admins</w:t>
      </w:r>
      <w:bookmarkEnd w:id="29"/>
    </w:p>
    <w:p w14:paraId="7935678C" w14:textId="3B55D4CA" w:rsidR="00F87AE7" w:rsidRDefault="00F87AE7" w:rsidP="00F87AE7"/>
    <w:p w14:paraId="66D114FC" w14:textId="53E848A6" w:rsidR="00F87AE7" w:rsidRDefault="00F87AE7" w:rsidP="00F87AE7">
      <w:r>
        <w:t xml:space="preserve">In order to ensure that the project is not accessed by ANYBODY other than the admins before it is </w:t>
      </w:r>
      <w:r w:rsidR="007748D2">
        <w:t>ready, it is necessary to remove access. The admins should be members of the DB Admins group (discussed in Section 4).</w:t>
      </w:r>
    </w:p>
    <w:p w14:paraId="570325B6" w14:textId="77777777" w:rsidR="005574B0" w:rsidRDefault="005574B0" w:rsidP="005574B0">
      <w:pPr>
        <w:pStyle w:val="ListParagraph"/>
        <w:numPr>
          <w:ilvl w:val="0"/>
          <w:numId w:val="26"/>
        </w:numPr>
      </w:pPr>
      <w:r>
        <w:t>R</w:t>
      </w:r>
      <w:r w:rsidR="007748D2">
        <w:t xml:space="preserve">ight click the new project and select Properties. </w:t>
      </w:r>
    </w:p>
    <w:p w14:paraId="1B9513AF" w14:textId="5DE28B34" w:rsidR="007748D2" w:rsidRDefault="007748D2" w:rsidP="005574B0">
      <w:pPr>
        <w:pStyle w:val="ListParagraph"/>
        <w:numPr>
          <w:ilvl w:val="0"/>
          <w:numId w:val="26"/>
        </w:numPr>
      </w:pPr>
      <w:r>
        <w:t>Switch to the Access tab where a list of groups with access is listed:</w:t>
      </w:r>
    </w:p>
    <w:p w14:paraId="5137C62C" w14:textId="5581201F" w:rsidR="007748D2" w:rsidRDefault="007748D2" w:rsidP="00F87AE7">
      <w:r>
        <w:rPr>
          <w:noProof/>
        </w:rPr>
        <w:drawing>
          <wp:inline distT="0" distB="0" distL="0" distR="0" wp14:anchorId="36E2B7B6" wp14:editId="0AC1ADB0">
            <wp:extent cx="3855720" cy="345038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80575" cy="3472630"/>
                    </a:xfrm>
                    <a:prstGeom prst="rect">
                      <a:avLst/>
                    </a:prstGeom>
                  </pic:spPr>
                </pic:pic>
              </a:graphicData>
            </a:graphic>
          </wp:inline>
        </w:drawing>
      </w:r>
    </w:p>
    <w:p w14:paraId="55BA17FB" w14:textId="2F6C34E8" w:rsidR="007748D2" w:rsidRDefault="007748D2" w:rsidP="00F87AE7"/>
    <w:p w14:paraId="653662E0" w14:textId="134635E0" w:rsidR="007748D2" w:rsidRDefault="007748D2" w:rsidP="005574B0">
      <w:pPr>
        <w:pStyle w:val="ListParagraph"/>
        <w:numPr>
          <w:ilvl w:val="0"/>
          <w:numId w:val="26"/>
        </w:numPr>
      </w:pPr>
      <w:r>
        <w:t>Select each group (other than the DB Admins group) in turn. Click the ‘Edit’ button and set the access rights to None.</w:t>
      </w:r>
      <w:r w:rsidR="009659D4">
        <w:t xml:space="preserve"> Click Ok on the Edit Access dialogue</w:t>
      </w:r>
      <w:r w:rsidR="005574B0">
        <w:t xml:space="preserve"> after each group to save the changes for that group</w:t>
      </w:r>
      <w:r w:rsidR="009659D4">
        <w:t>.</w:t>
      </w:r>
    </w:p>
    <w:p w14:paraId="592C4098" w14:textId="00D34B8E" w:rsidR="009659D4" w:rsidRDefault="009659D4" w:rsidP="00F87AE7">
      <w:r>
        <w:rPr>
          <w:noProof/>
        </w:rPr>
        <w:drawing>
          <wp:inline distT="0" distB="0" distL="0" distR="0" wp14:anchorId="3FCFC268" wp14:editId="3129869F">
            <wp:extent cx="4893364" cy="3215640"/>
            <wp:effectExtent l="0" t="0" r="254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6374" cy="3224190"/>
                    </a:xfrm>
                    <a:prstGeom prst="rect">
                      <a:avLst/>
                    </a:prstGeom>
                  </pic:spPr>
                </pic:pic>
              </a:graphicData>
            </a:graphic>
          </wp:inline>
        </w:drawing>
      </w:r>
    </w:p>
    <w:p w14:paraId="450634D1" w14:textId="0E127CF1" w:rsidR="009659D4" w:rsidRDefault="009659D4" w:rsidP="00F87AE7">
      <w:r>
        <w:t>The access rights should now look like this:</w:t>
      </w:r>
    </w:p>
    <w:p w14:paraId="764FE5DD" w14:textId="422AAA71" w:rsidR="009659D4" w:rsidRDefault="009659D4" w:rsidP="00F87AE7">
      <w:r>
        <w:rPr>
          <w:noProof/>
        </w:rPr>
        <w:drawing>
          <wp:inline distT="0" distB="0" distL="0" distR="0" wp14:anchorId="42B9FE09" wp14:editId="355BC082">
            <wp:extent cx="5257800" cy="2484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8261" cy="2484338"/>
                    </a:xfrm>
                    <a:prstGeom prst="rect">
                      <a:avLst/>
                    </a:prstGeom>
                  </pic:spPr>
                </pic:pic>
              </a:graphicData>
            </a:graphic>
          </wp:inline>
        </w:drawing>
      </w:r>
    </w:p>
    <w:p w14:paraId="79D99527" w14:textId="38F51B31" w:rsidR="009659D4" w:rsidRDefault="009659D4" w:rsidP="005574B0">
      <w:pPr>
        <w:pStyle w:val="ListParagraph"/>
        <w:numPr>
          <w:ilvl w:val="0"/>
          <w:numId w:val="26"/>
        </w:numPr>
      </w:pPr>
      <w:r>
        <w:t>Click the OK button on the project properties dialogue to save these changes:</w:t>
      </w:r>
    </w:p>
    <w:p w14:paraId="2E20F21B" w14:textId="77777777" w:rsidR="005574B0" w:rsidRDefault="005574B0" w:rsidP="005574B0">
      <w:pPr>
        <w:pStyle w:val="ListParagraph"/>
      </w:pPr>
    </w:p>
    <w:p w14:paraId="2A34035D" w14:textId="3BF55833" w:rsidR="009659D4" w:rsidRDefault="009659D4" w:rsidP="00F87AE7">
      <w:r>
        <w:rPr>
          <w:noProof/>
        </w:rPr>
        <w:drawing>
          <wp:inline distT="0" distB="0" distL="0" distR="0" wp14:anchorId="637F0EFD" wp14:editId="3B064C5A">
            <wp:extent cx="5257800" cy="14630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8264" cy="1463169"/>
                    </a:xfrm>
                    <a:prstGeom prst="rect">
                      <a:avLst/>
                    </a:prstGeom>
                  </pic:spPr>
                </pic:pic>
              </a:graphicData>
            </a:graphic>
          </wp:inline>
        </w:drawing>
      </w:r>
    </w:p>
    <w:p w14:paraId="4E455F4A" w14:textId="6EACF5CA" w:rsidR="009659D4" w:rsidRDefault="009659D4" w:rsidP="00F87AE7">
      <w:r>
        <w:t>This step is now complete.</w:t>
      </w:r>
    </w:p>
    <w:p w14:paraId="2398CAFF" w14:textId="77777777" w:rsidR="000879AB" w:rsidRDefault="000879AB">
      <w:pPr>
        <w:overflowPunct/>
        <w:autoSpaceDE/>
        <w:autoSpaceDN/>
        <w:adjustRightInd/>
        <w:spacing w:after="0"/>
        <w:textAlignment w:val="auto"/>
        <w:rPr>
          <w:rFonts w:ascii="Helvetica" w:hAnsi="Helvetica" w:cs="Times"/>
          <w:b/>
          <w:color w:val="5B9BD5"/>
          <w:sz w:val="28"/>
        </w:rPr>
      </w:pPr>
      <w:r>
        <w:br w:type="page"/>
      </w:r>
    </w:p>
    <w:p w14:paraId="6532AC1A" w14:textId="4080ADD0" w:rsidR="009659D4" w:rsidRDefault="00DB7F6E" w:rsidP="009659D4">
      <w:pPr>
        <w:pStyle w:val="Heading2"/>
      </w:pPr>
      <w:bookmarkStart w:id="30" w:name="_Toc456278267"/>
      <w:r>
        <w:t>Upload the RTC categories to filedAgainst in Project Configuration</w:t>
      </w:r>
      <w:bookmarkEnd w:id="30"/>
    </w:p>
    <w:p w14:paraId="71BE58AF" w14:textId="12646172" w:rsidR="00DB7F6E" w:rsidRDefault="00DB7F6E" w:rsidP="00DB7F6E"/>
    <w:p w14:paraId="2FFB0644" w14:textId="1A29378C" w:rsidR="00DB7F6E" w:rsidRDefault="00DB7F6E" w:rsidP="00DB7F6E">
      <w:r>
        <w:t>Most of the configuration work for a new project is done in the Project Configuration module in the 00 – ADMIN folder of the new project.</w:t>
      </w:r>
    </w:p>
    <w:p w14:paraId="3A44AF1B" w14:textId="1B710EB1" w:rsidR="00596644" w:rsidRDefault="00596644" w:rsidP="00DB7F6E">
      <w:r>
        <w:t>The 00 – ADMIN folder in the project contains a number of important modules for administration.</w:t>
      </w:r>
    </w:p>
    <w:p w14:paraId="5B4D69A0" w14:textId="77777777" w:rsidR="00596644" w:rsidRDefault="00596644" w:rsidP="00DB7F6E"/>
    <w:p w14:paraId="3D6B00BA" w14:textId="5B7089DC" w:rsidR="00DB7F6E" w:rsidRDefault="00596644" w:rsidP="00DB7F6E">
      <w:r>
        <w:rPr>
          <w:noProof/>
        </w:rPr>
        <w:drawing>
          <wp:inline distT="0" distB="0" distL="0" distR="0" wp14:anchorId="2E8D5D8E" wp14:editId="004AD48D">
            <wp:extent cx="5121084" cy="2263336"/>
            <wp:effectExtent l="0" t="0" r="381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1084" cy="2263336"/>
                    </a:xfrm>
                    <a:prstGeom prst="rect">
                      <a:avLst/>
                    </a:prstGeom>
                  </pic:spPr>
                </pic:pic>
              </a:graphicData>
            </a:graphic>
          </wp:inline>
        </w:drawing>
      </w:r>
    </w:p>
    <w:p w14:paraId="07659D5C" w14:textId="39C3E47E" w:rsidR="00596644" w:rsidRDefault="00625C05" w:rsidP="00DB7F6E">
      <w:r>
        <w:rPr>
          <w:b/>
        </w:rPr>
        <w:t xml:space="preserve">Project Configuration </w:t>
      </w:r>
      <w:r>
        <w:t>– The project configuration module contains the base information required to set the programme up. It holds a list of the DVP Teams i.e. the list of Attribute teams in this case. It records the team names and the prefixes that will be used for those teams such as CLI for A13 – Climate and Comfort. It also holds the filedAgainst attribute:</w:t>
      </w:r>
    </w:p>
    <w:p w14:paraId="2B219AC7" w14:textId="270E8FBA" w:rsidR="00625C05" w:rsidRDefault="00625C05" w:rsidP="00DB7F6E">
      <w:r>
        <w:rPr>
          <w:noProof/>
        </w:rPr>
        <w:drawing>
          <wp:inline distT="0" distB="0" distL="0" distR="0" wp14:anchorId="0A39E27E" wp14:editId="54460DEF">
            <wp:extent cx="6156325" cy="296100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6325" cy="2961005"/>
                    </a:xfrm>
                    <a:prstGeom prst="rect">
                      <a:avLst/>
                    </a:prstGeom>
                  </pic:spPr>
                </pic:pic>
              </a:graphicData>
            </a:graphic>
          </wp:inline>
        </w:drawing>
      </w:r>
    </w:p>
    <w:p w14:paraId="2DF91862" w14:textId="58577CB3" w:rsidR="00625C05" w:rsidRDefault="00625C05" w:rsidP="00DB7F6E">
      <w:r>
        <w:t>filedAgainst is used by the DOORS – RTC integration to identify exactly which team in RTC these requirements belong to. It is a unique identifier for that team in RTC. As such, it has to be uploaded for each new vehicle programme after the corresponding RTC project has been set up.</w:t>
      </w:r>
    </w:p>
    <w:p w14:paraId="78A3F07D" w14:textId="678AF1EE" w:rsidR="006B0DA8" w:rsidRDefault="006B0DA8" w:rsidP="00DB7F6E">
      <w:r>
        <w:t>The filedAgainst attribute is extracted from RTC, the process to do this will be covered in the RTC Admin training. The output is a spreadsheet called XXXX Programme Setup Report ddmmyyyy.xslx. This spreadsheet has multiple tabs containing information about the project setup such as the list of Teams, Categories, Administrators etc. The important tab for this step is the Categories tab. In RTC, a Category is used to associate a work item with a specific team, the category normally has the same name as the team. PLEASE NOTE: TEAM NAMES IN RTC AND DOORS MUST BE THE SAME</w:t>
      </w:r>
    </w:p>
    <w:p w14:paraId="255D546B" w14:textId="48A650FA" w:rsidR="008B40CB" w:rsidRDefault="008B40CB" w:rsidP="008B40CB">
      <w:pPr>
        <w:pStyle w:val="Heading3"/>
      </w:pPr>
      <w:bookmarkStart w:id="31" w:name="_Toc456278268"/>
      <w:r>
        <w:t>Preparation</w:t>
      </w:r>
      <w:bookmarkEnd w:id="31"/>
    </w:p>
    <w:p w14:paraId="64827026" w14:textId="4D7BE718" w:rsidR="006B0DA8" w:rsidRDefault="006B0DA8" w:rsidP="00DB7F6E">
      <w:r>
        <w:t>Here is an example spreadsheet:</w:t>
      </w:r>
    </w:p>
    <w:p w14:paraId="27E997C0" w14:textId="69F54195" w:rsidR="006B0DA8" w:rsidRDefault="006B0DA8" w:rsidP="00DB7F6E">
      <w:r>
        <w:rPr>
          <w:noProof/>
        </w:rPr>
        <w:drawing>
          <wp:inline distT="0" distB="0" distL="0" distR="0" wp14:anchorId="00E1EEDD" wp14:editId="35027100">
            <wp:extent cx="6156325" cy="340423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6325" cy="3404235"/>
                    </a:xfrm>
                    <a:prstGeom prst="rect">
                      <a:avLst/>
                    </a:prstGeom>
                  </pic:spPr>
                </pic:pic>
              </a:graphicData>
            </a:graphic>
          </wp:inline>
        </w:drawing>
      </w:r>
    </w:p>
    <w:p w14:paraId="77825903" w14:textId="496FD6D5" w:rsidR="006B0DA8" w:rsidRDefault="000648BD" w:rsidP="00DB7F6E">
      <w:r>
        <w:t>The Categories tab contains multiple columns but we are only interested in two of them, the URL in column C and the Name in column E.</w:t>
      </w:r>
    </w:p>
    <w:p w14:paraId="6291738E" w14:textId="5661BE9C" w:rsidR="000648BD" w:rsidRDefault="000648BD" w:rsidP="008B40CB">
      <w:pPr>
        <w:pStyle w:val="ListParagraph"/>
        <w:numPr>
          <w:ilvl w:val="0"/>
          <w:numId w:val="20"/>
        </w:numPr>
      </w:pPr>
      <w:r>
        <w:t>Rename Column C from URL to filedAgainst.</w:t>
      </w:r>
    </w:p>
    <w:p w14:paraId="0A40E3E6" w14:textId="47C8CCD8" w:rsidR="000648BD" w:rsidRDefault="000648BD" w:rsidP="008B40CB">
      <w:pPr>
        <w:pStyle w:val="ListParagraph"/>
        <w:numPr>
          <w:ilvl w:val="0"/>
          <w:numId w:val="20"/>
        </w:numPr>
      </w:pPr>
      <w:r>
        <w:t>Rename Column E from Name to MFC DVP Team.</w:t>
      </w:r>
    </w:p>
    <w:p w14:paraId="3866216E" w14:textId="3B1493EC" w:rsidR="000648BD" w:rsidRDefault="000648BD" w:rsidP="008B40CB">
      <w:pPr>
        <w:pStyle w:val="ListParagraph"/>
        <w:numPr>
          <w:ilvl w:val="0"/>
          <w:numId w:val="20"/>
        </w:numPr>
      </w:pPr>
      <w:r>
        <w:t>Delete the other columns so that you only have filedAgainst and MFC DVP Team left on the Categories tab.</w:t>
      </w:r>
    </w:p>
    <w:p w14:paraId="2A5B4C77" w14:textId="4142BA0E" w:rsidR="000648BD" w:rsidRDefault="000648BD" w:rsidP="008B40CB">
      <w:pPr>
        <w:pStyle w:val="ListParagraph"/>
        <w:numPr>
          <w:ilvl w:val="0"/>
          <w:numId w:val="20"/>
        </w:numPr>
      </w:pPr>
      <w:r>
        <w:t>SAVE THE SPREADSHEET AS A CSV(comma delimited) FILE. – This saves only the current worksheet as a CSV file.</w:t>
      </w:r>
    </w:p>
    <w:p w14:paraId="3353017C" w14:textId="7753DEF6" w:rsidR="000648BD" w:rsidRDefault="28899E82" w:rsidP="008B40CB">
      <w:pPr>
        <w:pStyle w:val="ListParagraph"/>
        <w:numPr>
          <w:ilvl w:val="0"/>
          <w:numId w:val="20"/>
        </w:numPr>
      </w:pPr>
      <w:r w:rsidRPr="28899E82">
        <w:rPr>
          <w:b/>
          <w:bCs/>
        </w:rPr>
        <w:t>There will be two rows that we need to delete as well. In the above picture it is the first and last row. The team name for the first row is Attributes, whilst this is genuine category in RTC it isn’t a team name that we want to use in DOORS. The last row is a team called Z RMDV and can also be deleted for the same reason.</w:t>
      </w:r>
    </w:p>
    <w:p w14:paraId="0A74C544" w14:textId="77777777" w:rsidR="008B40CB" w:rsidRDefault="000648BD" w:rsidP="008B40CB">
      <w:pPr>
        <w:pStyle w:val="ListParagraph"/>
        <w:numPr>
          <w:ilvl w:val="0"/>
          <w:numId w:val="20"/>
        </w:numPr>
      </w:pPr>
      <w:r>
        <w:t xml:space="preserve">Save the csv file. </w:t>
      </w:r>
    </w:p>
    <w:p w14:paraId="416D86A7" w14:textId="38C220E5" w:rsidR="000648BD" w:rsidRDefault="000648BD" w:rsidP="008B40CB">
      <w:pPr>
        <w:ind w:left="360"/>
      </w:pPr>
      <w:r>
        <w:t>If you were to close and open the csv file, it would now look like this:</w:t>
      </w:r>
    </w:p>
    <w:p w14:paraId="6DF13E11" w14:textId="44FEC1E4" w:rsidR="000648BD" w:rsidRDefault="008B40CB" w:rsidP="00DB7F6E">
      <w:r>
        <w:rPr>
          <w:noProof/>
        </w:rPr>
        <w:drawing>
          <wp:inline distT="0" distB="0" distL="0" distR="0" wp14:anchorId="41F04DAC" wp14:editId="3269E1A2">
            <wp:extent cx="6156325" cy="24866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6325" cy="2486660"/>
                    </a:xfrm>
                    <a:prstGeom prst="rect">
                      <a:avLst/>
                    </a:prstGeom>
                  </pic:spPr>
                </pic:pic>
              </a:graphicData>
            </a:graphic>
          </wp:inline>
        </w:drawing>
      </w:r>
    </w:p>
    <w:p w14:paraId="7C611946" w14:textId="663102CF" w:rsidR="008B40CB" w:rsidRDefault="008B40CB" w:rsidP="00DB7F6E">
      <w:r>
        <w:t>This is now ready to import in to the Project Configuration Module.</w:t>
      </w:r>
    </w:p>
    <w:p w14:paraId="565E1A46" w14:textId="61C490F8" w:rsidR="008B40CB" w:rsidRDefault="008B40CB" w:rsidP="00DB7F6E">
      <w:pPr>
        <w:pStyle w:val="Heading3"/>
      </w:pPr>
      <w:bookmarkStart w:id="32" w:name="_Toc456278269"/>
      <w:r>
        <w:t>Import process</w:t>
      </w:r>
      <w:bookmarkEnd w:id="32"/>
    </w:p>
    <w:p w14:paraId="4CFA5BBA" w14:textId="7BEC562B" w:rsidR="008B40CB" w:rsidRDefault="008B40CB" w:rsidP="008B40CB">
      <w:pPr>
        <w:pStyle w:val="ListParagraph"/>
        <w:numPr>
          <w:ilvl w:val="0"/>
          <w:numId w:val="21"/>
        </w:numPr>
      </w:pPr>
      <w:r>
        <w:t>Navigate to the new project 00 – ADMIN folder</w:t>
      </w:r>
    </w:p>
    <w:p w14:paraId="34B2AFAD" w14:textId="0FAED579" w:rsidR="008B40CB" w:rsidRDefault="008B40CB" w:rsidP="008B40CB">
      <w:pPr>
        <w:pStyle w:val="ListParagraph"/>
        <w:numPr>
          <w:ilvl w:val="0"/>
          <w:numId w:val="21"/>
        </w:numPr>
      </w:pPr>
      <w:r>
        <w:t>Open the Project configuration module in Exclusive Edit.</w:t>
      </w:r>
    </w:p>
    <w:p w14:paraId="414046D8" w14:textId="04E9401E" w:rsidR="008B40CB" w:rsidRDefault="00681F19" w:rsidP="008B40CB">
      <w:pPr>
        <w:pStyle w:val="ListParagraph"/>
        <w:numPr>
          <w:ilvl w:val="0"/>
          <w:numId w:val="21"/>
        </w:numPr>
      </w:pPr>
      <w:r>
        <w:t>Select File &gt; Import &gt; Spreadsheet</w:t>
      </w:r>
    </w:p>
    <w:p w14:paraId="034D6D95" w14:textId="507D8CAF" w:rsidR="00681F19" w:rsidRDefault="00681F19" w:rsidP="00681F19"/>
    <w:p w14:paraId="7B8AFA93" w14:textId="363E94A3" w:rsidR="00681F19" w:rsidRDefault="00681F19" w:rsidP="00681F19">
      <w:r>
        <w:t>This will present the following dialogue box:</w:t>
      </w:r>
    </w:p>
    <w:p w14:paraId="069BA1D3" w14:textId="26FE6912" w:rsidR="00681F19" w:rsidRDefault="00681F19" w:rsidP="00681F19">
      <w:r>
        <w:rPr>
          <w:noProof/>
        </w:rPr>
        <mc:AlternateContent>
          <mc:Choice Requires="wps">
            <w:drawing>
              <wp:anchor distT="0" distB="0" distL="114300" distR="114300" simplePos="0" relativeHeight="251722752" behindDoc="0" locked="0" layoutInCell="1" allowOverlap="1" wp14:anchorId="4ECCD532" wp14:editId="65939D81">
                <wp:simplePos x="0" y="0"/>
                <wp:positionH relativeFrom="column">
                  <wp:posOffset>4208145</wp:posOffset>
                </wp:positionH>
                <wp:positionV relativeFrom="paragraph">
                  <wp:posOffset>1566545</wp:posOffset>
                </wp:positionV>
                <wp:extent cx="922020" cy="1165860"/>
                <wp:effectExtent l="38100" t="0" r="30480" b="53340"/>
                <wp:wrapNone/>
                <wp:docPr id="234" name="Straight Arrow Connector 234"/>
                <wp:cNvGraphicFramePr/>
                <a:graphic xmlns:a="http://schemas.openxmlformats.org/drawingml/2006/main">
                  <a:graphicData uri="http://schemas.microsoft.com/office/word/2010/wordprocessingShape">
                    <wps:wsp>
                      <wps:cNvCnPr/>
                      <wps:spPr>
                        <a:xfrm flipH="1">
                          <a:off x="0" y="0"/>
                          <a:ext cx="922020" cy="11658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51CF47" id="Straight Arrow Connector 234" o:spid="_x0000_s1026" type="#_x0000_t32" style="position:absolute;margin-left:331.35pt;margin-top:123.35pt;width:72.6pt;height:91.8pt;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721728" behindDoc="0" locked="0" layoutInCell="1" allowOverlap="1" wp14:anchorId="2EAD78CF" wp14:editId="3CCFAF4F">
                <wp:simplePos x="0" y="0"/>
                <wp:positionH relativeFrom="column">
                  <wp:posOffset>5130165</wp:posOffset>
                </wp:positionH>
                <wp:positionV relativeFrom="paragraph">
                  <wp:posOffset>1246505</wp:posOffset>
                </wp:positionV>
                <wp:extent cx="1654810" cy="1404620"/>
                <wp:effectExtent l="0" t="0" r="21590" b="2667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4810" cy="1404620"/>
                        </a:xfrm>
                        <a:prstGeom prst="rect">
                          <a:avLst/>
                        </a:prstGeom>
                        <a:solidFill>
                          <a:srgbClr val="FFFFFF"/>
                        </a:solidFill>
                        <a:ln w="9525">
                          <a:solidFill>
                            <a:srgbClr val="000000"/>
                          </a:solidFill>
                          <a:miter lim="800000"/>
                          <a:headEnd/>
                          <a:tailEnd/>
                        </a:ln>
                      </wps:spPr>
                      <wps:txbx>
                        <w:txbxContent>
                          <w:p w14:paraId="7049AD94" w14:textId="15F49D9E" w:rsidR="001772E8" w:rsidRDefault="001772E8">
                            <w:r>
                              <w:t>Browse to the csv you have saved.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AD78CF" id="_x0000_s1043" type="#_x0000_t202" style="position:absolute;margin-left:403.95pt;margin-top:98.15pt;width:130.3pt;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">
                <v:textbox style="mso-fit-shape-to-text:t">
                  <w:txbxContent>
                    <w:p w14:paraId="7049AD94" w14:textId="15F49D9E" w:rsidR="001772E8" w:rsidRDefault="001772E8">
                      <w:r>
                        <w:t>Browse to the csv you have saved.</w:t>
                      </w:r>
                    </w:p>
                  </w:txbxContent>
                </v:textbox>
                <w10:wrap type="square"/>
              </v:shape>
            </w:pict>
          </mc:Fallback>
        </mc:AlternateContent>
      </w:r>
      <w:r>
        <w:rPr>
          <w:noProof/>
        </w:rPr>
        <w:drawing>
          <wp:inline distT="0" distB="0" distL="0" distR="0" wp14:anchorId="0A151EB7" wp14:editId="674801AF">
            <wp:extent cx="4618120" cy="3185436"/>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8120" cy="3185436"/>
                    </a:xfrm>
                    <a:prstGeom prst="rect">
                      <a:avLst/>
                    </a:prstGeom>
                  </pic:spPr>
                </pic:pic>
              </a:graphicData>
            </a:graphic>
          </wp:inline>
        </w:drawing>
      </w:r>
    </w:p>
    <w:p w14:paraId="0911A71E" w14:textId="38484D5D" w:rsidR="00681F19" w:rsidRDefault="00681F19" w:rsidP="00681F19"/>
    <w:p w14:paraId="48CCC3AC" w14:textId="0AADBC28" w:rsidR="00681F19" w:rsidRDefault="00681F19" w:rsidP="00681F19">
      <w:pPr>
        <w:pStyle w:val="ListParagraph"/>
        <w:numPr>
          <w:ilvl w:val="0"/>
          <w:numId w:val="21"/>
        </w:numPr>
      </w:pPr>
      <w:r>
        <w:t>Browse to the csv file you created</w:t>
      </w:r>
    </w:p>
    <w:p w14:paraId="4617F05F" w14:textId="04907FE7" w:rsidR="00681F19" w:rsidRDefault="00681F19" w:rsidP="00681F19">
      <w:pPr>
        <w:pStyle w:val="ListParagraph"/>
        <w:numPr>
          <w:ilvl w:val="0"/>
          <w:numId w:val="21"/>
        </w:numPr>
      </w:pPr>
      <w:r>
        <w:t>Click Import</w:t>
      </w:r>
    </w:p>
    <w:p w14:paraId="36877AFD" w14:textId="25DE1DA2" w:rsidR="00315DC4" w:rsidRDefault="00315DC4" w:rsidP="00681F19">
      <w:pPr>
        <w:pStyle w:val="ListParagraph"/>
        <w:numPr>
          <w:ilvl w:val="0"/>
          <w:numId w:val="21"/>
        </w:numPr>
      </w:pPr>
      <w:r>
        <w:t>Select the MFC DVP Team as the key</w:t>
      </w:r>
      <w:r w:rsidR="00025929">
        <w:t xml:space="preserve"> for import and click Select:</w:t>
      </w:r>
    </w:p>
    <w:p w14:paraId="55239FB9" w14:textId="77777777" w:rsidR="00025929" w:rsidRDefault="00025929" w:rsidP="00025929">
      <w:pPr>
        <w:pStyle w:val="ListParagraph"/>
      </w:pPr>
    </w:p>
    <w:p w14:paraId="49CB96FF" w14:textId="67183FA9" w:rsidR="00315DC4" w:rsidRDefault="00025929" w:rsidP="00315DC4">
      <w:pPr>
        <w:pStyle w:val="ListParagraph"/>
      </w:pPr>
      <w:r>
        <w:rPr>
          <w:noProof/>
        </w:rPr>
        <w:drawing>
          <wp:inline distT="0" distB="0" distL="0" distR="0" wp14:anchorId="24D812CA" wp14:editId="10558CE7">
            <wp:extent cx="2400508" cy="172226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00508" cy="1722269"/>
                    </a:xfrm>
                    <a:prstGeom prst="rect">
                      <a:avLst/>
                    </a:prstGeom>
                  </pic:spPr>
                </pic:pic>
              </a:graphicData>
            </a:graphic>
          </wp:inline>
        </w:drawing>
      </w:r>
    </w:p>
    <w:p w14:paraId="284F32A1" w14:textId="77777777" w:rsidR="00025929" w:rsidRDefault="00025929" w:rsidP="00315DC4">
      <w:pPr>
        <w:pStyle w:val="ListParagraph"/>
      </w:pPr>
    </w:p>
    <w:p w14:paraId="73E3B1CC" w14:textId="2A5DDCA7" w:rsidR="00681F19" w:rsidRDefault="00681F19" w:rsidP="00681F19">
      <w:pPr>
        <w:pStyle w:val="ListParagraph"/>
        <w:numPr>
          <w:ilvl w:val="0"/>
          <w:numId w:val="21"/>
        </w:numPr>
      </w:pPr>
      <w:r>
        <w:t>Verify that the number of objects updated matches the number of teams, in this case it will be 17.</w:t>
      </w:r>
    </w:p>
    <w:p w14:paraId="6DE6C83C" w14:textId="67D39B1E" w:rsidR="00681F19" w:rsidRDefault="00681F19" w:rsidP="00681F19">
      <w:pPr>
        <w:pStyle w:val="ListParagraph"/>
        <w:numPr>
          <w:ilvl w:val="0"/>
          <w:numId w:val="21"/>
        </w:numPr>
      </w:pPr>
      <w:r>
        <w:t>Verify that no new objects were created.</w:t>
      </w:r>
    </w:p>
    <w:p w14:paraId="3BF2CC87" w14:textId="10E88934" w:rsidR="00315DC4" w:rsidRDefault="00315DC4" w:rsidP="00681F19">
      <w:pPr>
        <w:pStyle w:val="ListParagraph"/>
        <w:numPr>
          <w:ilvl w:val="0"/>
          <w:numId w:val="21"/>
        </w:numPr>
      </w:pPr>
      <w:r>
        <w:t>Verify that the filedAgainst attribute has been populated from the spreadsheet</w:t>
      </w:r>
    </w:p>
    <w:p w14:paraId="43E45A25" w14:textId="3463498C" w:rsidR="00025929" w:rsidRDefault="00025929" w:rsidP="00681F19">
      <w:pPr>
        <w:pStyle w:val="ListParagraph"/>
        <w:numPr>
          <w:ilvl w:val="0"/>
          <w:numId w:val="21"/>
        </w:numPr>
      </w:pPr>
      <w:r>
        <w:t>Save the Project Configuration module.</w:t>
      </w:r>
    </w:p>
    <w:p w14:paraId="6009405F" w14:textId="7EC9EFC4" w:rsidR="00573FF4" w:rsidRDefault="00573FF4" w:rsidP="00681F19">
      <w:pPr>
        <w:pStyle w:val="ListParagraph"/>
        <w:numPr>
          <w:ilvl w:val="0"/>
          <w:numId w:val="21"/>
        </w:numPr>
      </w:pPr>
      <w:r>
        <w:t>Close the Import Spreadsheet dialogue box.</w:t>
      </w:r>
    </w:p>
    <w:p w14:paraId="036091B8" w14:textId="62D55FE3" w:rsidR="00025929" w:rsidRDefault="00025929" w:rsidP="00025929">
      <w:pPr>
        <w:ind w:left="360"/>
      </w:pPr>
    </w:p>
    <w:p w14:paraId="2ECC6A39" w14:textId="23AF68B0" w:rsidR="00025929" w:rsidRDefault="00025929" w:rsidP="00025929">
      <w:pPr>
        <w:ind w:left="360"/>
      </w:pPr>
      <w:r>
        <w:rPr>
          <w:noProof/>
        </w:rPr>
        <w:drawing>
          <wp:inline distT="0" distB="0" distL="0" distR="0" wp14:anchorId="56F9BEC5" wp14:editId="19F2FB93">
            <wp:extent cx="6156325" cy="31457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6325" cy="3145790"/>
                    </a:xfrm>
                    <a:prstGeom prst="rect">
                      <a:avLst/>
                    </a:prstGeom>
                  </pic:spPr>
                </pic:pic>
              </a:graphicData>
            </a:graphic>
          </wp:inline>
        </w:drawing>
      </w:r>
    </w:p>
    <w:p w14:paraId="1B4FE1A3" w14:textId="55031B3F" w:rsidR="006F24B8" w:rsidRDefault="006F24B8" w:rsidP="00025929">
      <w:pPr>
        <w:ind w:left="360"/>
      </w:pPr>
      <w:r>
        <w:t>This step is now complete.</w:t>
      </w:r>
    </w:p>
    <w:p w14:paraId="13EE321F" w14:textId="77777777" w:rsidR="00EC486B" w:rsidRDefault="00EC486B">
      <w:pPr>
        <w:overflowPunct/>
        <w:autoSpaceDE/>
        <w:autoSpaceDN/>
        <w:adjustRightInd/>
        <w:spacing w:after="0"/>
        <w:textAlignment w:val="auto"/>
        <w:rPr>
          <w:rFonts w:ascii="Helvetica" w:hAnsi="Helvetica" w:cs="Times"/>
          <w:b/>
          <w:color w:val="5B9BD5"/>
          <w:sz w:val="28"/>
        </w:rPr>
      </w:pPr>
      <w:r>
        <w:br w:type="page"/>
      </w:r>
    </w:p>
    <w:p w14:paraId="73392603" w14:textId="1061D327" w:rsidR="006F24B8" w:rsidRDefault="006F24B8" w:rsidP="006F24B8">
      <w:pPr>
        <w:pStyle w:val="Heading2"/>
      </w:pPr>
      <w:bookmarkStart w:id="33" w:name="_Toc456278270"/>
      <w:r>
        <w:t>Set up RTC configuration</w:t>
      </w:r>
      <w:bookmarkEnd w:id="33"/>
    </w:p>
    <w:p w14:paraId="07D2C395" w14:textId="5A4800A1" w:rsidR="006F24B8" w:rsidRDefault="006F24B8" w:rsidP="006F24B8"/>
    <w:p w14:paraId="2DA489CE" w14:textId="6D807AF0" w:rsidR="006F24B8" w:rsidRDefault="006F24B8" w:rsidP="006F24B8">
      <w:r>
        <w:t>In order to send data to RTC, the RTC configuration has to be set up. There are several elements to this.</w:t>
      </w:r>
    </w:p>
    <w:p w14:paraId="0A0BFDA7" w14:textId="1A3E4EFB" w:rsidR="00EC486B" w:rsidRDefault="006F24B8" w:rsidP="006F24B8">
      <w:pPr>
        <w:pStyle w:val="ListParagraph"/>
        <w:numPr>
          <w:ilvl w:val="0"/>
          <w:numId w:val="23"/>
        </w:numPr>
      </w:pPr>
      <w:r>
        <w:t xml:space="preserve">Add the </w:t>
      </w:r>
      <w:r w:rsidR="00EC486B">
        <w:t>correct Remote service link for the new RTC project</w:t>
      </w:r>
    </w:p>
    <w:p w14:paraId="6368C561" w14:textId="145C700A" w:rsidR="00346A2D" w:rsidRDefault="00346A2D" w:rsidP="006F24B8">
      <w:pPr>
        <w:pStyle w:val="ListParagraph"/>
        <w:numPr>
          <w:ilvl w:val="0"/>
          <w:numId w:val="23"/>
        </w:numPr>
      </w:pPr>
      <w:r>
        <w:t>Define a configuration template to use the correct RTC project</w:t>
      </w:r>
    </w:p>
    <w:p w14:paraId="4AD198E5" w14:textId="77777777" w:rsidR="00EC486B" w:rsidRDefault="00EC486B" w:rsidP="006F24B8">
      <w:pPr>
        <w:pStyle w:val="ListParagraph"/>
        <w:numPr>
          <w:ilvl w:val="0"/>
          <w:numId w:val="23"/>
        </w:numPr>
      </w:pPr>
      <w:r>
        <w:t>Set up the RTC Configuration module in the new vehicle programme</w:t>
      </w:r>
    </w:p>
    <w:p w14:paraId="7E6A006D" w14:textId="77777777" w:rsidR="00EC486B" w:rsidRDefault="00EC486B" w:rsidP="00EC486B"/>
    <w:p w14:paraId="20B67A5A" w14:textId="77777777" w:rsidR="00EC486B" w:rsidRDefault="00EC486B" w:rsidP="00EC486B">
      <w:pPr>
        <w:pStyle w:val="Heading3"/>
      </w:pPr>
      <w:bookmarkStart w:id="34" w:name="_Toc456278271"/>
      <w:r>
        <w:t>Remote Services</w:t>
      </w:r>
      <w:bookmarkEnd w:id="34"/>
    </w:p>
    <w:p w14:paraId="74F92E90" w14:textId="0D559747" w:rsidR="006F24B8" w:rsidRDefault="00EC486B" w:rsidP="00EC486B">
      <w:r>
        <w:t>The Remote Services in DOORS defines which projects and link types can be used between DOORS and RTC/RQM. A new collaboration link has to be established to achieve this. The only two link types used in RMDV are Implemented by and Validated by.</w:t>
      </w:r>
    </w:p>
    <w:p w14:paraId="2799247C" w14:textId="19D7CC82" w:rsidR="00EC486B" w:rsidRDefault="00EC486B" w:rsidP="00EC486B">
      <w:r>
        <w:t>Implemented by is a type of link used with RTC and there will be one of these for every vehicle programme.</w:t>
      </w:r>
    </w:p>
    <w:p w14:paraId="06CD459C" w14:textId="5EE7E086" w:rsidR="00EC486B" w:rsidRDefault="00EC486B" w:rsidP="00EC486B">
      <w:r>
        <w:t>Validated by is a type of link used with RQM, there is one of these to link Generic Test Cases to Generic Requirements as well as one for Programme Specific Test Cases. These have already been added as part of the RMDV configuration already performed and should not be modified.</w:t>
      </w:r>
    </w:p>
    <w:p w14:paraId="009D60F5" w14:textId="2CF172F6" w:rsidR="00EC486B" w:rsidRDefault="00EC486B" w:rsidP="00EC486B">
      <w:r>
        <w:t>Here is an example of the training database configuration:</w:t>
      </w:r>
    </w:p>
    <w:p w14:paraId="45D420E8" w14:textId="29C22E50" w:rsidR="00EC486B" w:rsidRPr="006F24B8" w:rsidRDefault="00EC486B" w:rsidP="00EC486B">
      <w:r>
        <w:rPr>
          <w:noProof/>
        </w:rPr>
        <w:drawing>
          <wp:inline distT="0" distB="0" distL="0" distR="0" wp14:anchorId="19777946" wp14:editId="17742D7A">
            <wp:extent cx="5692633" cy="4206605"/>
            <wp:effectExtent l="0" t="0" r="381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92633" cy="4206605"/>
                    </a:xfrm>
                    <a:prstGeom prst="rect">
                      <a:avLst/>
                    </a:prstGeom>
                  </pic:spPr>
                </pic:pic>
              </a:graphicData>
            </a:graphic>
          </wp:inline>
        </w:drawing>
      </w:r>
    </w:p>
    <w:p w14:paraId="73BAD358" w14:textId="2EC69CC1" w:rsidR="00EC486B" w:rsidRDefault="00EC486B" w:rsidP="00025929">
      <w:r>
        <w:t>The two Validated by links are used by ALL vehicle programmes and no more of these need to be added. The Implemented by is repeated for each vehicle programme to link to the corresponding RTC project. On the Training DB there is only 1 vehicle programme.</w:t>
      </w:r>
    </w:p>
    <w:p w14:paraId="147874E1" w14:textId="3B3F4A13" w:rsidR="00573FF4" w:rsidRDefault="00573FF4" w:rsidP="00025929">
      <w:r>
        <w:t>Steps to add the new Implemented by:</w:t>
      </w:r>
    </w:p>
    <w:p w14:paraId="06097F04" w14:textId="0AD2CA44" w:rsidR="00573FF4" w:rsidRDefault="00573FF4" w:rsidP="00573FF4">
      <w:pPr>
        <w:pStyle w:val="ListParagraph"/>
        <w:numPr>
          <w:ilvl w:val="0"/>
          <w:numId w:val="25"/>
        </w:numPr>
      </w:pPr>
      <w:r>
        <w:t>On the DOORS database explorer, select File &gt; OSLC &gt; Remote Services</w:t>
      </w:r>
    </w:p>
    <w:p w14:paraId="53A63E4F" w14:textId="216E1887" w:rsidR="0041388F" w:rsidRDefault="0041388F" w:rsidP="0041388F">
      <w:pPr>
        <w:pStyle w:val="ListParagraph"/>
      </w:pPr>
    </w:p>
    <w:p w14:paraId="17AFA8B2" w14:textId="1BA12585" w:rsidR="0041388F" w:rsidRDefault="0041388F" w:rsidP="0041388F">
      <w:pPr>
        <w:pStyle w:val="ListParagraph"/>
      </w:pPr>
      <w:r>
        <w:rPr>
          <w:noProof/>
        </w:rPr>
        <w:drawing>
          <wp:inline distT="0" distB="0" distL="0" distR="0" wp14:anchorId="453ACC75" wp14:editId="7BC282D6">
            <wp:extent cx="5730737" cy="2575783"/>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0737" cy="2575783"/>
                    </a:xfrm>
                    <a:prstGeom prst="rect">
                      <a:avLst/>
                    </a:prstGeom>
                  </pic:spPr>
                </pic:pic>
              </a:graphicData>
            </a:graphic>
          </wp:inline>
        </w:drawing>
      </w:r>
    </w:p>
    <w:p w14:paraId="10292EE5" w14:textId="331FFDCF" w:rsidR="0041388F" w:rsidRDefault="0041388F" w:rsidP="0041388F">
      <w:pPr>
        <w:pStyle w:val="ListParagraph"/>
      </w:pPr>
    </w:p>
    <w:p w14:paraId="6D58AA11" w14:textId="07FDF452" w:rsidR="0041388F" w:rsidRDefault="0041388F" w:rsidP="0041388F">
      <w:pPr>
        <w:pStyle w:val="ListParagraph"/>
        <w:numPr>
          <w:ilvl w:val="0"/>
          <w:numId w:val="25"/>
        </w:numPr>
      </w:pPr>
      <w:r>
        <w:t>Click the Add button</w:t>
      </w:r>
    </w:p>
    <w:p w14:paraId="349291C1" w14:textId="2FA9B53E" w:rsidR="0041388F" w:rsidRDefault="0041388F" w:rsidP="0041388F">
      <w:pPr>
        <w:pStyle w:val="ListParagraph"/>
        <w:numPr>
          <w:ilvl w:val="0"/>
          <w:numId w:val="25"/>
        </w:numPr>
      </w:pPr>
      <w:r>
        <w:t>From the Server drop down box, select RTC:</w:t>
      </w:r>
    </w:p>
    <w:p w14:paraId="1C9ACF43" w14:textId="0C2AE4A6" w:rsidR="0041388F" w:rsidRDefault="0041388F" w:rsidP="0041388F">
      <w:pPr>
        <w:pStyle w:val="ListParagraph"/>
      </w:pPr>
    </w:p>
    <w:p w14:paraId="6492690D" w14:textId="294F505F" w:rsidR="0041388F" w:rsidRDefault="00C52C40" w:rsidP="0041388F">
      <w:pPr>
        <w:pStyle w:val="ListParagraph"/>
      </w:pPr>
      <w:r>
        <w:rPr>
          <w:noProof/>
        </w:rPr>
        <w:drawing>
          <wp:inline distT="0" distB="0" distL="0" distR="0" wp14:anchorId="62CB25F9" wp14:editId="267CBD04">
            <wp:extent cx="3017782" cy="1882303"/>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7782" cy="1882303"/>
                    </a:xfrm>
                    <a:prstGeom prst="rect">
                      <a:avLst/>
                    </a:prstGeom>
                  </pic:spPr>
                </pic:pic>
              </a:graphicData>
            </a:graphic>
          </wp:inline>
        </w:drawing>
      </w:r>
    </w:p>
    <w:p w14:paraId="1C49B882" w14:textId="2442C6FA" w:rsidR="005574B0" w:rsidRDefault="005574B0" w:rsidP="005574B0"/>
    <w:p w14:paraId="66F30C62" w14:textId="0DBC4CF9" w:rsidR="009E662F" w:rsidRDefault="009E662F" w:rsidP="005574B0">
      <w:pPr>
        <w:pStyle w:val="ListParagraph"/>
        <w:numPr>
          <w:ilvl w:val="0"/>
          <w:numId w:val="25"/>
        </w:numPr>
      </w:pPr>
      <w:r>
        <w:t>If you haven’t already logged in to RTC from DOORS in the current session, you will have to authenticate to RTC (enter user ID/password and click Login):</w:t>
      </w:r>
    </w:p>
    <w:p w14:paraId="16D485F8" w14:textId="77777777" w:rsidR="009E662F" w:rsidRDefault="009E662F" w:rsidP="009E662F">
      <w:pPr>
        <w:pStyle w:val="ListParagraph"/>
      </w:pPr>
    </w:p>
    <w:p w14:paraId="1F066EBE" w14:textId="673C484B" w:rsidR="009E662F" w:rsidRDefault="009E662F" w:rsidP="009E662F">
      <w:pPr>
        <w:pStyle w:val="ListParagraph"/>
      </w:pPr>
      <w:r>
        <w:rPr>
          <w:noProof/>
        </w:rPr>
        <w:drawing>
          <wp:inline distT="0" distB="0" distL="0" distR="0" wp14:anchorId="0EAE55CB" wp14:editId="06A32801">
            <wp:extent cx="3763675" cy="3086100"/>
            <wp:effectExtent l="0" t="0" r="825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00037" cy="3115916"/>
                    </a:xfrm>
                    <a:prstGeom prst="rect">
                      <a:avLst/>
                    </a:prstGeom>
                  </pic:spPr>
                </pic:pic>
              </a:graphicData>
            </a:graphic>
          </wp:inline>
        </w:drawing>
      </w:r>
    </w:p>
    <w:p w14:paraId="30D82E07" w14:textId="5098862E" w:rsidR="005574B0" w:rsidRDefault="009E662F" w:rsidP="005574B0">
      <w:pPr>
        <w:pStyle w:val="ListParagraph"/>
        <w:numPr>
          <w:ilvl w:val="0"/>
          <w:numId w:val="25"/>
        </w:numPr>
      </w:pPr>
      <w:r>
        <w:t>Expand the Change Management section and select the correct project.</w:t>
      </w:r>
    </w:p>
    <w:p w14:paraId="066083A2" w14:textId="7773AD9C" w:rsidR="009E662F" w:rsidRDefault="009E662F" w:rsidP="009E662F">
      <w:pPr>
        <w:pStyle w:val="ListParagraph"/>
      </w:pPr>
    </w:p>
    <w:p w14:paraId="2BD82712" w14:textId="368B098E" w:rsidR="009E662F" w:rsidRDefault="009E662F" w:rsidP="009E662F">
      <w:pPr>
        <w:pStyle w:val="ListParagraph"/>
      </w:pPr>
      <w:r>
        <w:rPr>
          <w:noProof/>
        </w:rPr>
        <w:drawing>
          <wp:inline distT="0" distB="0" distL="0" distR="0" wp14:anchorId="7E232294" wp14:editId="24F29455">
            <wp:extent cx="2987299" cy="2316681"/>
            <wp:effectExtent l="0" t="0" r="381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87299" cy="2316681"/>
                    </a:xfrm>
                    <a:prstGeom prst="rect">
                      <a:avLst/>
                    </a:prstGeom>
                  </pic:spPr>
                </pic:pic>
              </a:graphicData>
            </a:graphic>
          </wp:inline>
        </w:drawing>
      </w:r>
    </w:p>
    <w:p w14:paraId="0EFA61B5" w14:textId="4C3B283F" w:rsidR="009E662F" w:rsidRDefault="009E662F" w:rsidP="009E662F">
      <w:pPr>
        <w:pStyle w:val="ListParagraph"/>
        <w:numPr>
          <w:ilvl w:val="0"/>
          <w:numId w:val="25"/>
        </w:numPr>
      </w:pPr>
      <w:r>
        <w:t>In the Link Types box at the bottom, select the Implemented by {PROJECT NAME} line:</w:t>
      </w:r>
    </w:p>
    <w:p w14:paraId="1483D98C" w14:textId="4781F1EF" w:rsidR="009E662F" w:rsidRDefault="009E662F" w:rsidP="009E662F">
      <w:pPr>
        <w:pStyle w:val="ListParagraph"/>
      </w:pPr>
    </w:p>
    <w:p w14:paraId="5F2B424D" w14:textId="1EF71BD3" w:rsidR="009E662F" w:rsidRDefault="009E662F" w:rsidP="009E662F">
      <w:pPr>
        <w:pStyle w:val="ListParagraph"/>
      </w:pPr>
      <w:r>
        <w:rPr>
          <w:noProof/>
        </w:rPr>
        <w:drawing>
          <wp:inline distT="0" distB="0" distL="0" distR="0" wp14:anchorId="796FAAE3" wp14:editId="4BFBC458">
            <wp:extent cx="2956816" cy="4374259"/>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56816" cy="4374259"/>
                    </a:xfrm>
                    <a:prstGeom prst="rect">
                      <a:avLst/>
                    </a:prstGeom>
                  </pic:spPr>
                </pic:pic>
              </a:graphicData>
            </a:graphic>
          </wp:inline>
        </w:drawing>
      </w:r>
    </w:p>
    <w:p w14:paraId="08F33477" w14:textId="77E00553" w:rsidR="009E662F" w:rsidRDefault="009E662F" w:rsidP="009E662F">
      <w:pPr>
        <w:pStyle w:val="ListParagraph"/>
      </w:pPr>
    </w:p>
    <w:p w14:paraId="1F338700" w14:textId="77777777" w:rsidR="00346A2D" w:rsidRDefault="00346A2D">
      <w:pPr>
        <w:overflowPunct/>
        <w:autoSpaceDE/>
        <w:autoSpaceDN/>
        <w:adjustRightInd/>
        <w:spacing w:after="0"/>
        <w:textAlignment w:val="auto"/>
        <w:rPr>
          <w:rFonts w:cs="Arial"/>
          <w:szCs w:val="24"/>
        </w:rPr>
      </w:pPr>
      <w:r>
        <w:br w:type="page"/>
      </w:r>
    </w:p>
    <w:p w14:paraId="6839287A" w14:textId="6511A86F" w:rsidR="009E662F" w:rsidRDefault="009E662F" w:rsidP="009E662F">
      <w:pPr>
        <w:pStyle w:val="ListParagraph"/>
        <w:numPr>
          <w:ilvl w:val="0"/>
          <w:numId w:val="25"/>
        </w:numPr>
      </w:pPr>
      <w:r>
        <w:t xml:space="preserve">Click the Add button to </w:t>
      </w:r>
      <w:r w:rsidR="00346A2D">
        <w:t>add the Collaboration Link to the new project in RTC.</w:t>
      </w:r>
    </w:p>
    <w:p w14:paraId="4FD4F750" w14:textId="184ADCDB" w:rsidR="009E662F" w:rsidRDefault="009E662F" w:rsidP="009E662F">
      <w:pPr>
        <w:ind w:left="360"/>
      </w:pPr>
    </w:p>
    <w:p w14:paraId="0B076F17" w14:textId="60E1EA5F" w:rsidR="00346A2D" w:rsidRDefault="00346A2D" w:rsidP="009E662F">
      <w:pPr>
        <w:ind w:left="360"/>
      </w:pPr>
      <w:r>
        <w:rPr>
          <w:noProof/>
        </w:rPr>
        <w:drawing>
          <wp:inline distT="0" distB="0" distL="0" distR="0" wp14:anchorId="57711C58" wp14:editId="29594A31">
            <wp:extent cx="5662151" cy="246147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2151" cy="2461473"/>
                    </a:xfrm>
                    <a:prstGeom prst="rect">
                      <a:avLst/>
                    </a:prstGeom>
                  </pic:spPr>
                </pic:pic>
              </a:graphicData>
            </a:graphic>
          </wp:inline>
        </w:drawing>
      </w:r>
    </w:p>
    <w:p w14:paraId="55E92922" w14:textId="3A26ECBA" w:rsidR="00346A2D" w:rsidRDefault="00346A2D" w:rsidP="00346A2D">
      <w:pPr>
        <w:pStyle w:val="ListParagraph"/>
        <w:numPr>
          <w:ilvl w:val="0"/>
          <w:numId w:val="25"/>
        </w:numPr>
      </w:pPr>
      <w:r>
        <w:t>Close the Remote Services dialogue box.</w:t>
      </w:r>
    </w:p>
    <w:p w14:paraId="4A7ADB56" w14:textId="0ADF740F" w:rsidR="009E662F" w:rsidRDefault="009E662F" w:rsidP="009E662F">
      <w:pPr>
        <w:ind w:left="360"/>
      </w:pPr>
    </w:p>
    <w:p w14:paraId="39741E92" w14:textId="67EDD26C" w:rsidR="00346A2D" w:rsidRDefault="009E662F" w:rsidP="009E662F">
      <w:pPr>
        <w:ind w:left="360"/>
      </w:pPr>
      <w:r>
        <w:t>This step is now complete.</w:t>
      </w:r>
    </w:p>
    <w:p w14:paraId="29AE723F" w14:textId="77777777" w:rsidR="00346A2D" w:rsidRDefault="00346A2D">
      <w:pPr>
        <w:overflowPunct/>
        <w:autoSpaceDE/>
        <w:autoSpaceDN/>
        <w:adjustRightInd/>
        <w:spacing w:after="0"/>
        <w:textAlignment w:val="auto"/>
      </w:pPr>
      <w:r>
        <w:br w:type="page"/>
      </w:r>
    </w:p>
    <w:p w14:paraId="30DEA1B1" w14:textId="538D0364" w:rsidR="009E662F" w:rsidRDefault="00346A2D" w:rsidP="00346A2D">
      <w:pPr>
        <w:pStyle w:val="Heading3"/>
      </w:pPr>
      <w:bookmarkStart w:id="35" w:name="_Toc456278272"/>
      <w:r>
        <w:t>Define the Configuration Template</w:t>
      </w:r>
      <w:bookmarkEnd w:id="35"/>
    </w:p>
    <w:p w14:paraId="63C801C5" w14:textId="4BD27CF5" w:rsidR="00346A2D" w:rsidRDefault="00346A2D" w:rsidP="00346A2D">
      <w:r>
        <w:t>The Configuration Template defines which Collaboration Link to use in any given DOORS module. This will default the module to creating work items in the correct RTC project. There will be a configuration template for every RTC project.</w:t>
      </w:r>
    </w:p>
    <w:p w14:paraId="651836EB" w14:textId="64DFF4E7" w:rsidR="00346A2D" w:rsidRDefault="00346A2D" w:rsidP="00346A2D"/>
    <w:p w14:paraId="7EC3403E" w14:textId="1B9B4BC9" w:rsidR="00346A2D" w:rsidRDefault="00346A2D" w:rsidP="00346A2D">
      <w:pPr>
        <w:pStyle w:val="ListParagraph"/>
        <w:numPr>
          <w:ilvl w:val="0"/>
          <w:numId w:val="27"/>
        </w:numPr>
      </w:pPr>
      <w:r>
        <w:t>In the DOORS Database Explorer window, select Change Management &gt; Define Configuration Templates:</w:t>
      </w:r>
    </w:p>
    <w:p w14:paraId="27854DEC" w14:textId="7D398792" w:rsidR="00346A2D" w:rsidRDefault="00346A2D" w:rsidP="00346A2D">
      <w:pPr>
        <w:pStyle w:val="ListParagraph"/>
      </w:pPr>
    </w:p>
    <w:p w14:paraId="2312D6F7" w14:textId="52F2B959" w:rsidR="00346A2D" w:rsidRDefault="00346A2D" w:rsidP="00346A2D">
      <w:pPr>
        <w:pStyle w:val="ListParagraph"/>
      </w:pPr>
      <w:r>
        <w:rPr>
          <w:noProof/>
        </w:rPr>
        <w:drawing>
          <wp:inline distT="0" distB="0" distL="0" distR="0" wp14:anchorId="521700AF" wp14:editId="71731971">
            <wp:extent cx="5128260" cy="289982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2695" cy="2907986"/>
                    </a:xfrm>
                    <a:prstGeom prst="rect">
                      <a:avLst/>
                    </a:prstGeom>
                  </pic:spPr>
                </pic:pic>
              </a:graphicData>
            </a:graphic>
          </wp:inline>
        </w:drawing>
      </w:r>
    </w:p>
    <w:p w14:paraId="44BD6180" w14:textId="1F4AD2D3" w:rsidR="00346A2D" w:rsidRDefault="00346A2D" w:rsidP="00346A2D">
      <w:pPr>
        <w:pStyle w:val="ListParagraph"/>
      </w:pPr>
    </w:p>
    <w:p w14:paraId="1486A99E" w14:textId="66620227" w:rsidR="00346A2D" w:rsidRDefault="00346A2D" w:rsidP="00346A2D">
      <w:pPr>
        <w:pStyle w:val="ListParagraph"/>
        <w:numPr>
          <w:ilvl w:val="0"/>
          <w:numId w:val="27"/>
        </w:numPr>
      </w:pPr>
      <w:r>
        <w:t>Click the Create button on the Define Configuration Templates dialogue box.</w:t>
      </w:r>
    </w:p>
    <w:p w14:paraId="58F97CCA" w14:textId="4B8FAC21" w:rsidR="00346A2D" w:rsidRDefault="00346A2D" w:rsidP="00346A2D">
      <w:pPr>
        <w:pStyle w:val="ListParagraph"/>
      </w:pPr>
    </w:p>
    <w:p w14:paraId="61CB5BE8" w14:textId="45DA0C26" w:rsidR="00346A2D" w:rsidRDefault="00346A2D" w:rsidP="00346A2D">
      <w:pPr>
        <w:pStyle w:val="ListParagraph"/>
      </w:pPr>
      <w:r>
        <w:rPr>
          <w:noProof/>
        </w:rPr>
        <w:drawing>
          <wp:inline distT="0" distB="0" distL="0" distR="0" wp14:anchorId="33A2DFE4" wp14:editId="15BE5464">
            <wp:extent cx="4754880" cy="1715458"/>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65634" cy="1719338"/>
                    </a:xfrm>
                    <a:prstGeom prst="rect">
                      <a:avLst/>
                    </a:prstGeom>
                  </pic:spPr>
                </pic:pic>
              </a:graphicData>
            </a:graphic>
          </wp:inline>
        </w:drawing>
      </w:r>
    </w:p>
    <w:p w14:paraId="5910D73C" w14:textId="050ACAF2" w:rsidR="00346A2D" w:rsidRDefault="00346A2D" w:rsidP="00346A2D">
      <w:pPr>
        <w:pStyle w:val="ListParagraph"/>
        <w:numPr>
          <w:ilvl w:val="0"/>
          <w:numId w:val="27"/>
        </w:numPr>
      </w:pPr>
      <w:r>
        <w:t>In the Template Name box, enter the project name i.e. X999-7vu-18MY</w:t>
      </w:r>
    </w:p>
    <w:p w14:paraId="0A18624F" w14:textId="431A72A8" w:rsidR="0021505F" w:rsidRDefault="0021505F" w:rsidP="00346A2D">
      <w:pPr>
        <w:pStyle w:val="ListParagraph"/>
        <w:numPr>
          <w:ilvl w:val="0"/>
          <w:numId w:val="27"/>
        </w:numPr>
      </w:pPr>
      <w:r>
        <w:t>Select the OAuth radio button.</w:t>
      </w:r>
    </w:p>
    <w:p w14:paraId="68AD7EE1" w14:textId="2B3E8E25" w:rsidR="0021505F" w:rsidRDefault="0021505F" w:rsidP="0021505F">
      <w:pPr>
        <w:pStyle w:val="ListParagraph"/>
      </w:pPr>
    </w:p>
    <w:p w14:paraId="19DFFA75" w14:textId="1EA70C17" w:rsidR="0021505F" w:rsidRDefault="0021505F" w:rsidP="0021505F">
      <w:pPr>
        <w:pStyle w:val="ListParagraph"/>
      </w:pPr>
      <w:r>
        <w:rPr>
          <w:noProof/>
        </w:rPr>
        <w:drawing>
          <wp:inline distT="0" distB="0" distL="0" distR="0" wp14:anchorId="09879D69" wp14:editId="16DB63BE">
            <wp:extent cx="4861560" cy="1887772"/>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5555" cy="1889323"/>
                    </a:xfrm>
                    <a:prstGeom prst="rect">
                      <a:avLst/>
                    </a:prstGeom>
                  </pic:spPr>
                </pic:pic>
              </a:graphicData>
            </a:graphic>
          </wp:inline>
        </w:drawing>
      </w:r>
    </w:p>
    <w:p w14:paraId="0DF12A16" w14:textId="7920691B" w:rsidR="0021505F" w:rsidRDefault="0021505F" w:rsidP="0021505F">
      <w:pPr>
        <w:pStyle w:val="ListParagraph"/>
        <w:numPr>
          <w:ilvl w:val="0"/>
          <w:numId w:val="27"/>
        </w:numPr>
      </w:pPr>
      <w:r>
        <w:t>Use the drop down to select the RTC project</w:t>
      </w:r>
    </w:p>
    <w:p w14:paraId="6B6D2A7D" w14:textId="2507AD5E" w:rsidR="0021505F" w:rsidRDefault="0021505F" w:rsidP="0021505F">
      <w:pPr>
        <w:pStyle w:val="ListParagraph"/>
      </w:pPr>
    </w:p>
    <w:p w14:paraId="3292AFF6" w14:textId="3C4EF552" w:rsidR="0021505F" w:rsidRDefault="0021505F" w:rsidP="0021505F">
      <w:pPr>
        <w:pStyle w:val="ListParagraph"/>
      </w:pPr>
      <w:r>
        <w:rPr>
          <w:noProof/>
        </w:rPr>
        <w:drawing>
          <wp:inline distT="0" distB="0" distL="0" distR="0" wp14:anchorId="46E63299" wp14:editId="082FF2B3">
            <wp:extent cx="4610500" cy="218713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0500" cy="2187130"/>
                    </a:xfrm>
                    <a:prstGeom prst="rect">
                      <a:avLst/>
                    </a:prstGeom>
                  </pic:spPr>
                </pic:pic>
              </a:graphicData>
            </a:graphic>
          </wp:inline>
        </w:drawing>
      </w:r>
    </w:p>
    <w:p w14:paraId="3C2620BB" w14:textId="7EDEA6FA" w:rsidR="0021505F" w:rsidRDefault="0021505F" w:rsidP="0021505F">
      <w:pPr>
        <w:pStyle w:val="ListParagraph"/>
        <w:numPr>
          <w:ilvl w:val="0"/>
          <w:numId w:val="27"/>
        </w:numPr>
      </w:pPr>
      <w:r>
        <w:t>Click Next four times to go through to Step 5 Finish. (Steps 2, 3 &amp; 4 are only used when enforcing change management of requirements, this is not used in RMDV)</w:t>
      </w:r>
    </w:p>
    <w:p w14:paraId="1A19047E" w14:textId="1EDB91D0" w:rsidR="0021505F" w:rsidRDefault="0021505F" w:rsidP="0021505F">
      <w:pPr>
        <w:pStyle w:val="ListParagraph"/>
        <w:numPr>
          <w:ilvl w:val="0"/>
          <w:numId w:val="27"/>
        </w:numPr>
      </w:pPr>
      <w:r>
        <w:t>Click Finish:</w:t>
      </w:r>
    </w:p>
    <w:p w14:paraId="6875AD28" w14:textId="0FFE609F" w:rsidR="0021505F" w:rsidRDefault="0021505F" w:rsidP="0021505F">
      <w:pPr>
        <w:pStyle w:val="ListParagraph"/>
      </w:pPr>
    </w:p>
    <w:p w14:paraId="2CCD6C56" w14:textId="492CFB22" w:rsidR="0021505F" w:rsidRDefault="0021505F" w:rsidP="0021505F">
      <w:pPr>
        <w:pStyle w:val="ListParagraph"/>
      </w:pPr>
      <w:r>
        <w:rPr>
          <w:noProof/>
        </w:rPr>
        <w:drawing>
          <wp:inline distT="0" distB="0" distL="0" distR="0" wp14:anchorId="513680B8" wp14:editId="32F4F48D">
            <wp:extent cx="5052498" cy="409991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2498" cy="4099915"/>
                    </a:xfrm>
                    <a:prstGeom prst="rect">
                      <a:avLst/>
                    </a:prstGeom>
                  </pic:spPr>
                </pic:pic>
              </a:graphicData>
            </a:graphic>
          </wp:inline>
        </w:drawing>
      </w:r>
    </w:p>
    <w:p w14:paraId="5DAB1DE4" w14:textId="66C7D863" w:rsidR="0021505F" w:rsidRDefault="0021505F" w:rsidP="0021505F">
      <w:pPr>
        <w:pStyle w:val="ListParagraph"/>
      </w:pPr>
    </w:p>
    <w:p w14:paraId="1BC54BC6" w14:textId="2ABEED12" w:rsidR="0021505F" w:rsidRDefault="0021505F" w:rsidP="0021505F">
      <w:pPr>
        <w:pStyle w:val="ListParagraph"/>
        <w:numPr>
          <w:ilvl w:val="0"/>
          <w:numId w:val="27"/>
        </w:numPr>
      </w:pPr>
      <w:r>
        <w:t>Click ‘Close’ on the Define Configuration Templates dialogue box.</w:t>
      </w:r>
    </w:p>
    <w:p w14:paraId="7999A6A6" w14:textId="77777777" w:rsidR="0021505F" w:rsidRDefault="0021505F" w:rsidP="0021505F">
      <w:pPr>
        <w:pStyle w:val="ListParagraph"/>
      </w:pPr>
    </w:p>
    <w:p w14:paraId="7566C0EB" w14:textId="02A5F10F" w:rsidR="0021505F" w:rsidRDefault="0021505F" w:rsidP="0021505F">
      <w:pPr>
        <w:pStyle w:val="ListParagraph"/>
      </w:pPr>
      <w:r>
        <w:t>This step is now complete.</w:t>
      </w:r>
    </w:p>
    <w:p w14:paraId="0F4D3B3C" w14:textId="77777777" w:rsidR="00346A2D" w:rsidRPr="00346A2D" w:rsidRDefault="00346A2D" w:rsidP="00346A2D"/>
    <w:p w14:paraId="6984A084" w14:textId="3ACFB8D0" w:rsidR="009E662F" w:rsidRDefault="009E662F">
      <w:pPr>
        <w:overflowPunct/>
        <w:autoSpaceDE/>
        <w:autoSpaceDN/>
        <w:adjustRightInd/>
        <w:spacing w:after="0"/>
        <w:textAlignment w:val="auto"/>
      </w:pPr>
      <w:r>
        <w:br w:type="page"/>
      </w:r>
    </w:p>
    <w:p w14:paraId="4DF1D010" w14:textId="208B69C8" w:rsidR="009E662F" w:rsidRDefault="009E662F" w:rsidP="009E662F">
      <w:pPr>
        <w:pStyle w:val="Heading3"/>
      </w:pPr>
      <w:bookmarkStart w:id="36" w:name="_Toc456278273"/>
      <w:r>
        <w:t>Set up RTC Module configuration</w:t>
      </w:r>
      <w:bookmarkEnd w:id="36"/>
    </w:p>
    <w:p w14:paraId="1F65F0FB" w14:textId="1FF99A2B" w:rsidR="009E662F" w:rsidRDefault="009E662F" w:rsidP="009E662F">
      <w:r>
        <w:t>Now that the DOORS database is configured to talk to the correct RTC project, each requirements module in the new vehicle programme also has to be configured to send the correct information to</w:t>
      </w:r>
      <w:r w:rsidR="007B73E1">
        <w:t xml:space="preserve"> a specific RTC project. In the 00- ADMIN folder for the new vehicle programme, there is an RTC Configuration module. This module is configured first and then pushed to all the other modules.</w:t>
      </w:r>
    </w:p>
    <w:p w14:paraId="79491C70" w14:textId="0C7BEBC5" w:rsidR="007B73E1" w:rsidRDefault="007B73E1" w:rsidP="009E662F">
      <w:r>
        <w:t>There are two ways to do this operation:</w:t>
      </w:r>
    </w:p>
    <w:p w14:paraId="09109C77" w14:textId="753E04D9" w:rsidR="007B73E1" w:rsidRDefault="007B73E1" w:rsidP="0054490A">
      <w:pPr>
        <w:pStyle w:val="ListParagraph"/>
        <w:numPr>
          <w:ilvl w:val="0"/>
          <w:numId w:val="28"/>
        </w:numPr>
      </w:pPr>
      <w:r>
        <w:t>Manually – this requires knowing all of the custom attribute names in RTC i.e. in a Requirement Task in RTC, the Target attribute is called: rtc_ext:req_target</w:t>
      </w:r>
    </w:p>
    <w:p w14:paraId="79D025FA" w14:textId="214BA6EF" w:rsidR="007B73E1" w:rsidRDefault="007B73E1" w:rsidP="007B73E1">
      <w:pPr>
        <w:pStyle w:val="ListParagraph"/>
        <w:numPr>
          <w:ilvl w:val="0"/>
          <w:numId w:val="28"/>
        </w:numPr>
      </w:pPr>
      <w:r>
        <w:t>Using DOORS to copy an existing configuration – This is the easiest and fastest option, use the most recent proje</w:t>
      </w:r>
      <w:r w:rsidR="0054490A">
        <w:t>ct prior to the one you are creating as a basis. If any new data needs to be sent to RTC, you will need to manually configure that before copying the configuration out to all the other requirement modules.</w:t>
      </w:r>
    </w:p>
    <w:p w14:paraId="6E4FF24B" w14:textId="4C82D81C" w:rsidR="0054490A" w:rsidRDefault="0054490A" w:rsidP="0054490A">
      <w:pPr>
        <w:pStyle w:val="ListParagraph"/>
      </w:pPr>
    </w:p>
    <w:p w14:paraId="52A9770C" w14:textId="331C3729" w:rsidR="0054490A" w:rsidRDefault="0054490A" w:rsidP="0054490A">
      <w:pPr>
        <w:pStyle w:val="ListParagraph"/>
      </w:pPr>
      <w:r>
        <w:t>This step will show the faster method.</w:t>
      </w:r>
    </w:p>
    <w:p w14:paraId="6DC1AE7C" w14:textId="77777777" w:rsidR="002B47E6" w:rsidRDefault="002B47E6" w:rsidP="002B47E6">
      <w:pPr>
        <w:pStyle w:val="ListParagraph"/>
      </w:pPr>
    </w:p>
    <w:p w14:paraId="129801C3" w14:textId="0069968F" w:rsidR="0054490A" w:rsidRDefault="0054490A" w:rsidP="0054490A">
      <w:pPr>
        <w:pStyle w:val="ListParagraph"/>
        <w:numPr>
          <w:ilvl w:val="0"/>
          <w:numId w:val="29"/>
        </w:numPr>
      </w:pPr>
      <w:r>
        <w:t>In the DOORS Database Explorer window, select Change Management &gt; Copy Module Configuration</w:t>
      </w:r>
    </w:p>
    <w:p w14:paraId="46425746" w14:textId="76D37A2C" w:rsidR="0054490A" w:rsidRDefault="0054490A" w:rsidP="0054490A">
      <w:pPr>
        <w:pStyle w:val="ListParagraph"/>
        <w:numPr>
          <w:ilvl w:val="0"/>
          <w:numId w:val="29"/>
        </w:numPr>
      </w:pPr>
      <w:r>
        <w:t>At the top of the dialogue box, select the Browse button and navigate to the recent project and select a requirements module to copy the configuration from:</w:t>
      </w:r>
    </w:p>
    <w:p w14:paraId="2A02D369" w14:textId="0682209E" w:rsidR="0054490A" w:rsidRDefault="0054490A" w:rsidP="0054490A">
      <w:pPr>
        <w:pStyle w:val="ListParagraph"/>
      </w:pPr>
    </w:p>
    <w:p w14:paraId="4929EFCA" w14:textId="3ADDCDB2" w:rsidR="0054490A" w:rsidRDefault="002B47E6" w:rsidP="0054490A">
      <w:pPr>
        <w:pStyle w:val="ListParagraph"/>
      </w:pPr>
      <w:r>
        <w:rPr>
          <w:noProof/>
        </w:rPr>
        <w:drawing>
          <wp:inline distT="0" distB="0" distL="0" distR="0" wp14:anchorId="6A28FA55" wp14:editId="41187275">
            <wp:extent cx="4298052" cy="2301439"/>
            <wp:effectExtent l="0" t="0" r="762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8052" cy="2301439"/>
                    </a:xfrm>
                    <a:prstGeom prst="rect">
                      <a:avLst/>
                    </a:prstGeom>
                  </pic:spPr>
                </pic:pic>
              </a:graphicData>
            </a:graphic>
          </wp:inline>
        </w:drawing>
      </w:r>
    </w:p>
    <w:p w14:paraId="43A803C0" w14:textId="16CB52A6" w:rsidR="0054490A" w:rsidRDefault="0054490A" w:rsidP="0054490A">
      <w:pPr>
        <w:pStyle w:val="ListParagraph"/>
      </w:pPr>
    </w:p>
    <w:p w14:paraId="112E7982" w14:textId="567997A1" w:rsidR="0054490A" w:rsidRDefault="0054490A" w:rsidP="0054490A">
      <w:pPr>
        <w:pStyle w:val="ListParagraph"/>
        <w:numPr>
          <w:ilvl w:val="0"/>
          <w:numId w:val="29"/>
        </w:numPr>
      </w:pPr>
      <w:r>
        <w:t>In the left hand pane of the dialogue box, navigate to the new vehicle programme/00 – ADMIN and select the RTC Configuration module</w:t>
      </w:r>
    </w:p>
    <w:p w14:paraId="6C9803BD" w14:textId="40BBB3FB" w:rsidR="0054490A" w:rsidRDefault="0054490A" w:rsidP="0054490A">
      <w:pPr>
        <w:ind w:left="720"/>
      </w:pPr>
    </w:p>
    <w:p w14:paraId="7BF47541" w14:textId="2CA4AB4E" w:rsidR="0054490A" w:rsidRDefault="002B47E6" w:rsidP="0054490A">
      <w:pPr>
        <w:ind w:left="720"/>
      </w:pPr>
      <w:r>
        <w:rPr>
          <w:noProof/>
        </w:rPr>
        <w:drawing>
          <wp:inline distT="0" distB="0" distL="0" distR="0" wp14:anchorId="5311D8B4" wp14:editId="6EB35485">
            <wp:extent cx="4701947" cy="2659610"/>
            <wp:effectExtent l="0" t="0" r="381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01947" cy="2659610"/>
                    </a:xfrm>
                    <a:prstGeom prst="rect">
                      <a:avLst/>
                    </a:prstGeom>
                  </pic:spPr>
                </pic:pic>
              </a:graphicData>
            </a:graphic>
          </wp:inline>
        </w:drawing>
      </w:r>
    </w:p>
    <w:p w14:paraId="444CAC79" w14:textId="5A3BE5E0" w:rsidR="002B47E6" w:rsidRDefault="002B47E6" w:rsidP="002B47E6">
      <w:pPr>
        <w:pStyle w:val="ListParagraph"/>
        <w:numPr>
          <w:ilvl w:val="0"/>
          <w:numId w:val="29"/>
        </w:numPr>
      </w:pPr>
      <w:r>
        <w:t>Select the Add button to the RTC Configuration module to the right hand pane and click Copy.</w:t>
      </w:r>
    </w:p>
    <w:p w14:paraId="46EEAE7F" w14:textId="1A4D6BB7" w:rsidR="002B47E6" w:rsidRDefault="002B47E6" w:rsidP="002B47E6">
      <w:pPr>
        <w:ind w:left="720"/>
      </w:pPr>
    </w:p>
    <w:p w14:paraId="2729FA76" w14:textId="3C0B5EE1" w:rsidR="002B47E6" w:rsidRDefault="002B47E6" w:rsidP="002B47E6">
      <w:pPr>
        <w:ind w:left="720"/>
      </w:pPr>
      <w:r>
        <w:rPr>
          <w:noProof/>
        </w:rPr>
        <w:drawing>
          <wp:inline distT="0" distB="0" distL="0" distR="0" wp14:anchorId="7A482591" wp14:editId="3CD62EF3">
            <wp:extent cx="5456393" cy="398560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56393" cy="3985605"/>
                    </a:xfrm>
                    <a:prstGeom prst="rect">
                      <a:avLst/>
                    </a:prstGeom>
                  </pic:spPr>
                </pic:pic>
              </a:graphicData>
            </a:graphic>
          </wp:inline>
        </w:drawing>
      </w:r>
    </w:p>
    <w:p w14:paraId="1B43B0E9" w14:textId="6EA144FA" w:rsidR="002B47E6" w:rsidRDefault="002B47E6" w:rsidP="002B47E6">
      <w:pPr>
        <w:ind w:left="720"/>
      </w:pPr>
    </w:p>
    <w:p w14:paraId="3BE02747" w14:textId="390FF7DE" w:rsidR="002B47E6" w:rsidRDefault="002B47E6" w:rsidP="002B47E6">
      <w:pPr>
        <w:pStyle w:val="ListParagraph"/>
        <w:numPr>
          <w:ilvl w:val="0"/>
          <w:numId w:val="29"/>
        </w:numPr>
      </w:pPr>
      <w:r>
        <w:t>Click ‘Confirm’ to copy the configuration.</w:t>
      </w:r>
    </w:p>
    <w:p w14:paraId="34A4DF68" w14:textId="64C8B9B2" w:rsidR="002B47E6" w:rsidRDefault="002B47E6" w:rsidP="002B47E6">
      <w:pPr>
        <w:pStyle w:val="ListParagraph"/>
        <w:numPr>
          <w:ilvl w:val="0"/>
          <w:numId w:val="29"/>
        </w:numPr>
      </w:pPr>
      <w:r>
        <w:t>Verify the copy succeded:</w:t>
      </w:r>
    </w:p>
    <w:p w14:paraId="0388D848" w14:textId="5FEDDEDE" w:rsidR="002B47E6" w:rsidRDefault="002B47E6" w:rsidP="002B47E6">
      <w:pPr>
        <w:pStyle w:val="ListParagraph"/>
      </w:pPr>
    </w:p>
    <w:p w14:paraId="438BDF76" w14:textId="3F79A8CB" w:rsidR="002B47E6" w:rsidRDefault="002B47E6" w:rsidP="002B47E6">
      <w:pPr>
        <w:pStyle w:val="ListParagraph"/>
      </w:pPr>
      <w:r>
        <w:rPr>
          <w:noProof/>
        </w:rPr>
        <w:drawing>
          <wp:inline distT="0" distB="0" distL="0" distR="0" wp14:anchorId="535BD0A1" wp14:editId="045F8024">
            <wp:extent cx="4686706" cy="255292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6706" cy="2552921"/>
                    </a:xfrm>
                    <a:prstGeom prst="rect">
                      <a:avLst/>
                    </a:prstGeom>
                  </pic:spPr>
                </pic:pic>
              </a:graphicData>
            </a:graphic>
          </wp:inline>
        </w:drawing>
      </w:r>
    </w:p>
    <w:p w14:paraId="3472EF6F" w14:textId="0F13C2EC" w:rsidR="002B47E6" w:rsidRDefault="002B47E6" w:rsidP="002B47E6">
      <w:pPr>
        <w:pStyle w:val="ListParagraph"/>
      </w:pPr>
    </w:p>
    <w:p w14:paraId="744B4D74" w14:textId="7F1F01AC" w:rsidR="002B47E6" w:rsidRDefault="002B47E6" w:rsidP="002B47E6">
      <w:pPr>
        <w:pStyle w:val="ListParagraph"/>
        <w:numPr>
          <w:ilvl w:val="0"/>
          <w:numId w:val="29"/>
        </w:numPr>
      </w:pPr>
      <w:r>
        <w:t>Close the Copy Results dialogue box.</w:t>
      </w:r>
    </w:p>
    <w:p w14:paraId="04298705" w14:textId="576FB1AE" w:rsidR="002B47E6" w:rsidRDefault="002B47E6" w:rsidP="002B47E6">
      <w:pPr>
        <w:pStyle w:val="ListParagraph"/>
        <w:numPr>
          <w:ilvl w:val="0"/>
          <w:numId w:val="29"/>
        </w:numPr>
      </w:pPr>
      <w:r>
        <w:t>Open the RTC Configuration module and select Change Management &gt; Configure Module</w:t>
      </w:r>
    </w:p>
    <w:p w14:paraId="2ABFE455" w14:textId="65D549A9" w:rsidR="002B47E6" w:rsidRDefault="002B47E6" w:rsidP="002B47E6">
      <w:pPr>
        <w:pStyle w:val="ListParagraph"/>
        <w:numPr>
          <w:ilvl w:val="0"/>
          <w:numId w:val="29"/>
        </w:numPr>
      </w:pPr>
      <w:r>
        <w:t>The template name in use will be for the project you copied this from so select the correct project.</w:t>
      </w:r>
    </w:p>
    <w:p w14:paraId="3F3E711A" w14:textId="0AA93E6F" w:rsidR="002B47E6" w:rsidRDefault="002B47E6" w:rsidP="002B47E6">
      <w:pPr>
        <w:pStyle w:val="ListParagraph"/>
      </w:pPr>
    </w:p>
    <w:p w14:paraId="19CCDE33" w14:textId="79232328" w:rsidR="002B47E6" w:rsidRDefault="002B47E6" w:rsidP="002B47E6">
      <w:pPr>
        <w:pStyle w:val="ListParagraph"/>
      </w:pPr>
      <w:r>
        <w:rPr>
          <w:noProof/>
        </w:rPr>
        <mc:AlternateContent>
          <mc:Choice Requires="wps">
            <w:drawing>
              <wp:anchor distT="0" distB="0" distL="114300" distR="114300" simplePos="0" relativeHeight="251728896" behindDoc="0" locked="0" layoutInCell="1" allowOverlap="1" wp14:anchorId="0F45C1B4" wp14:editId="625A3453">
                <wp:simplePos x="0" y="0"/>
                <wp:positionH relativeFrom="column">
                  <wp:posOffset>1228725</wp:posOffset>
                </wp:positionH>
                <wp:positionV relativeFrom="paragraph">
                  <wp:posOffset>996950</wp:posOffset>
                </wp:positionV>
                <wp:extent cx="4046220" cy="91440"/>
                <wp:effectExtent l="38100" t="0" r="11430" b="99060"/>
                <wp:wrapNone/>
                <wp:docPr id="263" name="Straight Arrow Connector 263"/>
                <wp:cNvGraphicFramePr/>
                <a:graphic xmlns:a="http://schemas.openxmlformats.org/drawingml/2006/main">
                  <a:graphicData uri="http://schemas.microsoft.com/office/word/2010/wordprocessingShape">
                    <wps:wsp>
                      <wps:cNvCnPr/>
                      <wps:spPr>
                        <a:xfrm flipH="1">
                          <a:off x="0" y="0"/>
                          <a:ext cx="4046220" cy="914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485EBE" id="Straight Arrow Connector 263" o:spid="_x0000_s1026" type="#_x0000_t32" style="position:absolute;margin-left:96.75pt;margin-top:78.5pt;width:318.6pt;height:7.2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" strokecolor="black [3213]" strokeweight=".5pt">
                <v:stroke endarrow="block" joinstyle="miter"/>
              </v:shape>
            </w:pict>
          </mc:Fallback>
        </mc:AlternateContent>
      </w:r>
      <w:r>
        <w:rPr>
          <w:noProof/>
        </w:rPr>
        <mc:AlternateContent>
          <mc:Choice Requires="wps">
            <w:drawing>
              <wp:anchor distT="0" distB="0" distL="114300" distR="114300" simplePos="0" relativeHeight="251727872" behindDoc="0" locked="0" layoutInCell="1" allowOverlap="1" wp14:anchorId="69B8033B" wp14:editId="5405F01D">
                <wp:simplePos x="0" y="0"/>
                <wp:positionH relativeFrom="column">
                  <wp:posOffset>1335405</wp:posOffset>
                </wp:positionH>
                <wp:positionV relativeFrom="paragraph">
                  <wp:posOffset>341630</wp:posOffset>
                </wp:positionV>
                <wp:extent cx="3901440" cy="617220"/>
                <wp:effectExtent l="38100" t="0" r="22860" b="87630"/>
                <wp:wrapNone/>
                <wp:docPr id="262" name="Straight Arrow Connector 262"/>
                <wp:cNvGraphicFramePr/>
                <a:graphic xmlns:a="http://schemas.openxmlformats.org/drawingml/2006/main">
                  <a:graphicData uri="http://schemas.microsoft.com/office/word/2010/wordprocessingShape">
                    <wps:wsp>
                      <wps:cNvCnPr/>
                      <wps:spPr>
                        <a:xfrm flipH="1">
                          <a:off x="0" y="0"/>
                          <a:ext cx="3901440" cy="6172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FBFDFF" id="Straight Arrow Connector 262" o:spid="_x0000_s1026" type="#_x0000_t32" style="position:absolute;margin-left:105.15pt;margin-top:26.9pt;width:307.2pt;height:48.6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726848" behindDoc="0" locked="0" layoutInCell="1" allowOverlap="1" wp14:anchorId="3B92388E" wp14:editId="5496F7B5">
                <wp:simplePos x="0" y="0"/>
                <wp:positionH relativeFrom="column">
                  <wp:posOffset>5274945</wp:posOffset>
                </wp:positionH>
                <wp:positionV relativeFrom="paragraph">
                  <wp:posOffset>722630</wp:posOffset>
                </wp:positionV>
                <wp:extent cx="1464310" cy="1404620"/>
                <wp:effectExtent l="0" t="0" r="21590" b="26670"/>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4310" cy="1404620"/>
                        </a:xfrm>
                        <a:prstGeom prst="rect">
                          <a:avLst/>
                        </a:prstGeom>
                        <a:solidFill>
                          <a:srgbClr val="FFFFFF"/>
                        </a:solidFill>
                        <a:ln w="9525">
                          <a:solidFill>
                            <a:srgbClr val="000000"/>
                          </a:solidFill>
                          <a:miter lim="800000"/>
                          <a:headEnd/>
                          <a:tailEnd/>
                        </a:ln>
                      </wps:spPr>
                      <wps:txbx>
                        <w:txbxContent>
                          <w:p w14:paraId="20400DC7" w14:textId="2BC98881" w:rsidR="001772E8" w:rsidRPr="002B47E6" w:rsidRDefault="001772E8" w:rsidP="002B47E6">
                            <w:pPr>
                              <w:rPr>
                                <w:lang w:val="en-GB"/>
                              </w:rPr>
                            </w:pPr>
                            <w:r>
                              <w:rPr>
                                <w:lang w:val="en-GB"/>
                              </w:rPr>
                              <w:t>New project configuration template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92388E" id="_x0000_s1044" type="#_x0000_t202" style="position:absolute;left:0;text-align:left;margin-left:415.35pt;margin-top:56.9pt;width:115.3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">
                <v:textbox style="mso-fit-shape-to-text:t">
                  <w:txbxContent>
                    <w:p w14:paraId="20400DC7" w14:textId="2BC98881" w:rsidR="001772E8" w:rsidRPr="002B47E6" w:rsidRDefault="001772E8" w:rsidP="002B47E6">
                      <w:pPr>
                        <w:rPr>
                          <w:lang w:val="en-GB"/>
                        </w:rPr>
                      </w:pPr>
                      <w:r>
                        <w:rPr>
                          <w:lang w:val="en-GB"/>
                        </w:rPr>
                        <w:t>New project configuration template</w:t>
                      </w:r>
                    </w:p>
                  </w:txbxContent>
                </v:textbox>
                <w10:wrap type="square"/>
              </v:shape>
            </w:pict>
          </mc:Fallback>
        </mc:AlternateContent>
      </w:r>
      <w:r>
        <w:rPr>
          <w:noProof/>
        </w:rPr>
        <mc:AlternateContent>
          <mc:Choice Requires="wps">
            <w:drawing>
              <wp:anchor distT="45720" distB="45720" distL="114300" distR="114300" simplePos="0" relativeHeight="251724800" behindDoc="0" locked="0" layoutInCell="1" allowOverlap="1" wp14:anchorId="6E392ECB" wp14:editId="2CBBDD9A">
                <wp:simplePos x="0" y="0"/>
                <wp:positionH relativeFrom="column">
                  <wp:posOffset>5236845</wp:posOffset>
                </wp:positionH>
                <wp:positionV relativeFrom="paragraph">
                  <wp:posOffset>116840</wp:posOffset>
                </wp:positionV>
                <wp:extent cx="1464310" cy="1404620"/>
                <wp:effectExtent l="0" t="0" r="21590" b="1397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4310" cy="1404620"/>
                        </a:xfrm>
                        <a:prstGeom prst="rect">
                          <a:avLst/>
                        </a:prstGeom>
                        <a:solidFill>
                          <a:srgbClr val="FFFFFF"/>
                        </a:solidFill>
                        <a:ln w="9525">
                          <a:solidFill>
                            <a:srgbClr val="000000"/>
                          </a:solidFill>
                          <a:miter lim="800000"/>
                          <a:headEnd/>
                          <a:tailEnd/>
                        </a:ln>
                      </wps:spPr>
                      <wps:txbx>
                        <w:txbxContent>
                          <w:p w14:paraId="064B887C" w14:textId="3413CACE" w:rsidR="001772E8" w:rsidRPr="002B47E6" w:rsidRDefault="001772E8">
                            <w:pPr>
                              <w:rPr>
                                <w:lang w:val="en-GB"/>
                              </w:rPr>
                            </w:pPr>
                            <w:r>
                              <w:rPr>
                                <w:lang w:val="en-GB"/>
                              </w:rPr>
                              <w:t>Project you copied from!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392ECB" id="_x0000_s1045" type="#_x0000_t202" style="position:absolute;left:0;text-align:left;margin-left:412.35pt;margin-top:9.2pt;width:115.3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">
                <v:textbox style="mso-fit-shape-to-text:t">
                  <w:txbxContent>
                    <w:p w14:paraId="064B887C" w14:textId="3413CACE" w:rsidR="001772E8" w:rsidRPr="002B47E6" w:rsidRDefault="001772E8">
                      <w:pPr>
                        <w:rPr>
                          <w:lang w:val="en-GB"/>
                        </w:rPr>
                      </w:pPr>
                      <w:r>
                        <w:rPr>
                          <w:lang w:val="en-GB"/>
                        </w:rPr>
                        <w:t>Project you copied from!</w:t>
                      </w:r>
                    </w:p>
                  </w:txbxContent>
                </v:textbox>
                <w10:wrap type="square"/>
              </v:shape>
            </w:pict>
          </mc:Fallback>
        </mc:AlternateContent>
      </w:r>
      <w:r>
        <w:rPr>
          <w:noProof/>
        </w:rPr>
        <w:drawing>
          <wp:inline distT="0" distB="0" distL="0" distR="0" wp14:anchorId="492235DC" wp14:editId="372154F8">
            <wp:extent cx="4594860" cy="275082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5260" cy="2751059"/>
                    </a:xfrm>
                    <a:prstGeom prst="rect">
                      <a:avLst/>
                    </a:prstGeom>
                  </pic:spPr>
                </pic:pic>
              </a:graphicData>
            </a:graphic>
          </wp:inline>
        </w:drawing>
      </w:r>
    </w:p>
    <w:p w14:paraId="5408BAD4" w14:textId="56D98B62" w:rsidR="002B47E6" w:rsidRDefault="002B47E6" w:rsidP="002B47E6">
      <w:pPr>
        <w:pStyle w:val="ListParagraph"/>
      </w:pPr>
    </w:p>
    <w:p w14:paraId="72C50BE2" w14:textId="2AE138BA" w:rsidR="002B47E6" w:rsidRDefault="00D759DF" w:rsidP="00D759DF">
      <w:pPr>
        <w:pStyle w:val="ListParagraph"/>
        <w:numPr>
          <w:ilvl w:val="0"/>
          <w:numId w:val="29"/>
        </w:numPr>
      </w:pPr>
      <w:r>
        <w:t>Click on the ‘Map Attributes for CM IR Submission’ button</w:t>
      </w:r>
    </w:p>
    <w:p w14:paraId="00C8C4DD" w14:textId="6E9EF3B1" w:rsidR="00D759DF" w:rsidRDefault="00D759DF" w:rsidP="00D759DF">
      <w:pPr>
        <w:pStyle w:val="ListParagraph"/>
        <w:numPr>
          <w:ilvl w:val="0"/>
          <w:numId w:val="29"/>
        </w:numPr>
      </w:pPr>
      <w:r>
        <w:t>Verify the DOORS attributes are still mapped to RTC attributes.</w:t>
      </w:r>
    </w:p>
    <w:p w14:paraId="62F7B872" w14:textId="68914404" w:rsidR="00D759DF" w:rsidRDefault="00D759DF" w:rsidP="00D759DF">
      <w:pPr>
        <w:pStyle w:val="ListParagraph"/>
      </w:pPr>
    </w:p>
    <w:p w14:paraId="27EB3335" w14:textId="3DB283F0" w:rsidR="00D759DF" w:rsidRDefault="00D759DF" w:rsidP="00D759DF">
      <w:pPr>
        <w:pStyle w:val="ListParagraph"/>
      </w:pPr>
      <w:r>
        <w:rPr>
          <w:noProof/>
        </w:rPr>
        <w:drawing>
          <wp:inline distT="0" distB="0" distL="0" distR="0" wp14:anchorId="7BA58F8C" wp14:editId="1980FA81">
            <wp:extent cx="4648603" cy="2911092"/>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48603" cy="2911092"/>
                    </a:xfrm>
                    <a:prstGeom prst="rect">
                      <a:avLst/>
                    </a:prstGeom>
                  </pic:spPr>
                </pic:pic>
              </a:graphicData>
            </a:graphic>
          </wp:inline>
        </w:drawing>
      </w:r>
    </w:p>
    <w:p w14:paraId="047C70DF" w14:textId="7EFA8C6A" w:rsidR="00D759DF" w:rsidRDefault="00D759DF" w:rsidP="00D759DF">
      <w:pPr>
        <w:pStyle w:val="ListParagraph"/>
      </w:pPr>
    </w:p>
    <w:p w14:paraId="6CE9B3B1" w14:textId="49C89411" w:rsidR="00D759DF" w:rsidRDefault="00D759DF" w:rsidP="00D759DF">
      <w:pPr>
        <w:pStyle w:val="ListParagraph"/>
        <w:numPr>
          <w:ilvl w:val="0"/>
          <w:numId w:val="29"/>
        </w:numPr>
      </w:pPr>
      <w:r>
        <w:t>Click OK</w:t>
      </w:r>
    </w:p>
    <w:p w14:paraId="2EE51BC8" w14:textId="7004D77D" w:rsidR="00D759DF" w:rsidRDefault="00D759DF" w:rsidP="00D759DF">
      <w:pPr>
        <w:pStyle w:val="ListParagraph"/>
        <w:numPr>
          <w:ilvl w:val="0"/>
          <w:numId w:val="29"/>
        </w:numPr>
      </w:pPr>
      <w:r>
        <w:t>Click Save.</w:t>
      </w:r>
    </w:p>
    <w:p w14:paraId="04CBDB56" w14:textId="76E8D425" w:rsidR="00D759DF" w:rsidRDefault="00D759DF" w:rsidP="00D759DF"/>
    <w:p w14:paraId="5D1F93D7" w14:textId="5E45A32B" w:rsidR="00D759DF" w:rsidRDefault="00D759DF" w:rsidP="00D759DF">
      <w:r>
        <w:t>This step is now complete.</w:t>
      </w:r>
    </w:p>
    <w:p w14:paraId="30919C89" w14:textId="6362A3F4" w:rsidR="00D759DF" w:rsidRDefault="00D759DF" w:rsidP="00D759DF"/>
    <w:p w14:paraId="5A38BC3A" w14:textId="03F3F740" w:rsidR="00D759DF" w:rsidRDefault="00D759DF">
      <w:pPr>
        <w:overflowPunct/>
        <w:autoSpaceDE/>
        <w:autoSpaceDN/>
        <w:adjustRightInd/>
        <w:spacing w:after="0"/>
        <w:textAlignment w:val="auto"/>
      </w:pPr>
      <w:r>
        <w:br w:type="page"/>
      </w:r>
    </w:p>
    <w:p w14:paraId="41610188" w14:textId="4BC0EB68" w:rsidR="00D759DF" w:rsidRDefault="000879AB" w:rsidP="00D759DF">
      <w:pPr>
        <w:pStyle w:val="Heading2"/>
      </w:pPr>
      <w:bookmarkStart w:id="37" w:name="_Toc456278274"/>
      <w:r>
        <w:t>Copy RTC Configuration to ALL requirements modules.</w:t>
      </w:r>
      <w:bookmarkEnd w:id="37"/>
    </w:p>
    <w:p w14:paraId="4313D18B" w14:textId="26D3DDD2" w:rsidR="000879AB" w:rsidRDefault="000879AB" w:rsidP="000879AB">
      <w:r>
        <w:t>The RTC Configuration module now has the correct set up for this new vehicle programme, this configuration has to be copied to all of the requirements modules so that EVERY requirements module can link to the correct RTC project.</w:t>
      </w:r>
    </w:p>
    <w:p w14:paraId="32E3D99B" w14:textId="111455FB" w:rsidR="000879AB" w:rsidRDefault="000879AB" w:rsidP="000879AB">
      <w:pPr>
        <w:pStyle w:val="ListParagraph"/>
        <w:numPr>
          <w:ilvl w:val="0"/>
          <w:numId w:val="31"/>
        </w:numPr>
      </w:pPr>
      <w:r>
        <w:t>In the DOORS Database Explorer window, select Change Management &gt; Copy Module Configuration</w:t>
      </w:r>
    </w:p>
    <w:p w14:paraId="54333867" w14:textId="31C289AE" w:rsidR="000879AB" w:rsidRDefault="000879AB" w:rsidP="000879AB">
      <w:pPr>
        <w:pStyle w:val="ListParagraph"/>
        <w:numPr>
          <w:ilvl w:val="0"/>
          <w:numId w:val="31"/>
        </w:numPr>
      </w:pPr>
      <w:r>
        <w:t>At the top of the dialogue box, click the Browse button and select the 00 – ADMIN/RTC Configuration modu</w:t>
      </w:r>
      <w:r w:rsidR="006917DE">
        <w:t>le in the new vehicle programme. This is the module we will copy the RTC configuration from.</w:t>
      </w:r>
    </w:p>
    <w:p w14:paraId="0FA12586" w14:textId="291F780D" w:rsidR="006917DE" w:rsidRDefault="006917DE" w:rsidP="006917DE">
      <w:pPr>
        <w:pStyle w:val="ListParagraph"/>
        <w:numPr>
          <w:ilvl w:val="0"/>
          <w:numId w:val="31"/>
        </w:numPr>
      </w:pPr>
      <w:r>
        <w:t>In the left hand pane, navigate to the new vehicle programme and select all of the requirements modules and add them to the right hand pane. Do NOT select the Variants modules.</w:t>
      </w:r>
    </w:p>
    <w:p w14:paraId="32C3660D" w14:textId="0E271FE9" w:rsidR="006917DE" w:rsidRDefault="006917DE" w:rsidP="006917DE">
      <w:pPr>
        <w:pStyle w:val="ListParagraph"/>
      </w:pPr>
    </w:p>
    <w:p w14:paraId="0DFFDAAE" w14:textId="681D19A9" w:rsidR="006917DE" w:rsidRDefault="006917DE" w:rsidP="006917DE">
      <w:pPr>
        <w:pStyle w:val="ListParagraph"/>
      </w:pPr>
      <w:r>
        <w:rPr>
          <w:noProof/>
        </w:rPr>
        <w:drawing>
          <wp:inline distT="0" distB="0" distL="0" distR="0" wp14:anchorId="3C2AFDA4" wp14:editId="76409D06">
            <wp:extent cx="5097780" cy="3589113"/>
            <wp:effectExtent l="0" t="0" r="762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03395" cy="3593066"/>
                    </a:xfrm>
                    <a:prstGeom prst="rect">
                      <a:avLst/>
                    </a:prstGeom>
                  </pic:spPr>
                </pic:pic>
              </a:graphicData>
            </a:graphic>
          </wp:inline>
        </w:drawing>
      </w:r>
    </w:p>
    <w:p w14:paraId="3F6E4D06" w14:textId="3E683DF5" w:rsidR="006917DE" w:rsidRDefault="006917DE" w:rsidP="006917DE">
      <w:pPr>
        <w:pStyle w:val="ListParagraph"/>
      </w:pPr>
    </w:p>
    <w:p w14:paraId="401DAD8E" w14:textId="7706EDEE" w:rsidR="006917DE" w:rsidRDefault="006917DE" w:rsidP="006917DE">
      <w:pPr>
        <w:pStyle w:val="ListParagraph"/>
      </w:pPr>
      <w:r>
        <w:t>At Phase 1, there are only the 17 Attributes requirements modules to add.</w:t>
      </w:r>
    </w:p>
    <w:p w14:paraId="5FE2AE3B" w14:textId="315D6861" w:rsidR="006917DE" w:rsidRDefault="006917DE" w:rsidP="006917DE">
      <w:pPr>
        <w:pStyle w:val="ListParagraph"/>
      </w:pPr>
    </w:p>
    <w:p w14:paraId="5AE7F337" w14:textId="67FF15A1" w:rsidR="006917DE" w:rsidRDefault="006917DE" w:rsidP="006917DE">
      <w:pPr>
        <w:pStyle w:val="ListParagraph"/>
        <w:numPr>
          <w:ilvl w:val="0"/>
          <w:numId w:val="31"/>
        </w:numPr>
      </w:pPr>
      <w:r>
        <w:t>Click the Copy button</w:t>
      </w:r>
    </w:p>
    <w:p w14:paraId="3FEDAB4A" w14:textId="6779257D" w:rsidR="006917DE" w:rsidRDefault="006917DE" w:rsidP="006917DE">
      <w:pPr>
        <w:pStyle w:val="ListParagraph"/>
        <w:numPr>
          <w:ilvl w:val="0"/>
          <w:numId w:val="31"/>
        </w:numPr>
      </w:pPr>
      <w:r>
        <w:t>Click ‘Confirm’ to continue with the Copy configuration operation.</w:t>
      </w:r>
    </w:p>
    <w:p w14:paraId="2DA0286B" w14:textId="74616133" w:rsidR="006917DE" w:rsidRDefault="006917DE" w:rsidP="006917DE">
      <w:pPr>
        <w:pStyle w:val="ListParagraph"/>
        <w:numPr>
          <w:ilvl w:val="0"/>
          <w:numId w:val="31"/>
        </w:numPr>
      </w:pPr>
      <w:r>
        <w:t>Verify the Copy operation was successful:</w:t>
      </w:r>
    </w:p>
    <w:p w14:paraId="56DADE5B" w14:textId="57A737C9" w:rsidR="006917DE" w:rsidRDefault="006917DE" w:rsidP="006917DE">
      <w:pPr>
        <w:pStyle w:val="ListParagraph"/>
      </w:pPr>
    </w:p>
    <w:p w14:paraId="4513F68E" w14:textId="744694ED" w:rsidR="006917DE" w:rsidRDefault="006917DE" w:rsidP="006917DE">
      <w:pPr>
        <w:pStyle w:val="ListParagraph"/>
      </w:pPr>
      <w:r>
        <w:rPr>
          <w:noProof/>
        </w:rPr>
        <w:drawing>
          <wp:inline distT="0" distB="0" distL="0" distR="0" wp14:anchorId="3178E12D" wp14:editId="6E0EB82E">
            <wp:extent cx="4389120" cy="2409013"/>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95332" cy="2412423"/>
                    </a:xfrm>
                    <a:prstGeom prst="rect">
                      <a:avLst/>
                    </a:prstGeom>
                  </pic:spPr>
                </pic:pic>
              </a:graphicData>
            </a:graphic>
          </wp:inline>
        </w:drawing>
      </w:r>
    </w:p>
    <w:p w14:paraId="0BA5142F" w14:textId="2D380F42" w:rsidR="006917DE" w:rsidRDefault="006917DE" w:rsidP="006917DE">
      <w:pPr>
        <w:pStyle w:val="ListParagraph"/>
        <w:numPr>
          <w:ilvl w:val="0"/>
          <w:numId w:val="31"/>
        </w:numPr>
      </w:pPr>
      <w:r>
        <w:t>Close the Copy Results dialogue box.</w:t>
      </w:r>
    </w:p>
    <w:p w14:paraId="5AAE3349" w14:textId="636720B5" w:rsidR="006917DE" w:rsidRDefault="006917DE" w:rsidP="006917DE">
      <w:pPr>
        <w:ind w:left="360"/>
      </w:pPr>
    </w:p>
    <w:p w14:paraId="065EA8A8" w14:textId="08F20BE3" w:rsidR="006917DE" w:rsidRDefault="006917DE" w:rsidP="006917DE">
      <w:pPr>
        <w:ind w:left="360"/>
      </w:pPr>
      <w:r>
        <w:t>This step is now complete.</w:t>
      </w:r>
    </w:p>
    <w:p w14:paraId="48BECB79" w14:textId="77777777" w:rsidR="006917DE" w:rsidRDefault="006917DE">
      <w:pPr>
        <w:overflowPunct/>
        <w:autoSpaceDE/>
        <w:autoSpaceDN/>
        <w:adjustRightInd/>
        <w:spacing w:after="0"/>
        <w:textAlignment w:val="auto"/>
      </w:pPr>
      <w:r>
        <w:br w:type="page"/>
      </w:r>
    </w:p>
    <w:p w14:paraId="7C37EFA8" w14:textId="33134DFA" w:rsidR="006917DE" w:rsidRDefault="004E1B99" w:rsidP="006917DE">
      <w:pPr>
        <w:pStyle w:val="Heading2"/>
      </w:pPr>
      <w:bookmarkStart w:id="38" w:name="_Toc456278275"/>
      <w:r>
        <w:t>Import groups in to RDS</w:t>
      </w:r>
      <w:bookmarkEnd w:id="38"/>
    </w:p>
    <w:p w14:paraId="5967A786" w14:textId="1780D56C" w:rsidR="00601BBC" w:rsidRDefault="00601BBC" w:rsidP="004E1B99">
      <w:r>
        <w:t>Rational Directory Server (RDS) is used between DOORS and the LDAP to allow the RMDV Administrators to create groups for RMDV without having to create new LDAP groups. The interface for creating groups and adding users from the LDAP to them is Rational Directory Administrator (RDA).</w:t>
      </w:r>
    </w:p>
    <w:p w14:paraId="4536F1B6" w14:textId="6C7ED96A" w:rsidR="004E1B99" w:rsidRDefault="004E1B99" w:rsidP="004E1B99">
      <w:r>
        <w:t>In order for the access rights to be set up correctly, a specific set of groups needs to be created. Specific user groups are discussed in section 4 in more detail.</w:t>
      </w:r>
    </w:p>
    <w:p w14:paraId="3D2369B4" w14:textId="7B4C1DF7" w:rsidR="004E1B99" w:rsidRDefault="004E1B99" w:rsidP="004E1B99">
      <w:r>
        <w:t>Every new vehicle programme has a specific Project Admin group and then a RMDV Contributor group for each MFC DVP Team as defined in the Project Configuration module.</w:t>
      </w:r>
      <w:r w:rsidR="00601BBC">
        <w:t xml:space="preserve"> Every RMDV user also goes in to a group called RMDV Reviewer, this allows read access at the project and folder layer, the user will also be </w:t>
      </w:r>
    </w:p>
    <w:p w14:paraId="6AC9A8D3" w14:textId="0324A28D" w:rsidR="004E1B99" w:rsidRDefault="004E1B99" w:rsidP="004E1B99">
      <w:r>
        <w:t>These groups can be created manually in RDS, but there are 17 MFC DVP Teams plus the Project Admin group so it is faster to manage a list in xml and then import it to RDS.</w:t>
      </w:r>
    </w:p>
    <w:p w14:paraId="3503D50A" w14:textId="6E8016E1" w:rsidR="004E1B99" w:rsidRDefault="00E67E6B" w:rsidP="004E1B99">
      <w:r>
        <w:t>The XML file template is a predefined format and can be edited in any text editor, the recommendation is Notepad++.</w:t>
      </w:r>
    </w:p>
    <w:p w14:paraId="42FAAE13" w14:textId="0530EA12" w:rsidR="00E67E6B" w:rsidRDefault="007A6E00" w:rsidP="004E1B99">
      <w:r>
        <w:t>The XML file is formatted as below:</w:t>
      </w:r>
    </w:p>
    <w:p w14:paraId="6BD151A9" w14:textId="6BA5CA93" w:rsidR="007A6E00" w:rsidRDefault="0058755E" w:rsidP="004E1B99">
      <w:r>
        <w:rPr>
          <w:noProof/>
        </w:rPr>
        <mc:AlternateContent>
          <mc:Choice Requires="wps">
            <w:drawing>
              <wp:anchor distT="0" distB="0" distL="114300" distR="114300" simplePos="0" relativeHeight="251741184" behindDoc="0" locked="0" layoutInCell="1" allowOverlap="1" wp14:anchorId="40DD80AC" wp14:editId="549ADCBA">
                <wp:simplePos x="0" y="0"/>
                <wp:positionH relativeFrom="column">
                  <wp:posOffset>3792689</wp:posOffset>
                </wp:positionH>
                <wp:positionV relativeFrom="paragraph">
                  <wp:posOffset>1829960</wp:posOffset>
                </wp:positionV>
                <wp:extent cx="1630018" cy="708190"/>
                <wp:effectExtent l="38100" t="0" r="27940" b="53975"/>
                <wp:wrapNone/>
                <wp:docPr id="249" name="Straight Arrow Connector 249"/>
                <wp:cNvGraphicFramePr/>
                <a:graphic xmlns:a="http://schemas.openxmlformats.org/drawingml/2006/main">
                  <a:graphicData uri="http://schemas.microsoft.com/office/word/2010/wordprocessingShape">
                    <wps:wsp>
                      <wps:cNvCnPr/>
                      <wps:spPr>
                        <a:xfrm flipH="1">
                          <a:off x="0" y="0"/>
                          <a:ext cx="1630018" cy="7081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F4A77B" id="Straight Arrow Connector 249" o:spid="_x0000_s1026" type="#_x0000_t32" style="position:absolute;margin-left:298.65pt;margin-top:144.1pt;width:128.35pt;height:55.7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" strokecolor="black [3213]" strokeweight=".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2C74F85B" wp14:editId="4A777B5E">
                <wp:simplePos x="0" y="0"/>
                <wp:positionH relativeFrom="column">
                  <wp:posOffset>2091109</wp:posOffset>
                </wp:positionH>
                <wp:positionV relativeFrom="paragraph">
                  <wp:posOffset>1414034</wp:posOffset>
                </wp:positionV>
                <wp:extent cx="3339879" cy="416007"/>
                <wp:effectExtent l="38100" t="0" r="13335" b="79375"/>
                <wp:wrapNone/>
                <wp:docPr id="248" name="Straight Arrow Connector 248"/>
                <wp:cNvGraphicFramePr/>
                <a:graphic xmlns:a="http://schemas.openxmlformats.org/drawingml/2006/main">
                  <a:graphicData uri="http://schemas.microsoft.com/office/word/2010/wordprocessingShape">
                    <wps:wsp>
                      <wps:cNvCnPr/>
                      <wps:spPr>
                        <a:xfrm flipH="1">
                          <a:off x="0" y="0"/>
                          <a:ext cx="3339879" cy="41600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367BC" id="Straight Arrow Connector 248" o:spid="_x0000_s1026" type="#_x0000_t32" style="position:absolute;margin-left:164.65pt;margin-top:111.35pt;width:263pt;height:32.7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730944" behindDoc="0" locked="0" layoutInCell="1" allowOverlap="1" wp14:anchorId="00E075A5" wp14:editId="1C09D8C2">
                <wp:simplePos x="0" y="0"/>
                <wp:positionH relativeFrom="column">
                  <wp:posOffset>5427345</wp:posOffset>
                </wp:positionH>
                <wp:positionV relativeFrom="paragraph">
                  <wp:posOffset>1710690</wp:posOffset>
                </wp:positionV>
                <wp:extent cx="1243330" cy="1404620"/>
                <wp:effectExtent l="0" t="0" r="13970" b="2032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1404620"/>
                        </a:xfrm>
                        <a:prstGeom prst="rect">
                          <a:avLst/>
                        </a:prstGeom>
                        <a:solidFill>
                          <a:srgbClr val="FFFFFF"/>
                        </a:solidFill>
                        <a:ln w="9525">
                          <a:solidFill>
                            <a:srgbClr val="000000"/>
                          </a:solidFill>
                          <a:miter lim="800000"/>
                          <a:headEnd/>
                          <a:tailEnd/>
                        </a:ln>
                      </wps:spPr>
                      <wps:txbx>
                        <w:txbxContent>
                          <w:p w14:paraId="57A9A090" w14:textId="18C3BCE4" w:rsidR="001772E8" w:rsidRPr="007A6E00" w:rsidRDefault="001772E8">
                            <w:pPr>
                              <w:rPr>
                                <w:lang w:val="en-GB"/>
                              </w:rPr>
                            </w:pPr>
                            <w:r>
                              <w:rPr>
                                <w:lang w:val="en-GB"/>
                              </w:rPr>
                              <w:t>Group 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E075A5" id="_x0000_s1046" type="#_x0000_t202" style="position:absolute;margin-left:427.35pt;margin-top:134.7pt;width:97.9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">
                <v:textbox style="mso-fit-shape-to-text:t">
                  <w:txbxContent>
                    <w:p w14:paraId="57A9A090" w14:textId="18C3BCE4" w:rsidR="001772E8" w:rsidRPr="007A6E00" w:rsidRDefault="001772E8">
                      <w:pPr>
                        <w:rPr>
                          <w:lang w:val="en-GB"/>
                        </w:rPr>
                      </w:pPr>
                      <w:r>
                        <w:rPr>
                          <w:lang w:val="en-GB"/>
                        </w:rPr>
                        <w:t>Group type</w:t>
                      </w:r>
                    </w:p>
                  </w:txbxContent>
                </v:textbox>
                <w10:wrap type="square"/>
              </v:shape>
            </w:pict>
          </mc:Fallback>
        </mc:AlternateContent>
      </w:r>
      <w:r>
        <w:rPr>
          <w:noProof/>
        </w:rPr>
        <mc:AlternateContent>
          <mc:Choice Requires="wps">
            <w:drawing>
              <wp:anchor distT="45720" distB="45720" distL="114300" distR="114300" simplePos="0" relativeHeight="251737088" behindDoc="0" locked="0" layoutInCell="1" allowOverlap="1" wp14:anchorId="3F511E79" wp14:editId="76B711BB">
                <wp:simplePos x="0" y="0"/>
                <wp:positionH relativeFrom="column">
                  <wp:posOffset>5433722</wp:posOffset>
                </wp:positionH>
                <wp:positionV relativeFrom="paragraph">
                  <wp:posOffset>1275880</wp:posOffset>
                </wp:positionV>
                <wp:extent cx="1243330" cy="1404620"/>
                <wp:effectExtent l="0" t="0" r="13970" b="2032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1404620"/>
                        </a:xfrm>
                        <a:prstGeom prst="rect">
                          <a:avLst/>
                        </a:prstGeom>
                        <a:solidFill>
                          <a:srgbClr val="FFFFFF"/>
                        </a:solidFill>
                        <a:ln w="9525">
                          <a:solidFill>
                            <a:srgbClr val="000000"/>
                          </a:solidFill>
                          <a:miter lim="800000"/>
                          <a:headEnd/>
                          <a:tailEnd/>
                        </a:ln>
                      </wps:spPr>
                      <wps:txbx>
                        <w:txbxContent>
                          <w:p w14:paraId="5368B10F" w14:textId="306529B5" w:rsidR="001772E8" w:rsidRPr="007A6E00" w:rsidRDefault="001772E8" w:rsidP="007A6E00">
                            <w:pPr>
                              <w:rPr>
                                <w:lang w:val="en-GB"/>
                              </w:rPr>
                            </w:pPr>
                            <w:r>
                              <w:rPr>
                                <w:lang w:val="en-GB"/>
                              </w:rPr>
                              <w:t>Team 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511E79" id="_x0000_s1047" type="#_x0000_t202" style="position:absolute;margin-left:427.85pt;margin-top:100.45pt;width:97.9pt;height:110.6pt;z-index:251737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">
                <v:textbox style="mso-fit-shape-to-text:t">
                  <w:txbxContent>
                    <w:p w14:paraId="5368B10F" w14:textId="306529B5" w:rsidR="001772E8" w:rsidRPr="007A6E00" w:rsidRDefault="001772E8" w:rsidP="007A6E00">
                      <w:pPr>
                        <w:rPr>
                          <w:lang w:val="en-GB"/>
                        </w:rPr>
                      </w:pPr>
                      <w:r>
                        <w:rPr>
                          <w:lang w:val="en-GB"/>
                        </w:rPr>
                        <w:t>Team Name</w:t>
                      </w:r>
                    </w:p>
                  </w:txbxContent>
                </v:textbox>
                <w10:wrap type="square"/>
              </v:shape>
            </w:pict>
          </mc:Fallback>
        </mc:AlternateContent>
      </w:r>
      <w:r>
        <w:rPr>
          <w:noProof/>
        </w:rPr>
        <mc:AlternateContent>
          <mc:Choice Requires="wps">
            <w:drawing>
              <wp:anchor distT="0" distB="0" distL="114300" distR="114300" simplePos="0" relativeHeight="251738112" behindDoc="0" locked="0" layoutInCell="1" allowOverlap="1" wp14:anchorId="24CDA490" wp14:editId="4BC548EA">
                <wp:simplePos x="0" y="0"/>
                <wp:positionH relativeFrom="column">
                  <wp:posOffset>1288596</wp:posOffset>
                </wp:positionH>
                <wp:positionV relativeFrom="paragraph">
                  <wp:posOffset>257574</wp:posOffset>
                </wp:positionV>
                <wp:extent cx="4102608" cy="259080"/>
                <wp:effectExtent l="38100" t="0" r="12700" b="83820"/>
                <wp:wrapNone/>
                <wp:docPr id="236" name="Straight Arrow Connector 236"/>
                <wp:cNvGraphicFramePr/>
                <a:graphic xmlns:a="http://schemas.openxmlformats.org/drawingml/2006/main">
                  <a:graphicData uri="http://schemas.microsoft.com/office/word/2010/wordprocessingShape">
                    <wps:wsp>
                      <wps:cNvCnPr/>
                      <wps:spPr>
                        <a:xfrm flipH="1">
                          <a:off x="0" y="0"/>
                          <a:ext cx="4102608" cy="2590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42EEC" id="Straight Arrow Connector 236" o:spid="_x0000_s1026" type="#_x0000_t32" style="position:absolute;margin-left:101.45pt;margin-top:20.3pt;width:323.05pt;height:20.4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" strokecolor="black [3213]" strokeweight=".5pt">
                <v:stroke endarrow="block" joinstyle="miter"/>
              </v:shape>
            </w:pict>
          </mc:Fallback>
        </mc:AlternateContent>
      </w:r>
      <w:r>
        <w:rPr>
          <w:noProof/>
        </w:rPr>
        <mc:AlternateContent>
          <mc:Choice Requires="wps">
            <w:drawing>
              <wp:anchor distT="45720" distB="45720" distL="114300" distR="114300" simplePos="0" relativeHeight="251732992" behindDoc="0" locked="0" layoutInCell="1" allowOverlap="1" wp14:anchorId="22579FAF" wp14:editId="1C94EAF2">
                <wp:simplePos x="0" y="0"/>
                <wp:positionH relativeFrom="column">
                  <wp:posOffset>5389245</wp:posOffset>
                </wp:positionH>
                <wp:positionV relativeFrom="paragraph">
                  <wp:posOffset>128905</wp:posOffset>
                </wp:positionV>
                <wp:extent cx="1243330" cy="1404620"/>
                <wp:effectExtent l="0" t="0" r="13970" b="2667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1404620"/>
                        </a:xfrm>
                        <a:prstGeom prst="rect">
                          <a:avLst/>
                        </a:prstGeom>
                        <a:solidFill>
                          <a:srgbClr val="FFFFFF"/>
                        </a:solidFill>
                        <a:ln w="9525">
                          <a:solidFill>
                            <a:srgbClr val="000000"/>
                          </a:solidFill>
                          <a:miter lim="800000"/>
                          <a:headEnd/>
                          <a:tailEnd/>
                        </a:ln>
                      </wps:spPr>
                      <wps:txbx>
                        <w:txbxContent>
                          <w:p w14:paraId="321BC677" w14:textId="1D47DCF5" w:rsidR="001772E8" w:rsidRPr="007A6E00" w:rsidRDefault="001772E8" w:rsidP="007A6E00">
                            <w:pPr>
                              <w:rPr>
                                <w:lang w:val="en-GB"/>
                              </w:rPr>
                            </w:pPr>
                            <w:r>
                              <w:rPr>
                                <w:lang w:val="en-GB"/>
                              </w:rPr>
                              <w:t>Project name (UAT)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579FAF" id="_x0000_s1048" type="#_x0000_t202" style="position:absolute;margin-left:424.35pt;margin-top:10.15pt;width:97.9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">
                <v:textbox style="mso-fit-shape-to-text:t">
                  <w:txbxContent>
                    <w:p w14:paraId="321BC677" w14:textId="1D47DCF5" w:rsidR="001772E8" w:rsidRPr="007A6E00" w:rsidRDefault="001772E8" w:rsidP="007A6E00">
                      <w:pPr>
                        <w:rPr>
                          <w:lang w:val="en-GB"/>
                        </w:rPr>
                      </w:pPr>
                      <w:r>
                        <w:rPr>
                          <w:lang w:val="en-GB"/>
                        </w:rPr>
                        <w:t>Project name (UAT)</w:t>
                      </w:r>
                    </w:p>
                  </w:txbxContent>
                </v:textbox>
                <w10:wrap type="square"/>
              </v:shape>
            </w:pict>
          </mc:Fallback>
        </mc:AlternateContent>
      </w:r>
      <w:r w:rsidR="007A6E00">
        <w:rPr>
          <w:noProof/>
        </w:rPr>
        <mc:AlternateContent>
          <mc:Choice Requires="wps">
            <w:drawing>
              <wp:anchor distT="0" distB="0" distL="114300" distR="114300" simplePos="0" relativeHeight="251739136" behindDoc="0" locked="0" layoutInCell="1" allowOverlap="1" wp14:anchorId="4DCDCC03" wp14:editId="146036F8">
                <wp:simplePos x="0" y="0"/>
                <wp:positionH relativeFrom="column">
                  <wp:posOffset>1472565</wp:posOffset>
                </wp:positionH>
                <wp:positionV relativeFrom="paragraph">
                  <wp:posOffset>883285</wp:posOffset>
                </wp:positionV>
                <wp:extent cx="3954780" cy="312420"/>
                <wp:effectExtent l="38100" t="0" r="26670" b="87630"/>
                <wp:wrapNone/>
                <wp:docPr id="240" name="Straight Arrow Connector 240"/>
                <wp:cNvGraphicFramePr/>
                <a:graphic xmlns:a="http://schemas.openxmlformats.org/drawingml/2006/main">
                  <a:graphicData uri="http://schemas.microsoft.com/office/word/2010/wordprocessingShape">
                    <wps:wsp>
                      <wps:cNvCnPr/>
                      <wps:spPr>
                        <a:xfrm flipH="1">
                          <a:off x="0" y="0"/>
                          <a:ext cx="3954780" cy="3124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B560AEF" id="Straight Arrow Connector 240" o:spid="_x0000_s1026" type="#_x0000_t32" style="position:absolute;margin-left:115.95pt;margin-top:69.55pt;width:311.4pt;height:24.6pt;flip:x;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" strokecolor="black [3213]" strokeweight=".5pt">
                <v:stroke endarrow="block" joinstyle="miter"/>
              </v:shape>
            </w:pict>
          </mc:Fallback>
        </mc:AlternateContent>
      </w:r>
      <w:r w:rsidR="007A6E00">
        <w:rPr>
          <w:noProof/>
        </w:rPr>
        <mc:AlternateContent>
          <mc:Choice Requires="wps">
            <w:drawing>
              <wp:anchor distT="45720" distB="45720" distL="114300" distR="114300" simplePos="0" relativeHeight="251735040" behindDoc="0" locked="0" layoutInCell="1" allowOverlap="1" wp14:anchorId="13406ED6" wp14:editId="5C53A7E5">
                <wp:simplePos x="0" y="0"/>
                <wp:positionH relativeFrom="column">
                  <wp:posOffset>5425440</wp:posOffset>
                </wp:positionH>
                <wp:positionV relativeFrom="paragraph">
                  <wp:posOffset>677545</wp:posOffset>
                </wp:positionV>
                <wp:extent cx="1243330" cy="1404620"/>
                <wp:effectExtent l="0" t="0" r="13970" b="2667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1404620"/>
                        </a:xfrm>
                        <a:prstGeom prst="rect">
                          <a:avLst/>
                        </a:prstGeom>
                        <a:solidFill>
                          <a:srgbClr val="FFFFFF"/>
                        </a:solidFill>
                        <a:ln w="9525">
                          <a:solidFill>
                            <a:srgbClr val="000000"/>
                          </a:solidFill>
                          <a:miter lim="800000"/>
                          <a:headEnd/>
                          <a:tailEnd/>
                        </a:ln>
                      </wps:spPr>
                      <wps:txbx>
                        <w:txbxContent>
                          <w:p w14:paraId="4A627964" w14:textId="6717B87D" w:rsidR="001772E8" w:rsidRPr="007A6E00" w:rsidRDefault="001772E8" w:rsidP="007A6E00">
                            <w:pPr>
                              <w:rPr>
                                <w:lang w:val="en-GB"/>
                              </w:rPr>
                            </w:pPr>
                            <w:r>
                              <w:rPr>
                                <w:lang w:val="en-GB"/>
                              </w:rPr>
                              <w:t>Level (as in 02 – CUSTOMER)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06ED6" id="_x0000_s1049" type="#_x0000_t202" style="position:absolute;margin-left:427.2pt;margin-top:53.35pt;width:97.9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">
                <v:textbox style="mso-fit-shape-to-text:t">
                  <w:txbxContent>
                    <w:p w14:paraId="4A627964" w14:textId="6717B87D" w:rsidR="001772E8" w:rsidRPr="007A6E00" w:rsidRDefault="001772E8" w:rsidP="007A6E00">
                      <w:pPr>
                        <w:rPr>
                          <w:lang w:val="en-GB"/>
                        </w:rPr>
                      </w:pPr>
                      <w:r>
                        <w:rPr>
                          <w:lang w:val="en-GB"/>
                        </w:rPr>
                        <w:t>Level (as in 02 – CUSTOMER)</w:t>
                      </w:r>
                    </w:p>
                  </w:txbxContent>
                </v:textbox>
                <w10:wrap type="square"/>
              </v:shape>
            </w:pict>
          </mc:Fallback>
        </mc:AlternateContent>
      </w:r>
      <w:r w:rsidR="007A6E00">
        <w:rPr>
          <w:noProof/>
        </w:rPr>
        <w:drawing>
          <wp:inline distT="0" distB="0" distL="0" distR="0" wp14:anchorId="4F544A09" wp14:editId="0AA51719">
            <wp:extent cx="4829124" cy="26593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2652" cy="2661323"/>
                    </a:xfrm>
                    <a:prstGeom prst="rect">
                      <a:avLst/>
                    </a:prstGeom>
                  </pic:spPr>
                </pic:pic>
              </a:graphicData>
            </a:graphic>
          </wp:inline>
        </w:drawing>
      </w:r>
    </w:p>
    <w:p w14:paraId="52595214" w14:textId="0CA24A3A" w:rsidR="0058755E" w:rsidRDefault="0058755E" w:rsidP="004E1B99"/>
    <w:p w14:paraId="49064D84" w14:textId="7890412F" w:rsidR="0058755E" w:rsidRDefault="0058755E" w:rsidP="004E1B99">
      <w:r>
        <w:t>These group names are used by the DXL scripts to set the access right correctly for the new vehi</w:t>
      </w:r>
      <w:r w:rsidR="00857E95">
        <w:t>cle programme. When using DOORS it is imperative to understand and define the access rights correctly in order to prevent users reading, modifying or deleting data accidentally.</w:t>
      </w:r>
    </w:p>
    <w:p w14:paraId="5E30BDFC" w14:textId="3950390D" w:rsidR="00857E95" w:rsidRDefault="00857E95" w:rsidP="00601BBC">
      <w:pPr>
        <w:pStyle w:val="ListParagraph"/>
        <w:numPr>
          <w:ilvl w:val="0"/>
          <w:numId w:val="32"/>
        </w:numPr>
      </w:pPr>
      <w:r>
        <w:t>With the XML file open, replace all of the project names with the new project name i.e. replace UAT with X999-7vu-18MY.</w:t>
      </w:r>
    </w:p>
    <w:p w14:paraId="2D581499" w14:textId="44EFA57E" w:rsidR="00857E95" w:rsidRDefault="00857E95" w:rsidP="004E1B99">
      <w:r>
        <w:rPr>
          <w:noProof/>
        </w:rPr>
        <w:drawing>
          <wp:inline distT="0" distB="0" distL="0" distR="0" wp14:anchorId="38ACA5DF" wp14:editId="1AADF913">
            <wp:extent cx="5963478" cy="383099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93234" cy="3850110"/>
                    </a:xfrm>
                    <a:prstGeom prst="rect">
                      <a:avLst/>
                    </a:prstGeom>
                  </pic:spPr>
                </pic:pic>
              </a:graphicData>
            </a:graphic>
          </wp:inline>
        </w:drawing>
      </w:r>
    </w:p>
    <w:p w14:paraId="1905D9AE" w14:textId="35575C76" w:rsidR="004E1B99" w:rsidRDefault="00857E95" w:rsidP="004E1B99">
      <w:r>
        <w:t xml:space="preserve">The group names should now reflect the correct </w:t>
      </w:r>
      <w:r w:rsidR="00601BBC">
        <w:t>project:</w:t>
      </w:r>
    </w:p>
    <w:p w14:paraId="7382EDA9" w14:textId="2BBC0650" w:rsidR="00601BBC" w:rsidRPr="004E1B99" w:rsidRDefault="00601BBC" w:rsidP="004E1B99">
      <w:r>
        <w:rPr>
          <w:noProof/>
        </w:rPr>
        <w:drawing>
          <wp:inline distT="0" distB="0" distL="0" distR="0" wp14:anchorId="674AE8F4" wp14:editId="339273A7">
            <wp:extent cx="6156325" cy="2604135"/>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6325" cy="2604135"/>
                    </a:xfrm>
                    <a:prstGeom prst="rect">
                      <a:avLst/>
                    </a:prstGeom>
                  </pic:spPr>
                </pic:pic>
              </a:graphicData>
            </a:graphic>
          </wp:inline>
        </w:drawing>
      </w:r>
    </w:p>
    <w:p w14:paraId="614D5F36" w14:textId="1AEC353F" w:rsidR="00C52C40" w:rsidRDefault="00C52C40" w:rsidP="00C52C40"/>
    <w:p w14:paraId="72C3819C" w14:textId="14A1D202" w:rsidR="00C52C40" w:rsidRDefault="00601BBC" w:rsidP="00601BBC">
      <w:pPr>
        <w:pStyle w:val="ListParagraph"/>
        <w:numPr>
          <w:ilvl w:val="0"/>
          <w:numId w:val="32"/>
        </w:numPr>
      </w:pPr>
      <w:r>
        <w:t xml:space="preserve">Open Rational Directory Administrator – </w:t>
      </w:r>
      <w:hyperlink r:id="rId60" w:history="1">
        <w:r w:rsidRPr="00601BBC">
          <w:rPr>
            <w:rStyle w:val="Hyperlink"/>
          </w:rPr>
          <w:t>https://tmlrda.clm.ibmcloud.com:9443/webrda/rda</w:t>
        </w:r>
      </w:hyperlink>
    </w:p>
    <w:p w14:paraId="1F02573E" w14:textId="70363D9C" w:rsidR="00601BBC" w:rsidRDefault="00601BBC" w:rsidP="00601BBC">
      <w:pPr>
        <w:pStyle w:val="ListParagraph"/>
        <w:numPr>
          <w:ilvl w:val="0"/>
          <w:numId w:val="32"/>
        </w:numPr>
      </w:pPr>
      <w:r>
        <w:t>Login as tdsadmin (this is the ONLY account that can log in to RDS)</w:t>
      </w:r>
    </w:p>
    <w:p w14:paraId="79F9AEBF" w14:textId="7E0A1C53" w:rsidR="005270D0" w:rsidRDefault="00E87A04" w:rsidP="005270D0">
      <w:r>
        <w:rPr>
          <w:noProof/>
        </w:rPr>
        <mc:AlternateContent>
          <mc:Choice Requires="wps">
            <w:drawing>
              <wp:anchor distT="0" distB="0" distL="114300" distR="114300" simplePos="0" relativeHeight="251747328" behindDoc="0" locked="0" layoutInCell="1" allowOverlap="1" wp14:anchorId="64EDA5F2" wp14:editId="6692673D">
                <wp:simplePos x="0" y="0"/>
                <wp:positionH relativeFrom="column">
                  <wp:posOffset>150992</wp:posOffset>
                </wp:positionH>
                <wp:positionV relativeFrom="paragraph">
                  <wp:posOffset>499000</wp:posOffset>
                </wp:positionV>
                <wp:extent cx="572190" cy="2997641"/>
                <wp:effectExtent l="57150" t="38100" r="37465" b="12700"/>
                <wp:wrapNone/>
                <wp:docPr id="275" name="Straight Arrow Connector 275"/>
                <wp:cNvGraphicFramePr/>
                <a:graphic xmlns:a="http://schemas.openxmlformats.org/drawingml/2006/main">
                  <a:graphicData uri="http://schemas.microsoft.com/office/word/2010/wordprocessingShape">
                    <wps:wsp>
                      <wps:cNvCnPr/>
                      <wps:spPr>
                        <a:xfrm flipH="1" flipV="1">
                          <a:off x="0" y="0"/>
                          <a:ext cx="572190" cy="299764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B5F8E6C" id="Straight Arrow Connector 275" o:spid="_x0000_s1026" type="#_x0000_t32" style="position:absolute;margin-left:11.9pt;margin-top:39.3pt;width:45.05pt;height:236.05pt;flip:x y;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" strokecolor="black [3213]" strokeweight=".5pt">
                <v:stroke endarrow="block" joinstyle="miter"/>
              </v:shape>
            </w:pict>
          </mc:Fallback>
        </mc:AlternateContent>
      </w:r>
      <w:r w:rsidR="005270D0">
        <w:rPr>
          <w:noProof/>
        </w:rPr>
        <mc:AlternateContent>
          <mc:Choice Requires="wps">
            <w:drawing>
              <wp:anchor distT="0" distB="0" distL="114300" distR="114300" simplePos="0" relativeHeight="251744256" behindDoc="0" locked="0" layoutInCell="1" allowOverlap="1" wp14:anchorId="4B318316" wp14:editId="3C8146EF">
                <wp:simplePos x="0" y="0"/>
                <wp:positionH relativeFrom="column">
                  <wp:posOffset>4420842</wp:posOffset>
                </wp:positionH>
                <wp:positionV relativeFrom="paragraph">
                  <wp:posOffset>1898429</wp:posOffset>
                </wp:positionV>
                <wp:extent cx="39757" cy="1598212"/>
                <wp:effectExtent l="76200" t="38100" r="55880" b="21590"/>
                <wp:wrapNone/>
                <wp:docPr id="273" name="Straight Arrow Connector 273"/>
                <wp:cNvGraphicFramePr/>
                <a:graphic xmlns:a="http://schemas.openxmlformats.org/drawingml/2006/main">
                  <a:graphicData uri="http://schemas.microsoft.com/office/word/2010/wordprocessingShape">
                    <wps:wsp>
                      <wps:cNvCnPr/>
                      <wps:spPr>
                        <a:xfrm flipH="1" flipV="1">
                          <a:off x="0" y="0"/>
                          <a:ext cx="39757" cy="159821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32F8C5" id="Straight Arrow Connector 273" o:spid="_x0000_s1026" type="#_x0000_t32" style="position:absolute;margin-left:348.1pt;margin-top:149.5pt;width:3.15pt;height:125.85pt;flip:x y;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" strokecolor="black [3213]" strokeweight=".5pt">
                <v:stroke endarrow="block" joinstyle="miter"/>
              </v:shape>
            </w:pict>
          </mc:Fallback>
        </mc:AlternateContent>
      </w:r>
      <w:r w:rsidR="005270D0">
        <w:rPr>
          <w:noProof/>
        </w:rPr>
        <w:drawing>
          <wp:inline distT="0" distB="0" distL="0" distR="0" wp14:anchorId="3408025A" wp14:editId="7B5BFA60">
            <wp:extent cx="6156325" cy="3078480"/>
            <wp:effectExtent l="0" t="0" r="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6325" cy="3078480"/>
                    </a:xfrm>
                    <a:prstGeom prst="rect">
                      <a:avLst/>
                    </a:prstGeom>
                  </pic:spPr>
                </pic:pic>
              </a:graphicData>
            </a:graphic>
          </wp:inline>
        </w:drawing>
      </w:r>
    </w:p>
    <w:p w14:paraId="7F7B5966" w14:textId="77777777" w:rsidR="00E87A04" w:rsidRDefault="00E87A04" w:rsidP="005270D0">
      <w:pPr>
        <w:pStyle w:val="ListParagraph"/>
      </w:pPr>
    </w:p>
    <w:p w14:paraId="2FAE47DA" w14:textId="77777777" w:rsidR="00E87A04" w:rsidRDefault="00E87A04" w:rsidP="005270D0">
      <w:pPr>
        <w:pStyle w:val="ListParagraph"/>
      </w:pPr>
    </w:p>
    <w:p w14:paraId="3879F6CC" w14:textId="6A85EFB8" w:rsidR="00E87A04" w:rsidRDefault="00E87A04" w:rsidP="005270D0">
      <w:pPr>
        <w:pStyle w:val="ListParagraph"/>
      </w:pPr>
      <w:r>
        <w:rPr>
          <w:noProof/>
        </w:rPr>
        <mc:AlternateContent>
          <mc:Choice Requires="wps">
            <w:drawing>
              <wp:anchor distT="45720" distB="45720" distL="114300" distR="114300" simplePos="0" relativeHeight="251743232" behindDoc="0" locked="0" layoutInCell="1" allowOverlap="1" wp14:anchorId="5703313F" wp14:editId="662CB4B2">
                <wp:simplePos x="0" y="0"/>
                <wp:positionH relativeFrom="column">
                  <wp:posOffset>3515995</wp:posOffset>
                </wp:positionH>
                <wp:positionV relativeFrom="paragraph">
                  <wp:posOffset>38735</wp:posOffset>
                </wp:positionV>
                <wp:extent cx="2360930" cy="1404620"/>
                <wp:effectExtent l="0" t="0" r="13970" b="26670"/>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15EAC78" w14:textId="4CE2B7F5" w:rsidR="001772E8" w:rsidRDefault="001772E8">
                            <w:r>
                              <w:t>Users from the LDAP (in this case the CloudLDAP)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03313F" id="_x0000_s1050" type="#_x0000_t202" style="position:absolute;left:0;text-align:left;margin-left:276.85pt;margin-top:3.05pt;width:185.9pt;height:110.6pt;z-index:2517432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MS1KQIAAE8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">
                <v:textbox style="mso-fit-shape-to-text:t">
                  <w:txbxContent>
                    <w:p w14:paraId="015EAC78" w14:textId="4CE2B7F5" w:rsidR="001772E8" w:rsidRDefault="001772E8">
                      <w:r>
                        <w:t>Users from the LDAP (in this case the CloudLDAP)</w:t>
                      </w:r>
                    </w:p>
                  </w:txbxContent>
                </v:textbox>
                <w10:wrap type="square"/>
              </v:shape>
            </w:pict>
          </mc:Fallback>
        </mc:AlternateContent>
      </w:r>
      <w:r>
        <w:rPr>
          <w:noProof/>
        </w:rPr>
        <mc:AlternateContent>
          <mc:Choice Requires="wps">
            <w:drawing>
              <wp:anchor distT="45720" distB="45720" distL="114300" distR="114300" simplePos="0" relativeHeight="251746304" behindDoc="0" locked="0" layoutInCell="1" allowOverlap="1" wp14:anchorId="59E0D938" wp14:editId="51EF4D2B">
                <wp:simplePos x="0" y="0"/>
                <wp:positionH relativeFrom="column">
                  <wp:posOffset>112643</wp:posOffset>
                </wp:positionH>
                <wp:positionV relativeFrom="paragraph">
                  <wp:posOffset>38266</wp:posOffset>
                </wp:positionV>
                <wp:extent cx="2360930" cy="1404620"/>
                <wp:effectExtent l="0" t="0" r="13970" b="2032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849BD76" w14:textId="715CCEF8" w:rsidR="001772E8" w:rsidRDefault="001772E8">
                            <w:r>
                              <w:t>RDS information – click triangle to expand.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E0D938" id="_x0000_s1051" type="#_x0000_t202" style="position:absolute;left:0;text-align:left;margin-left:8.85pt;margin-top:3pt;width:185.9pt;height:110.6pt;z-index:2517463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FY+KQIAAE8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">
                <v:textbox style="mso-fit-shape-to-text:t">
                  <w:txbxContent>
                    <w:p w14:paraId="3849BD76" w14:textId="715CCEF8" w:rsidR="001772E8" w:rsidRDefault="001772E8">
                      <w:r>
                        <w:t>RDS information – click triangle to expand.</w:t>
                      </w:r>
                    </w:p>
                  </w:txbxContent>
                </v:textbox>
                <w10:wrap type="square"/>
              </v:shape>
            </w:pict>
          </mc:Fallback>
        </mc:AlternateContent>
      </w:r>
    </w:p>
    <w:p w14:paraId="14FC953B" w14:textId="47350EA0" w:rsidR="00E87A04" w:rsidRDefault="00E87A04" w:rsidP="005270D0">
      <w:pPr>
        <w:pStyle w:val="ListParagraph"/>
      </w:pPr>
    </w:p>
    <w:p w14:paraId="15940581" w14:textId="7EF7DE3F" w:rsidR="00E87A04" w:rsidRDefault="00E87A04" w:rsidP="005270D0">
      <w:pPr>
        <w:pStyle w:val="ListParagraph"/>
      </w:pPr>
    </w:p>
    <w:p w14:paraId="5D665E3B" w14:textId="37C2027A" w:rsidR="00E87A04" w:rsidRDefault="00E87A04" w:rsidP="005270D0">
      <w:pPr>
        <w:pStyle w:val="ListParagraph"/>
      </w:pPr>
    </w:p>
    <w:p w14:paraId="71121E0F" w14:textId="763A8209" w:rsidR="00E87A04" w:rsidRDefault="00E87A04" w:rsidP="005270D0">
      <w:pPr>
        <w:pStyle w:val="ListParagraph"/>
      </w:pPr>
    </w:p>
    <w:p w14:paraId="50325375" w14:textId="5EDC6266" w:rsidR="00E87A04" w:rsidRDefault="00E87A04" w:rsidP="00E87A04">
      <w:pPr>
        <w:pStyle w:val="ListParagraph"/>
        <w:numPr>
          <w:ilvl w:val="0"/>
          <w:numId w:val="32"/>
        </w:numPr>
      </w:pPr>
      <w:r>
        <w:t>Select Console &gt; Migrate</w:t>
      </w:r>
    </w:p>
    <w:p w14:paraId="47B7CF67" w14:textId="6BDA017E" w:rsidR="00E87A04" w:rsidRDefault="00E87A04" w:rsidP="00E87A04">
      <w:pPr>
        <w:pStyle w:val="ListParagraph"/>
      </w:pPr>
    </w:p>
    <w:p w14:paraId="257823DB" w14:textId="15AA6F0E" w:rsidR="00E87A04" w:rsidRDefault="00E87A04" w:rsidP="00E87A04">
      <w:pPr>
        <w:pStyle w:val="ListParagraph"/>
      </w:pPr>
      <w:r>
        <w:rPr>
          <w:noProof/>
        </w:rPr>
        <w:drawing>
          <wp:inline distT="0" distB="0" distL="0" distR="0" wp14:anchorId="5AA203CD" wp14:editId="1478B694">
            <wp:extent cx="3703641" cy="196613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3641" cy="1966130"/>
                    </a:xfrm>
                    <a:prstGeom prst="rect">
                      <a:avLst/>
                    </a:prstGeom>
                  </pic:spPr>
                </pic:pic>
              </a:graphicData>
            </a:graphic>
          </wp:inline>
        </w:drawing>
      </w:r>
    </w:p>
    <w:p w14:paraId="46732987" w14:textId="346B83BE" w:rsidR="00E87A04" w:rsidRDefault="00E87A04" w:rsidP="00E87A04">
      <w:pPr>
        <w:pStyle w:val="ListParagraph"/>
      </w:pPr>
    </w:p>
    <w:p w14:paraId="1BA9D8B5" w14:textId="058B0CF9" w:rsidR="00E87A04" w:rsidRDefault="00E87A04" w:rsidP="00E87A04">
      <w:pPr>
        <w:pStyle w:val="ListParagraph"/>
        <w:numPr>
          <w:ilvl w:val="0"/>
          <w:numId w:val="32"/>
        </w:numPr>
      </w:pPr>
      <w:r>
        <w:t>Select Group Migration</w:t>
      </w:r>
    </w:p>
    <w:p w14:paraId="427D5FDC" w14:textId="5E7E4A86" w:rsidR="00E87A04" w:rsidRDefault="00E87A04" w:rsidP="00E87A04">
      <w:pPr>
        <w:pStyle w:val="ListParagraph"/>
        <w:numPr>
          <w:ilvl w:val="0"/>
          <w:numId w:val="32"/>
        </w:numPr>
      </w:pPr>
      <w:r>
        <w:t>Browse to the groups XML file you created earlier and select Open</w:t>
      </w:r>
    </w:p>
    <w:p w14:paraId="2DFDDDA2" w14:textId="1C030683" w:rsidR="00E87A04" w:rsidRDefault="00E87A04" w:rsidP="00E87A04">
      <w:pPr>
        <w:pStyle w:val="ListParagraph"/>
      </w:pPr>
    </w:p>
    <w:p w14:paraId="3B1D98B8" w14:textId="053D127A" w:rsidR="00E87A04" w:rsidRDefault="00E87A04" w:rsidP="00E87A04">
      <w:pPr>
        <w:pStyle w:val="ListParagraph"/>
      </w:pPr>
      <w:r>
        <w:rPr>
          <w:noProof/>
        </w:rPr>
        <w:drawing>
          <wp:inline distT="0" distB="0" distL="0" distR="0" wp14:anchorId="12FA8D11" wp14:editId="07EC291E">
            <wp:extent cx="7645709" cy="5016388"/>
            <wp:effectExtent l="317"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16200000">
                      <a:off x="0" y="0"/>
                      <a:ext cx="7660598" cy="5026157"/>
                    </a:xfrm>
                    <a:prstGeom prst="rect">
                      <a:avLst/>
                    </a:prstGeom>
                  </pic:spPr>
                </pic:pic>
              </a:graphicData>
            </a:graphic>
          </wp:inline>
        </w:drawing>
      </w:r>
    </w:p>
    <w:p w14:paraId="5D5D950E" w14:textId="17614A7C" w:rsidR="00E87A04" w:rsidRDefault="00E87A04" w:rsidP="005270D0">
      <w:pPr>
        <w:pStyle w:val="ListParagraph"/>
      </w:pPr>
    </w:p>
    <w:p w14:paraId="355D8C0D" w14:textId="48248948" w:rsidR="00E87A04" w:rsidRDefault="00656D3F" w:rsidP="00656D3F">
      <w:pPr>
        <w:pStyle w:val="ListParagraph"/>
        <w:numPr>
          <w:ilvl w:val="0"/>
          <w:numId w:val="32"/>
        </w:numPr>
      </w:pPr>
      <w:r>
        <w:t>Select Upload.</w:t>
      </w:r>
    </w:p>
    <w:p w14:paraId="3CB369E5" w14:textId="58ED8738" w:rsidR="00656D3F" w:rsidRDefault="00656D3F" w:rsidP="00656D3F">
      <w:pPr>
        <w:pStyle w:val="ListParagraph"/>
        <w:numPr>
          <w:ilvl w:val="0"/>
          <w:numId w:val="32"/>
        </w:numPr>
      </w:pPr>
      <w:r>
        <w:t>Click the OK on the file upload acknowledgement</w:t>
      </w:r>
    </w:p>
    <w:p w14:paraId="2B6945E3" w14:textId="05372399" w:rsidR="00656D3F" w:rsidRDefault="00656D3F" w:rsidP="00656D3F">
      <w:pPr>
        <w:pStyle w:val="ListParagraph"/>
        <w:numPr>
          <w:ilvl w:val="0"/>
          <w:numId w:val="32"/>
        </w:numPr>
      </w:pPr>
      <w:r>
        <w:t>Click Finish – the pre-migration analysis view is now shown</w:t>
      </w:r>
    </w:p>
    <w:p w14:paraId="6D03DA4A" w14:textId="2DEEA57C" w:rsidR="00656D3F" w:rsidRDefault="00656D3F" w:rsidP="00656D3F">
      <w:pPr>
        <w:pStyle w:val="ListParagraph"/>
      </w:pPr>
    </w:p>
    <w:p w14:paraId="374F61E9" w14:textId="2AE61DAC" w:rsidR="00656D3F" w:rsidRDefault="00656D3F" w:rsidP="00656D3F">
      <w:pPr>
        <w:pStyle w:val="ListParagraph"/>
      </w:pPr>
      <w:r>
        <w:rPr>
          <w:noProof/>
        </w:rPr>
        <w:drawing>
          <wp:inline distT="0" distB="0" distL="0" distR="0" wp14:anchorId="590D0AE7" wp14:editId="64681B54">
            <wp:extent cx="6035563" cy="4961050"/>
            <wp:effectExtent l="0" t="0" r="381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5563" cy="4961050"/>
                    </a:xfrm>
                    <a:prstGeom prst="rect">
                      <a:avLst/>
                    </a:prstGeom>
                  </pic:spPr>
                </pic:pic>
              </a:graphicData>
            </a:graphic>
          </wp:inline>
        </w:drawing>
      </w:r>
    </w:p>
    <w:p w14:paraId="5C8E3667" w14:textId="77777777" w:rsidR="00656D3F" w:rsidRDefault="00656D3F" w:rsidP="00656D3F">
      <w:pPr>
        <w:pStyle w:val="ListParagraph"/>
      </w:pPr>
    </w:p>
    <w:p w14:paraId="6F27A4D5" w14:textId="5668F135" w:rsidR="00E87A04" w:rsidRDefault="00E87A04" w:rsidP="005270D0">
      <w:pPr>
        <w:pStyle w:val="ListParagraph"/>
      </w:pPr>
    </w:p>
    <w:p w14:paraId="43384041" w14:textId="4FF2D8EB" w:rsidR="00E87A04" w:rsidRDefault="00E87A04" w:rsidP="005270D0">
      <w:pPr>
        <w:pStyle w:val="ListParagraph"/>
      </w:pPr>
    </w:p>
    <w:p w14:paraId="51809797" w14:textId="34639D4A" w:rsidR="005270D0" w:rsidRDefault="00656D3F" w:rsidP="00656D3F">
      <w:pPr>
        <w:pStyle w:val="ListParagraph"/>
        <w:numPr>
          <w:ilvl w:val="0"/>
          <w:numId w:val="32"/>
        </w:numPr>
      </w:pPr>
      <w:r>
        <w:t>Click on Mapped Records – as we are migrating new groups in to RDS, there should be ZERO entries in Mapped Records. If there are entries in the Mapped Records, it means you are trying to import groups that already exist in RDS – Cancel the migration and go back and fix your XML file.</w:t>
      </w:r>
    </w:p>
    <w:p w14:paraId="6C95FA3E" w14:textId="79BB97C7" w:rsidR="00656D3F" w:rsidRDefault="00656D3F" w:rsidP="00656D3F">
      <w:pPr>
        <w:pStyle w:val="ListParagraph"/>
        <w:numPr>
          <w:ilvl w:val="0"/>
          <w:numId w:val="32"/>
        </w:numPr>
      </w:pPr>
      <w:r>
        <w:t>Click on UnMapped Records, it should look similar to above</w:t>
      </w:r>
      <w:r w:rsidR="0099717C">
        <w:t xml:space="preserve"> – 1 x Programme Admin group and 17 x Attribute team groups.</w:t>
      </w:r>
    </w:p>
    <w:p w14:paraId="2CBAAEB2" w14:textId="3C718200" w:rsidR="0099717C" w:rsidRDefault="0099717C" w:rsidP="00656D3F">
      <w:pPr>
        <w:pStyle w:val="ListParagraph"/>
        <w:numPr>
          <w:ilvl w:val="0"/>
          <w:numId w:val="32"/>
        </w:numPr>
      </w:pPr>
      <w:r>
        <w:t>Click Migrate and verify the groups are migrated.</w:t>
      </w:r>
    </w:p>
    <w:p w14:paraId="69950B4C" w14:textId="09A2742B" w:rsidR="0099717C" w:rsidRDefault="0099717C" w:rsidP="0099717C">
      <w:pPr>
        <w:pStyle w:val="ListParagraph"/>
      </w:pPr>
    </w:p>
    <w:p w14:paraId="384F4880" w14:textId="09E40E20" w:rsidR="0099717C" w:rsidRDefault="0099717C" w:rsidP="0099717C">
      <w:pPr>
        <w:pStyle w:val="ListParagraph"/>
      </w:pPr>
      <w:r>
        <w:rPr>
          <w:noProof/>
        </w:rPr>
        <w:drawing>
          <wp:inline distT="0" distB="0" distL="0" distR="0" wp14:anchorId="32EA5BB3" wp14:editId="05D1478C">
            <wp:extent cx="6156325" cy="23514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6325" cy="2351405"/>
                    </a:xfrm>
                    <a:prstGeom prst="rect">
                      <a:avLst/>
                    </a:prstGeom>
                  </pic:spPr>
                </pic:pic>
              </a:graphicData>
            </a:graphic>
          </wp:inline>
        </w:drawing>
      </w:r>
    </w:p>
    <w:p w14:paraId="3AF49BFD" w14:textId="25EF6FF4" w:rsidR="0099717C" w:rsidRDefault="0099717C" w:rsidP="0099717C">
      <w:pPr>
        <w:pStyle w:val="ListParagraph"/>
        <w:numPr>
          <w:ilvl w:val="0"/>
          <w:numId w:val="32"/>
        </w:numPr>
      </w:pPr>
      <w:r>
        <w:t>Click the OK button on the Migration Result box.</w:t>
      </w:r>
    </w:p>
    <w:p w14:paraId="6DA6A74C" w14:textId="15E3B60A" w:rsidR="0099717C" w:rsidRDefault="0099717C" w:rsidP="0099717C">
      <w:pPr>
        <w:pStyle w:val="ListParagraph"/>
        <w:numPr>
          <w:ilvl w:val="0"/>
          <w:numId w:val="32"/>
        </w:numPr>
      </w:pPr>
      <w:r>
        <w:t>Click the Close button on the Pre-Migration Analysis View.</w:t>
      </w:r>
    </w:p>
    <w:p w14:paraId="3866E831" w14:textId="052B7EF0" w:rsidR="0099717C" w:rsidRDefault="0099717C" w:rsidP="0099717C">
      <w:pPr>
        <w:pStyle w:val="ListParagraph"/>
        <w:numPr>
          <w:ilvl w:val="0"/>
          <w:numId w:val="32"/>
        </w:numPr>
      </w:pPr>
      <w:r>
        <w:t>Expand the triangle to show the RDS information</w:t>
      </w:r>
    </w:p>
    <w:p w14:paraId="70B17767" w14:textId="6652B680" w:rsidR="0099717C" w:rsidRDefault="0099717C" w:rsidP="0099717C">
      <w:pPr>
        <w:pStyle w:val="ListParagraph"/>
        <w:numPr>
          <w:ilvl w:val="0"/>
          <w:numId w:val="32"/>
        </w:numPr>
      </w:pPr>
      <w:r>
        <w:t>Expand the triangle next to Groups</w:t>
      </w:r>
    </w:p>
    <w:p w14:paraId="0E302D50" w14:textId="695BD07F" w:rsidR="0099717C" w:rsidRDefault="0099717C" w:rsidP="0099717C">
      <w:pPr>
        <w:pStyle w:val="ListParagraph"/>
        <w:numPr>
          <w:ilvl w:val="0"/>
          <w:numId w:val="32"/>
        </w:numPr>
      </w:pPr>
      <w:r>
        <w:t>Select the RDS Groups:</w:t>
      </w:r>
    </w:p>
    <w:p w14:paraId="025A8D7A" w14:textId="7C3CFA17" w:rsidR="0099717C" w:rsidRDefault="0099717C" w:rsidP="0099717C">
      <w:pPr>
        <w:pStyle w:val="ListParagraph"/>
      </w:pPr>
    </w:p>
    <w:p w14:paraId="4A534CE0" w14:textId="6FDB9DD1" w:rsidR="0099717C" w:rsidRDefault="0099717C" w:rsidP="0099717C">
      <w:pPr>
        <w:pStyle w:val="ListParagraph"/>
      </w:pPr>
      <w:r>
        <w:rPr>
          <w:noProof/>
        </w:rPr>
        <w:drawing>
          <wp:inline distT="0" distB="0" distL="0" distR="0" wp14:anchorId="71121C5C" wp14:editId="71E489D5">
            <wp:extent cx="6156325" cy="5123815"/>
            <wp:effectExtent l="0" t="0" r="0"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6325" cy="5123815"/>
                    </a:xfrm>
                    <a:prstGeom prst="rect">
                      <a:avLst/>
                    </a:prstGeom>
                  </pic:spPr>
                </pic:pic>
              </a:graphicData>
            </a:graphic>
          </wp:inline>
        </w:drawing>
      </w:r>
    </w:p>
    <w:p w14:paraId="51A0B6CF" w14:textId="68E03AC1" w:rsidR="003673FA" w:rsidRDefault="0099717C" w:rsidP="0099717C">
      <w:pPr>
        <w:pStyle w:val="ListParagraph"/>
        <w:numPr>
          <w:ilvl w:val="0"/>
          <w:numId w:val="32"/>
        </w:numPr>
      </w:pPr>
      <w:r>
        <w:t>Verify the new groups are listed.</w:t>
      </w:r>
    </w:p>
    <w:p w14:paraId="7D3ADE65" w14:textId="7821B1C4" w:rsidR="003673FA" w:rsidRDefault="003673FA" w:rsidP="003673FA"/>
    <w:p w14:paraId="3FADA357" w14:textId="008A9127" w:rsidR="003673FA" w:rsidRDefault="003673FA" w:rsidP="003673FA">
      <w:r>
        <w:t>This step is now complete.</w:t>
      </w:r>
    </w:p>
    <w:p w14:paraId="4D34BC09" w14:textId="77777777" w:rsidR="003673FA" w:rsidRDefault="003673FA">
      <w:pPr>
        <w:overflowPunct/>
        <w:autoSpaceDE/>
        <w:autoSpaceDN/>
        <w:adjustRightInd/>
        <w:spacing w:after="0"/>
        <w:textAlignment w:val="auto"/>
        <w:rPr>
          <w:rFonts w:cs="Arial"/>
          <w:szCs w:val="24"/>
        </w:rPr>
      </w:pPr>
      <w:r>
        <w:br w:type="page"/>
      </w:r>
    </w:p>
    <w:p w14:paraId="6FFE90B8" w14:textId="1D20A86B" w:rsidR="0099717C" w:rsidRDefault="006E6011" w:rsidP="003673FA">
      <w:pPr>
        <w:pStyle w:val="Heading2"/>
      </w:pPr>
      <w:bookmarkStart w:id="39" w:name="_Toc456278276"/>
      <w:r>
        <w:t>Import VPC into ‘Variants for input’ module</w:t>
      </w:r>
      <w:bookmarkEnd w:id="39"/>
    </w:p>
    <w:p w14:paraId="08E9C879" w14:textId="30361087" w:rsidR="006E6011" w:rsidRDefault="006E6011" w:rsidP="006E6011">
      <w:r>
        <w:t>Every vehicle programme has one or more variants that the requirements apply to i.e. Any LHD, 1.5 CRAIL Engine, 2.0 CRAIL Engine etc.</w:t>
      </w:r>
      <w:r w:rsidR="00BD42B5">
        <w:t xml:space="preserve"> This information is contained in the Vehicle Programme Certificate (VPC).</w:t>
      </w:r>
    </w:p>
    <w:p w14:paraId="4C74FE23" w14:textId="3A3A3479" w:rsidR="006E6011" w:rsidRDefault="006E6011" w:rsidP="006E6011">
      <w:r>
        <w:t>The business is responsible for creating the VPC or ‘birth certificate’ for the new vehicle programme. This has to be supplied to the RMDV Administration team to allow them to create the programme correctly. The VPC holds the variants, the teams to which those variants apply and if a team will be active or not in a given programme.</w:t>
      </w:r>
    </w:p>
    <w:p w14:paraId="65FBDBAC" w14:textId="77777777" w:rsidR="00CF5D09" w:rsidRDefault="00CF5D09" w:rsidP="006E6011"/>
    <w:p w14:paraId="6F67BFD4" w14:textId="5474E6F1" w:rsidR="00BD42B5" w:rsidRDefault="00CF5D09" w:rsidP="006E6011">
      <w:r>
        <w:rPr>
          <w:noProof/>
        </w:rPr>
        <w:drawing>
          <wp:inline distT="0" distB="0" distL="0" distR="0" wp14:anchorId="0BDB7791" wp14:editId="7D869D16">
            <wp:extent cx="5532599" cy="55097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32599" cy="5509737"/>
                    </a:xfrm>
                    <a:prstGeom prst="rect">
                      <a:avLst/>
                    </a:prstGeom>
                  </pic:spPr>
                </pic:pic>
              </a:graphicData>
            </a:graphic>
          </wp:inline>
        </w:drawing>
      </w:r>
    </w:p>
    <w:p w14:paraId="23CC9CEB" w14:textId="49A3E47A" w:rsidR="00CF5D09" w:rsidRDefault="00CF5D09" w:rsidP="006E6011">
      <w:r>
        <w:t>In this example, 02 – Customer/01 – Attributes/A13 – Climate and Comfort team is ACTIVE for this vehicle programme. A12, A14 and A15 are not active. There are also a number of variants listed, all of which apply to the A13 team, however it is normal that not all variants will apply to all teams.</w:t>
      </w:r>
    </w:p>
    <w:p w14:paraId="2F80EE4B" w14:textId="6CA0948A" w:rsidR="00CF5D09" w:rsidRDefault="00CF5D09" w:rsidP="00CF5D09">
      <w:pPr>
        <w:pStyle w:val="ListParagraph"/>
        <w:numPr>
          <w:ilvl w:val="0"/>
          <w:numId w:val="33"/>
        </w:numPr>
      </w:pPr>
      <w:r>
        <w:t>Open the VPC and check the data (i.e. Level should a number followed by a name in capital letters)</w:t>
      </w:r>
    </w:p>
    <w:p w14:paraId="676F7482" w14:textId="3D51034B" w:rsidR="00CF5D09" w:rsidRDefault="00CF5D09" w:rsidP="00CF5D09">
      <w:pPr>
        <w:pStyle w:val="ListParagraph"/>
        <w:numPr>
          <w:ilvl w:val="0"/>
          <w:numId w:val="33"/>
        </w:numPr>
      </w:pPr>
      <w:r>
        <w:t>Save the VPC as a csv file.</w:t>
      </w:r>
      <w:r w:rsidR="00285E43">
        <w:t xml:space="preserve"> It is worth noting how many teams and variants are in it.</w:t>
      </w:r>
    </w:p>
    <w:p w14:paraId="4EA42669" w14:textId="181ACF7D" w:rsidR="00CF5D09" w:rsidRDefault="00CF5D09" w:rsidP="00CF5D09">
      <w:pPr>
        <w:pStyle w:val="ListParagraph"/>
        <w:numPr>
          <w:ilvl w:val="0"/>
          <w:numId w:val="33"/>
        </w:numPr>
      </w:pPr>
      <w:r>
        <w:t>Open the Variants for input module in the new vehicle programme 00 – ADMIN folder.</w:t>
      </w:r>
    </w:p>
    <w:p w14:paraId="4FC24B67" w14:textId="2BF913D1" w:rsidR="00CF5D09" w:rsidRDefault="00CF5D09" w:rsidP="00CF5D09">
      <w:pPr>
        <w:pStyle w:val="ListParagraph"/>
        <w:numPr>
          <w:ilvl w:val="0"/>
          <w:numId w:val="33"/>
        </w:numPr>
      </w:pPr>
      <w:r>
        <w:t>Select File &gt; Import &gt; Spreadsheet</w:t>
      </w:r>
    </w:p>
    <w:p w14:paraId="0D79F732" w14:textId="06374866" w:rsidR="00AB5513" w:rsidRDefault="00AB5513" w:rsidP="00CF5D09">
      <w:pPr>
        <w:pStyle w:val="ListParagraph"/>
        <w:numPr>
          <w:ilvl w:val="0"/>
          <w:numId w:val="33"/>
        </w:numPr>
      </w:pPr>
      <w:r>
        <w:t>Leave the default settings and browse to the csv of the VPC.</w:t>
      </w:r>
    </w:p>
    <w:p w14:paraId="5B4ADD05" w14:textId="77777777" w:rsidR="00285E43" w:rsidRDefault="00285E43" w:rsidP="00CF5D09">
      <w:pPr>
        <w:pStyle w:val="ListParagraph"/>
        <w:numPr>
          <w:ilvl w:val="0"/>
          <w:numId w:val="33"/>
        </w:numPr>
      </w:pPr>
      <w:r>
        <w:t>Import the spreadsheet. If there are any prompts to create new attributes then cancel the import and go back to the csv to check the team names are correct.</w:t>
      </w:r>
    </w:p>
    <w:p w14:paraId="11E11745" w14:textId="2FDD3092" w:rsidR="00AB5513" w:rsidRDefault="00285E43" w:rsidP="00CF5D09">
      <w:pPr>
        <w:pStyle w:val="ListParagraph"/>
        <w:numPr>
          <w:ilvl w:val="0"/>
          <w:numId w:val="33"/>
        </w:numPr>
      </w:pPr>
      <w:r>
        <w:t>Take a note of the number of objects created and check it matches the number of variants in the csv.</w:t>
      </w:r>
    </w:p>
    <w:p w14:paraId="4B9CA8AC" w14:textId="0E4DD2F1" w:rsidR="00285E43" w:rsidRDefault="00285E43" w:rsidP="00285E43">
      <w:pPr>
        <w:pStyle w:val="ListParagraph"/>
        <w:numPr>
          <w:ilvl w:val="0"/>
          <w:numId w:val="33"/>
        </w:numPr>
      </w:pPr>
      <w:r>
        <w:t>Perform a manual check of the module to</w:t>
      </w:r>
      <w:r w:rsidR="00642F2A">
        <w:t xml:space="preserve"> verify the data is as expected.</w:t>
      </w:r>
    </w:p>
    <w:p w14:paraId="5AA21242" w14:textId="2D6DF8B8" w:rsidR="00642F2A" w:rsidRDefault="00642F2A" w:rsidP="00642F2A">
      <w:pPr>
        <w:pStyle w:val="ListParagraph"/>
      </w:pPr>
    </w:p>
    <w:p w14:paraId="6EEB7F49" w14:textId="790726D1" w:rsidR="00642F2A" w:rsidRDefault="00642F2A" w:rsidP="00642F2A">
      <w:pPr>
        <w:pStyle w:val="ListParagraph"/>
      </w:pPr>
      <w:r>
        <w:rPr>
          <w:noProof/>
        </w:rPr>
        <w:drawing>
          <wp:inline distT="0" distB="0" distL="0" distR="0" wp14:anchorId="2AA7DE52" wp14:editId="0508C357">
            <wp:extent cx="5654530" cy="3475021"/>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54530" cy="3475021"/>
                    </a:xfrm>
                    <a:prstGeom prst="rect">
                      <a:avLst/>
                    </a:prstGeom>
                  </pic:spPr>
                </pic:pic>
              </a:graphicData>
            </a:graphic>
          </wp:inline>
        </w:drawing>
      </w:r>
    </w:p>
    <w:p w14:paraId="22691DCF" w14:textId="7A300AAE" w:rsidR="00642F2A" w:rsidRDefault="00642F2A" w:rsidP="00642F2A">
      <w:pPr>
        <w:pStyle w:val="ListParagraph"/>
      </w:pPr>
    </w:p>
    <w:p w14:paraId="2016A7A1" w14:textId="53811081" w:rsidR="00642F2A" w:rsidRDefault="00642F2A" w:rsidP="00642F2A">
      <w:pPr>
        <w:pStyle w:val="ListParagraph"/>
      </w:pPr>
      <w:r>
        <w:t>This is an example screenshot of the Variants for input module after importing the VPC.</w:t>
      </w:r>
    </w:p>
    <w:p w14:paraId="557AFBC9" w14:textId="77777777" w:rsidR="00642F2A" w:rsidRDefault="00642F2A" w:rsidP="00642F2A">
      <w:pPr>
        <w:pStyle w:val="ListParagraph"/>
      </w:pPr>
    </w:p>
    <w:p w14:paraId="3BCAD10B" w14:textId="0B60CE7B" w:rsidR="00285E43" w:rsidRDefault="00285E43" w:rsidP="00285E43">
      <w:pPr>
        <w:pStyle w:val="ListParagraph"/>
        <w:numPr>
          <w:ilvl w:val="0"/>
          <w:numId w:val="33"/>
        </w:numPr>
      </w:pPr>
      <w:r>
        <w:t>Save and close the Variants for input module.</w:t>
      </w:r>
    </w:p>
    <w:p w14:paraId="2219A1B2" w14:textId="4F39A0E3" w:rsidR="00285E43" w:rsidRDefault="00285E43" w:rsidP="00285E43"/>
    <w:p w14:paraId="70DE1082" w14:textId="5A0D91F0" w:rsidR="00285E43" w:rsidRDefault="00285E43" w:rsidP="00285E43">
      <w:r>
        <w:t>This step is now complete.</w:t>
      </w:r>
    </w:p>
    <w:p w14:paraId="55A48C56" w14:textId="42AA5CFB" w:rsidR="00285E43" w:rsidRDefault="00285E43" w:rsidP="00285E43"/>
    <w:p w14:paraId="1CBDE2BA" w14:textId="392A17C4" w:rsidR="00285E43" w:rsidRDefault="00285E43">
      <w:pPr>
        <w:overflowPunct/>
        <w:autoSpaceDE/>
        <w:autoSpaceDN/>
        <w:adjustRightInd/>
        <w:spacing w:after="0"/>
        <w:textAlignment w:val="auto"/>
      </w:pPr>
      <w:r>
        <w:br w:type="page"/>
      </w:r>
    </w:p>
    <w:p w14:paraId="1EDE8535" w14:textId="3DEC520E" w:rsidR="00285E43" w:rsidRDefault="00553C30" w:rsidP="00285E43">
      <w:pPr>
        <w:pStyle w:val="Heading2"/>
      </w:pPr>
      <w:bookmarkStart w:id="40" w:name="_Toc456278277"/>
      <w:r>
        <w:t>Propagate the variant information to the Project Configuration</w:t>
      </w:r>
      <w:bookmarkEnd w:id="40"/>
    </w:p>
    <w:p w14:paraId="2E14C060" w14:textId="1D3E81F3" w:rsidR="00553C30" w:rsidRDefault="00553C30" w:rsidP="00553C30"/>
    <w:p w14:paraId="020BFDC1" w14:textId="2F027E8D" w:rsidR="00553C30" w:rsidRDefault="00553C30" w:rsidP="00553C30">
      <w:r>
        <w:t>The variants imported in the previous step need to be propagated to the Project Configuration module in addition to the Any Vehicle default variant. The variant information will get added for each team in the project so if there are 10 active teams each with 10 variants</w:t>
      </w:r>
      <w:r w:rsidR="00F11EA0">
        <w:t xml:space="preserve"> plus the Any Vehicle, there will be 110 objects in the Project Configuration module.</w:t>
      </w:r>
    </w:p>
    <w:p w14:paraId="0DBDB839" w14:textId="298C9D2B" w:rsidR="00F11EA0" w:rsidRDefault="00F11EA0" w:rsidP="00553C30"/>
    <w:p w14:paraId="137F4ED7" w14:textId="05579666" w:rsidR="00F11EA0" w:rsidRDefault="00F11EA0" w:rsidP="00F11EA0">
      <w:pPr>
        <w:pStyle w:val="ListParagraph"/>
        <w:numPr>
          <w:ilvl w:val="0"/>
          <w:numId w:val="34"/>
        </w:numPr>
      </w:pPr>
      <w:r>
        <w:t>Navigate to the 00 – ADMIN folder in thenew vehicle programme in DOORS.</w:t>
      </w:r>
    </w:p>
    <w:p w14:paraId="12764447" w14:textId="3DE07E62" w:rsidR="00F11EA0" w:rsidRDefault="00F11EA0" w:rsidP="00F11EA0">
      <w:pPr>
        <w:pStyle w:val="ListParagraph"/>
        <w:numPr>
          <w:ilvl w:val="0"/>
          <w:numId w:val="34"/>
        </w:numPr>
      </w:pPr>
      <w:r>
        <w:t>Open the Project Configuration module in exclusive edit.</w:t>
      </w:r>
    </w:p>
    <w:p w14:paraId="31AA938E" w14:textId="2DE0A693" w:rsidR="00642F2A" w:rsidRDefault="00642F2A" w:rsidP="00642F2A">
      <w:pPr>
        <w:pStyle w:val="ListParagraph"/>
        <w:numPr>
          <w:ilvl w:val="0"/>
          <w:numId w:val="34"/>
        </w:numPr>
      </w:pPr>
      <w:r>
        <w:t>From the menu, select RMDV Utilities &gt; RMDV Scripts &gt; Admin &gt; Add variant information to Configuration module</w:t>
      </w:r>
    </w:p>
    <w:p w14:paraId="1E631AB7" w14:textId="706D1EDB" w:rsidR="00642F2A" w:rsidRDefault="00642F2A" w:rsidP="00642F2A">
      <w:pPr>
        <w:pStyle w:val="ListParagraph"/>
      </w:pPr>
    </w:p>
    <w:p w14:paraId="2545AAE0" w14:textId="3AE1FE2E" w:rsidR="00642F2A" w:rsidRDefault="00642F2A" w:rsidP="00642F2A">
      <w:pPr>
        <w:pStyle w:val="ListParagraph"/>
      </w:pPr>
      <w:r>
        <w:rPr>
          <w:noProof/>
        </w:rPr>
        <w:drawing>
          <wp:inline distT="0" distB="0" distL="0" distR="0" wp14:anchorId="3338175A" wp14:editId="271865DB">
            <wp:extent cx="5120640" cy="3379235"/>
            <wp:effectExtent l="0" t="0" r="381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1350" cy="3386303"/>
                    </a:xfrm>
                    <a:prstGeom prst="rect">
                      <a:avLst/>
                    </a:prstGeom>
                  </pic:spPr>
                </pic:pic>
              </a:graphicData>
            </a:graphic>
          </wp:inline>
        </w:drawing>
      </w:r>
    </w:p>
    <w:p w14:paraId="0AE0F08C" w14:textId="000DF592" w:rsidR="00642F2A" w:rsidRDefault="00642F2A" w:rsidP="00642F2A">
      <w:pPr>
        <w:pStyle w:val="ListParagraph"/>
        <w:numPr>
          <w:ilvl w:val="0"/>
          <w:numId w:val="34"/>
        </w:numPr>
      </w:pPr>
      <w:r>
        <w:t>Verify that the script completes and that variant information is added to project configuration</w:t>
      </w:r>
    </w:p>
    <w:p w14:paraId="32929A04" w14:textId="31D566BA" w:rsidR="00642F2A" w:rsidRDefault="00642F2A" w:rsidP="00642F2A">
      <w:pPr>
        <w:pStyle w:val="ListParagraph"/>
      </w:pPr>
    </w:p>
    <w:p w14:paraId="62D2ABFC" w14:textId="10F55F78" w:rsidR="00642F2A" w:rsidRPr="00553C30" w:rsidRDefault="00642F2A" w:rsidP="00642F2A">
      <w:pPr>
        <w:pStyle w:val="ListParagraph"/>
      </w:pPr>
      <w:r>
        <w:rPr>
          <w:noProof/>
        </w:rPr>
        <w:drawing>
          <wp:inline distT="0" distB="0" distL="0" distR="0" wp14:anchorId="305C361E" wp14:editId="0DAD4FF9">
            <wp:extent cx="5080883" cy="2543324"/>
            <wp:effectExtent l="0" t="0" r="571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0900" cy="2548338"/>
                    </a:xfrm>
                    <a:prstGeom prst="rect">
                      <a:avLst/>
                    </a:prstGeom>
                  </pic:spPr>
                </pic:pic>
              </a:graphicData>
            </a:graphic>
          </wp:inline>
        </w:drawing>
      </w:r>
    </w:p>
    <w:p w14:paraId="1CC2DB50" w14:textId="5ACA93CD" w:rsidR="00642F2A" w:rsidRDefault="00642F2A" w:rsidP="00700C85">
      <w:pPr>
        <w:pStyle w:val="ListParagraph"/>
        <w:numPr>
          <w:ilvl w:val="0"/>
          <w:numId w:val="34"/>
        </w:numPr>
      </w:pPr>
      <w:r>
        <w:t>Save the Project Configuration module</w:t>
      </w:r>
    </w:p>
    <w:p w14:paraId="650E67B9" w14:textId="6466C800" w:rsidR="00642F2A" w:rsidRDefault="00642F2A" w:rsidP="00642F2A">
      <w:r>
        <w:t>This step is now complete.</w:t>
      </w:r>
    </w:p>
    <w:p w14:paraId="56138C54" w14:textId="77777777" w:rsidR="00642F2A" w:rsidRDefault="00642F2A">
      <w:pPr>
        <w:overflowPunct/>
        <w:autoSpaceDE/>
        <w:autoSpaceDN/>
        <w:adjustRightInd/>
        <w:spacing w:after="0"/>
        <w:textAlignment w:val="auto"/>
      </w:pPr>
      <w:r>
        <w:br w:type="page"/>
      </w:r>
    </w:p>
    <w:p w14:paraId="267EAAAF" w14:textId="13D0F097" w:rsidR="00642F2A" w:rsidRDefault="00642F2A" w:rsidP="00642F2A">
      <w:pPr>
        <w:pStyle w:val="Heading2"/>
      </w:pPr>
      <w:bookmarkStart w:id="41" w:name="_Toc456278278"/>
      <w:r>
        <w:t>Add the RDS group prefix to Project Configuration</w:t>
      </w:r>
      <w:bookmarkEnd w:id="41"/>
    </w:p>
    <w:p w14:paraId="51AA84EE" w14:textId="6E639C04" w:rsidR="00642F2A" w:rsidRDefault="00642F2A" w:rsidP="00642F2A">
      <w:r>
        <w:t>One of the important tasks needed to set the access rights correctly is the identification of the RDS group prefix. The RDS group prefix was done in section 3.7 where the xml file was edited to replace the existing project name with the new one. In that example, the new project was X999-7vu-18MY.</w:t>
      </w:r>
    </w:p>
    <w:p w14:paraId="7E6526DB" w14:textId="7DE5FA00" w:rsidR="00642F2A" w:rsidRDefault="00642F2A" w:rsidP="00642F2A"/>
    <w:p w14:paraId="7AB4D592" w14:textId="08A1F3E5" w:rsidR="00642F2A" w:rsidRDefault="00642F2A" w:rsidP="00642F2A">
      <w:pPr>
        <w:pStyle w:val="ListParagraph"/>
        <w:numPr>
          <w:ilvl w:val="0"/>
          <w:numId w:val="35"/>
        </w:numPr>
      </w:pPr>
      <w:r>
        <w:t>Navigate to the 00 – ADMIN folder in the new vehicle programme</w:t>
      </w:r>
    </w:p>
    <w:p w14:paraId="4816508A" w14:textId="5B6B8466" w:rsidR="00642F2A" w:rsidRDefault="00642F2A" w:rsidP="00642F2A">
      <w:pPr>
        <w:pStyle w:val="ListParagraph"/>
        <w:numPr>
          <w:ilvl w:val="0"/>
          <w:numId w:val="35"/>
        </w:numPr>
      </w:pPr>
      <w:r>
        <w:t>Open the Project Configuration module in exclusive edit.</w:t>
      </w:r>
    </w:p>
    <w:p w14:paraId="46C33683" w14:textId="530364AF" w:rsidR="00642F2A" w:rsidRDefault="00310659" w:rsidP="00642F2A">
      <w:pPr>
        <w:pStyle w:val="ListParagraph"/>
        <w:numPr>
          <w:ilvl w:val="0"/>
          <w:numId w:val="35"/>
        </w:numPr>
      </w:pPr>
      <w:r>
        <w:t>From the module menu, select File &gt; Module Properties</w:t>
      </w:r>
    </w:p>
    <w:p w14:paraId="443A7F04" w14:textId="254E6752" w:rsidR="00310659" w:rsidRDefault="00310659" w:rsidP="00642F2A">
      <w:pPr>
        <w:pStyle w:val="ListParagraph"/>
        <w:numPr>
          <w:ilvl w:val="0"/>
          <w:numId w:val="35"/>
        </w:numPr>
      </w:pPr>
      <w:r>
        <w:t>Locate the entry ‘Group Name’</w:t>
      </w:r>
    </w:p>
    <w:p w14:paraId="4BDE7D3F" w14:textId="045F9F57" w:rsidR="00310659" w:rsidRDefault="00310659" w:rsidP="00310659">
      <w:pPr>
        <w:pStyle w:val="ListParagraph"/>
      </w:pPr>
    </w:p>
    <w:p w14:paraId="637083AD" w14:textId="597271C7" w:rsidR="00310659" w:rsidRDefault="00310659" w:rsidP="00310659">
      <w:pPr>
        <w:pStyle w:val="ListParagraph"/>
      </w:pPr>
      <w:r>
        <w:rPr>
          <w:noProof/>
        </w:rPr>
        <w:drawing>
          <wp:inline distT="0" distB="0" distL="0" distR="0" wp14:anchorId="054D58B7" wp14:editId="18375C7E">
            <wp:extent cx="6156325" cy="27197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6325" cy="2719705"/>
                    </a:xfrm>
                    <a:prstGeom prst="rect">
                      <a:avLst/>
                    </a:prstGeom>
                  </pic:spPr>
                </pic:pic>
              </a:graphicData>
            </a:graphic>
          </wp:inline>
        </w:drawing>
      </w:r>
    </w:p>
    <w:p w14:paraId="1683C57F" w14:textId="25D05917" w:rsidR="00310659" w:rsidRDefault="00310659" w:rsidP="00310659">
      <w:pPr>
        <w:pStyle w:val="ListParagraph"/>
      </w:pPr>
    </w:p>
    <w:p w14:paraId="44F68984" w14:textId="5B482171" w:rsidR="00310659" w:rsidRDefault="00310659" w:rsidP="00310659">
      <w:pPr>
        <w:pStyle w:val="ListParagraph"/>
        <w:numPr>
          <w:ilvl w:val="0"/>
          <w:numId w:val="35"/>
        </w:numPr>
      </w:pPr>
      <w:r>
        <w:t>Either double click the entry or click the View/Edit button.</w:t>
      </w:r>
    </w:p>
    <w:p w14:paraId="7937CF54" w14:textId="3CB53986" w:rsidR="00310659" w:rsidRDefault="00310659" w:rsidP="00310659">
      <w:pPr>
        <w:pStyle w:val="ListParagraph"/>
        <w:numPr>
          <w:ilvl w:val="0"/>
          <w:numId w:val="35"/>
        </w:numPr>
      </w:pPr>
      <w:r>
        <w:t>Enter the group name in to the box</w:t>
      </w:r>
    </w:p>
    <w:p w14:paraId="0F6C9343" w14:textId="5945F1D8" w:rsidR="00310659" w:rsidRDefault="00310659" w:rsidP="00310659">
      <w:pPr>
        <w:pStyle w:val="ListParagraph"/>
      </w:pPr>
    </w:p>
    <w:p w14:paraId="6B5BC30F" w14:textId="1465AE53" w:rsidR="00310659" w:rsidRPr="00642F2A" w:rsidRDefault="00310659" w:rsidP="00310659">
      <w:pPr>
        <w:pStyle w:val="ListParagraph"/>
      </w:pPr>
      <w:r>
        <w:rPr>
          <w:noProof/>
        </w:rPr>
        <w:drawing>
          <wp:inline distT="0" distB="0" distL="0" distR="0" wp14:anchorId="1BDD64B8" wp14:editId="66EA0046">
            <wp:extent cx="2984901" cy="3546282"/>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87198" cy="3549011"/>
                    </a:xfrm>
                    <a:prstGeom prst="rect">
                      <a:avLst/>
                    </a:prstGeom>
                  </pic:spPr>
                </pic:pic>
              </a:graphicData>
            </a:graphic>
          </wp:inline>
        </w:drawing>
      </w:r>
    </w:p>
    <w:p w14:paraId="3DA36B38" w14:textId="7F04F56A" w:rsidR="0099717C" w:rsidRDefault="0099717C" w:rsidP="0099717C">
      <w:pPr>
        <w:pStyle w:val="ListParagraph"/>
      </w:pPr>
    </w:p>
    <w:p w14:paraId="7C47E38F" w14:textId="7462231E" w:rsidR="00310659" w:rsidRDefault="00310659" w:rsidP="00310659">
      <w:pPr>
        <w:pStyle w:val="ListParagraph"/>
        <w:numPr>
          <w:ilvl w:val="0"/>
          <w:numId w:val="35"/>
        </w:numPr>
      </w:pPr>
      <w:r>
        <w:t>Click the OK button.</w:t>
      </w:r>
    </w:p>
    <w:p w14:paraId="73EA301B" w14:textId="03B3208C" w:rsidR="00310659" w:rsidRDefault="00310659" w:rsidP="00310659">
      <w:pPr>
        <w:pStyle w:val="ListParagraph"/>
        <w:numPr>
          <w:ilvl w:val="0"/>
          <w:numId w:val="35"/>
        </w:numPr>
      </w:pPr>
      <w:r>
        <w:t>Click the OK button on the Module Properties dialogue box.</w:t>
      </w:r>
    </w:p>
    <w:p w14:paraId="09F43CA8" w14:textId="2319DDAD" w:rsidR="00310659" w:rsidRDefault="00310659" w:rsidP="00310659">
      <w:pPr>
        <w:pStyle w:val="ListParagraph"/>
        <w:numPr>
          <w:ilvl w:val="0"/>
          <w:numId w:val="35"/>
        </w:numPr>
      </w:pPr>
      <w:r>
        <w:t>Save and close the Project Configuration module.</w:t>
      </w:r>
    </w:p>
    <w:p w14:paraId="2F2E114C" w14:textId="1A59F0DC" w:rsidR="00310659" w:rsidRDefault="00310659" w:rsidP="00310659"/>
    <w:p w14:paraId="0779DF4C" w14:textId="45CCA7A4" w:rsidR="00310659" w:rsidRDefault="00310659" w:rsidP="00310659">
      <w:r>
        <w:t>This step is now complete.</w:t>
      </w:r>
    </w:p>
    <w:p w14:paraId="57480DA0" w14:textId="77777777" w:rsidR="00310659" w:rsidRDefault="00310659">
      <w:pPr>
        <w:overflowPunct/>
        <w:autoSpaceDE/>
        <w:autoSpaceDN/>
        <w:adjustRightInd/>
        <w:spacing w:after="0"/>
        <w:textAlignment w:val="auto"/>
      </w:pPr>
      <w:r>
        <w:br w:type="page"/>
      </w:r>
    </w:p>
    <w:p w14:paraId="07AAFD86" w14:textId="4B2215E3" w:rsidR="00310659" w:rsidRDefault="00310659" w:rsidP="00310659">
      <w:pPr>
        <w:pStyle w:val="Heading2"/>
      </w:pPr>
      <w:bookmarkStart w:id="42" w:name="_Toc456278279"/>
      <w:r>
        <w:t>Run ‘Programme Creation’</w:t>
      </w:r>
      <w:bookmarkEnd w:id="42"/>
    </w:p>
    <w:p w14:paraId="75AE946E" w14:textId="7B586E62" w:rsidR="00310659" w:rsidRDefault="00310659" w:rsidP="00310659"/>
    <w:p w14:paraId="0A8F8F07" w14:textId="52CB942A" w:rsidR="00310659" w:rsidRDefault="00310659" w:rsidP="00310659">
      <w:r>
        <w:t>The final step in configuring the DOORS project correctly as an RMDV vehicle programme is to run the ‘Create the programme’ script. This script uses the Project Configuration module to identify all of the teams that are active in this vehicle programme. If a team is active, the variants are pushed to the module for that team and the triggers to synchronise with RTC are set. As soon as this occurs, every time a user closes a module from Exclusive</w:t>
      </w:r>
      <w:r w:rsidR="00834455">
        <w:t xml:space="preserve"> Edit, the script will push correctly classified </w:t>
      </w:r>
      <w:r>
        <w:t>requirements to RTC</w:t>
      </w:r>
      <w:r w:rsidR="00834455">
        <w:t xml:space="preserve"> with no further user input required.</w:t>
      </w:r>
    </w:p>
    <w:p w14:paraId="66FFEDF7" w14:textId="12081874" w:rsidR="00834455" w:rsidRDefault="00834455" w:rsidP="00310659">
      <w:r>
        <w:t>The entire project also has the correct permissions set, this is based on the groups that were imported to RDS and the GroupName attribute in the Project Configuration module.</w:t>
      </w:r>
    </w:p>
    <w:p w14:paraId="3F04803F" w14:textId="62D7E993" w:rsidR="00834455" w:rsidRDefault="00834455" w:rsidP="00834455"/>
    <w:p w14:paraId="1028A93C" w14:textId="6FFC7822" w:rsidR="00834455" w:rsidRDefault="00834455" w:rsidP="00834455">
      <w:pPr>
        <w:pStyle w:val="ListParagraph"/>
        <w:numPr>
          <w:ilvl w:val="0"/>
          <w:numId w:val="37"/>
        </w:numPr>
      </w:pPr>
      <w:r>
        <w:t>Ensure all modules are closed.</w:t>
      </w:r>
    </w:p>
    <w:p w14:paraId="4399A95A" w14:textId="09DA1529" w:rsidR="00834455" w:rsidRDefault="00834455" w:rsidP="00834455">
      <w:pPr>
        <w:pStyle w:val="ListParagraph"/>
        <w:numPr>
          <w:ilvl w:val="0"/>
          <w:numId w:val="37"/>
        </w:numPr>
      </w:pPr>
      <w:r>
        <w:t>From the DOORS Database Explorer, select RMDV Utilities &gt; Admin &gt; Create the programme</w:t>
      </w:r>
    </w:p>
    <w:p w14:paraId="0E6A7182" w14:textId="22DDBB6F" w:rsidR="00834455" w:rsidRDefault="00834455" w:rsidP="00834455">
      <w:pPr>
        <w:pStyle w:val="ListParagraph"/>
      </w:pPr>
    </w:p>
    <w:p w14:paraId="2F6C6386" w14:textId="29003A08" w:rsidR="00834455" w:rsidRDefault="00834455" w:rsidP="00834455">
      <w:pPr>
        <w:pStyle w:val="ListParagraph"/>
      </w:pPr>
      <w:r>
        <w:rPr>
          <w:noProof/>
        </w:rPr>
        <w:drawing>
          <wp:inline distT="0" distB="0" distL="0" distR="0" wp14:anchorId="72BA262B" wp14:editId="6F6A2CC6">
            <wp:extent cx="5231958" cy="2626238"/>
            <wp:effectExtent l="0" t="0" r="6985"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4652" cy="2652688"/>
                    </a:xfrm>
                    <a:prstGeom prst="rect">
                      <a:avLst/>
                    </a:prstGeom>
                  </pic:spPr>
                </pic:pic>
              </a:graphicData>
            </a:graphic>
          </wp:inline>
        </w:drawing>
      </w:r>
    </w:p>
    <w:p w14:paraId="08BF0234" w14:textId="2AC9EE90" w:rsidR="00834455" w:rsidRDefault="00834455" w:rsidP="00834455">
      <w:pPr>
        <w:pStyle w:val="ListParagraph"/>
      </w:pPr>
    </w:p>
    <w:p w14:paraId="1FD1D851" w14:textId="7FDDC35E" w:rsidR="00834455" w:rsidRDefault="00834455" w:rsidP="00834455">
      <w:pPr>
        <w:pStyle w:val="ListParagraph"/>
        <w:numPr>
          <w:ilvl w:val="0"/>
          <w:numId w:val="37"/>
        </w:numPr>
      </w:pPr>
      <w:r>
        <w:t>Select the correct programme from the list of available programmes.</w:t>
      </w:r>
    </w:p>
    <w:p w14:paraId="799CEFAC" w14:textId="6088FC06" w:rsidR="00834455" w:rsidRDefault="00834455" w:rsidP="00834455">
      <w:pPr>
        <w:pStyle w:val="ListParagraph"/>
      </w:pPr>
    </w:p>
    <w:p w14:paraId="6ADCCFF7" w14:textId="1336A9DF" w:rsidR="00834455" w:rsidRDefault="00834455" w:rsidP="00834455">
      <w:pPr>
        <w:pStyle w:val="ListParagraph"/>
      </w:pPr>
      <w:r>
        <w:rPr>
          <w:noProof/>
        </w:rPr>
        <w:drawing>
          <wp:inline distT="0" distB="0" distL="0" distR="0" wp14:anchorId="789EFD21" wp14:editId="23825EBA">
            <wp:extent cx="2021671" cy="1534602"/>
            <wp:effectExtent l="0" t="0" r="0" b="889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28964" cy="1540138"/>
                    </a:xfrm>
                    <a:prstGeom prst="rect">
                      <a:avLst/>
                    </a:prstGeom>
                  </pic:spPr>
                </pic:pic>
              </a:graphicData>
            </a:graphic>
          </wp:inline>
        </w:drawing>
      </w:r>
    </w:p>
    <w:p w14:paraId="331F9D6A" w14:textId="67EBFD91" w:rsidR="00834455" w:rsidRDefault="00834455" w:rsidP="00834455">
      <w:pPr>
        <w:pStyle w:val="ListParagraph"/>
      </w:pPr>
    </w:p>
    <w:p w14:paraId="636B811C" w14:textId="34C5B991" w:rsidR="00834455" w:rsidRDefault="00834455" w:rsidP="00834455">
      <w:pPr>
        <w:pStyle w:val="ListParagraph"/>
        <w:numPr>
          <w:ilvl w:val="0"/>
          <w:numId w:val="37"/>
        </w:numPr>
      </w:pPr>
      <w:r>
        <w:t>Leave the ‘Include Target Catalogues setup?’ box unticked, this not used in the TML RMDV instance.</w:t>
      </w:r>
    </w:p>
    <w:p w14:paraId="2E2E025A" w14:textId="42657718" w:rsidR="00834455" w:rsidRDefault="00834455" w:rsidP="00834455">
      <w:pPr>
        <w:pStyle w:val="ListParagraph"/>
        <w:numPr>
          <w:ilvl w:val="0"/>
          <w:numId w:val="37"/>
        </w:numPr>
      </w:pPr>
      <w:r>
        <w:t>Click the ‘Select Project’ button. – This will now process the project, the more levels/teams that are populated, the longer this will take.</w:t>
      </w:r>
    </w:p>
    <w:p w14:paraId="5ED3B7D0" w14:textId="13A7F9FC" w:rsidR="00834455" w:rsidRDefault="00834455" w:rsidP="00834455">
      <w:pPr>
        <w:pStyle w:val="ListParagraph"/>
        <w:numPr>
          <w:ilvl w:val="0"/>
          <w:numId w:val="37"/>
        </w:numPr>
      </w:pPr>
      <w:r>
        <w:t>Verify the process completes:</w:t>
      </w:r>
    </w:p>
    <w:p w14:paraId="2D115E08" w14:textId="18074388" w:rsidR="00834455" w:rsidRDefault="00834455" w:rsidP="00834455">
      <w:pPr>
        <w:pStyle w:val="ListParagraph"/>
      </w:pPr>
      <w:r>
        <w:t xml:space="preserve"> </w:t>
      </w:r>
      <w:r>
        <w:rPr>
          <w:noProof/>
        </w:rPr>
        <w:drawing>
          <wp:inline distT="0" distB="0" distL="0" distR="0" wp14:anchorId="421EF005" wp14:editId="741C9F3E">
            <wp:extent cx="2282024" cy="979927"/>
            <wp:effectExtent l="0" t="0" r="444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96129" cy="985984"/>
                    </a:xfrm>
                    <a:prstGeom prst="rect">
                      <a:avLst/>
                    </a:prstGeom>
                  </pic:spPr>
                </pic:pic>
              </a:graphicData>
            </a:graphic>
          </wp:inline>
        </w:drawing>
      </w:r>
    </w:p>
    <w:p w14:paraId="69B6794B" w14:textId="52C4490D" w:rsidR="00834455" w:rsidRDefault="00834455" w:rsidP="00834455">
      <w:pPr>
        <w:pStyle w:val="ListParagraph"/>
        <w:numPr>
          <w:ilvl w:val="0"/>
          <w:numId w:val="37"/>
        </w:numPr>
      </w:pPr>
      <w:r>
        <w:t>Click the OK button to finish running the script.</w:t>
      </w:r>
    </w:p>
    <w:p w14:paraId="4F3356A8" w14:textId="26714FD5" w:rsidR="00834455" w:rsidRDefault="00834455" w:rsidP="00834455">
      <w:pPr>
        <w:pStyle w:val="ListParagraph"/>
        <w:numPr>
          <w:ilvl w:val="0"/>
          <w:numId w:val="37"/>
        </w:numPr>
      </w:pPr>
      <w:r>
        <w:t>Go to the Windows Explorer from the Citrix Storefront.</w:t>
      </w:r>
    </w:p>
    <w:p w14:paraId="64106DCD" w14:textId="19323D8D" w:rsidR="00834455" w:rsidRDefault="00834455" w:rsidP="00834455">
      <w:pPr>
        <w:pStyle w:val="ListParagraph"/>
        <w:numPr>
          <w:ilvl w:val="0"/>
          <w:numId w:val="37"/>
        </w:numPr>
      </w:pPr>
      <w:r>
        <w:t xml:space="preserve">Open the folder: </w:t>
      </w:r>
      <w:r w:rsidR="001C6184">
        <w:t>X:\Log Files</w:t>
      </w:r>
    </w:p>
    <w:p w14:paraId="37701261" w14:textId="38971C5E" w:rsidR="001C6184" w:rsidRDefault="001C6184" w:rsidP="001C6184">
      <w:pPr>
        <w:pStyle w:val="ListParagraph"/>
      </w:pPr>
    </w:p>
    <w:p w14:paraId="18280909" w14:textId="310C29CA" w:rsidR="001C6184" w:rsidRDefault="001C6184" w:rsidP="001C6184">
      <w:pPr>
        <w:pStyle w:val="ListParagraph"/>
      </w:pPr>
      <w:r>
        <w:rPr>
          <w:noProof/>
        </w:rPr>
        <w:drawing>
          <wp:inline distT="0" distB="0" distL="0" distR="0" wp14:anchorId="1CDCA5FF" wp14:editId="1F41A4CB">
            <wp:extent cx="6156325" cy="280797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6325" cy="2807970"/>
                    </a:xfrm>
                    <a:prstGeom prst="rect">
                      <a:avLst/>
                    </a:prstGeom>
                  </pic:spPr>
                </pic:pic>
              </a:graphicData>
            </a:graphic>
          </wp:inline>
        </w:drawing>
      </w:r>
    </w:p>
    <w:p w14:paraId="2DEE153C" w14:textId="77777777" w:rsidR="001C6184" w:rsidRDefault="001C6184" w:rsidP="001C6184">
      <w:pPr>
        <w:pStyle w:val="ListParagraph"/>
      </w:pPr>
    </w:p>
    <w:p w14:paraId="3AABFB02" w14:textId="6E4E6FEA" w:rsidR="001C6184" w:rsidRDefault="001C6184" w:rsidP="001C6184">
      <w:pPr>
        <w:pStyle w:val="ListParagraph"/>
        <w:numPr>
          <w:ilvl w:val="0"/>
          <w:numId w:val="37"/>
        </w:numPr>
      </w:pPr>
      <w:r>
        <w:t>Open the CreateProgrammeLog.txt file and review it for errors:</w:t>
      </w:r>
    </w:p>
    <w:p w14:paraId="52285F44" w14:textId="2CF656F3" w:rsidR="001C6184" w:rsidRDefault="001C6184" w:rsidP="001C6184">
      <w:pPr>
        <w:pStyle w:val="ListParagraph"/>
      </w:pPr>
    </w:p>
    <w:p w14:paraId="017285F1" w14:textId="6D34757C" w:rsidR="001C6184" w:rsidRDefault="001C6184" w:rsidP="001C6184">
      <w:pPr>
        <w:pStyle w:val="ListParagraph"/>
      </w:pPr>
      <w:r>
        <w:rPr>
          <w:noProof/>
        </w:rPr>
        <w:drawing>
          <wp:inline distT="0" distB="0" distL="0" distR="0" wp14:anchorId="6D5FFCF8" wp14:editId="5BE2DDDC">
            <wp:extent cx="6156325" cy="289750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56325" cy="2897505"/>
                    </a:xfrm>
                    <a:prstGeom prst="rect">
                      <a:avLst/>
                    </a:prstGeom>
                  </pic:spPr>
                </pic:pic>
              </a:graphicData>
            </a:graphic>
          </wp:inline>
        </w:drawing>
      </w:r>
    </w:p>
    <w:p w14:paraId="108C0E76" w14:textId="137C293A" w:rsidR="001C6184" w:rsidRDefault="001C6184" w:rsidP="001C6184">
      <w:pPr>
        <w:pStyle w:val="ListParagraph"/>
      </w:pPr>
      <w:r>
        <w:t>The log file lists the teams it has processed, if they are active or not and did it complete. If there are any errors then review them, correct the root cause and run the Create the Programme script again. There is no limit to the amount of times you can run this.</w:t>
      </w:r>
    </w:p>
    <w:p w14:paraId="1D4648A6" w14:textId="4A69DDAF" w:rsidR="001C6184" w:rsidRDefault="001C6184" w:rsidP="001C6184">
      <w:pPr>
        <w:pStyle w:val="ListParagraph"/>
      </w:pPr>
    </w:p>
    <w:p w14:paraId="5A6A4DCD" w14:textId="3A7CA957" w:rsidR="001C6184" w:rsidRDefault="001C6184" w:rsidP="001C6184">
      <w:pPr>
        <w:pStyle w:val="ListParagraph"/>
        <w:numPr>
          <w:ilvl w:val="0"/>
          <w:numId w:val="37"/>
        </w:numPr>
      </w:pPr>
      <w:r>
        <w:t>Close the log file.</w:t>
      </w:r>
    </w:p>
    <w:p w14:paraId="2E2B8CB2" w14:textId="79985F76" w:rsidR="001C6184" w:rsidRDefault="001C6184" w:rsidP="001C6184">
      <w:pPr>
        <w:pStyle w:val="ListParagraph"/>
      </w:pPr>
    </w:p>
    <w:p w14:paraId="659333CA" w14:textId="02875110" w:rsidR="001C6184" w:rsidRDefault="001C6184" w:rsidP="001C6184">
      <w:pPr>
        <w:pStyle w:val="ListParagraph"/>
      </w:pPr>
      <w:r>
        <w:t>This step is now complete</w:t>
      </w:r>
    </w:p>
    <w:p w14:paraId="1C3D7D99" w14:textId="5875099B" w:rsidR="001C6184" w:rsidRDefault="001C6184">
      <w:pPr>
        <w:overflowPunct/>
        <w:autoSpaceDE/>
        <w:autoSpaceDN/>
        <w:adjustRightInd/>
        <w:spacing w:after="0"/>
        <w:textAlignment w:val="auto"/>
        <w:rPr>
          <w:rFonts w:cs="Arial"/>
          <w:szCs w:val="24"/>
        </w:rPr>
      </w:pPr>
      <w:r>
        <w:br w:type="page"/>
      </w:r>
    </w:p>
    <w:p w14:paraId="4D69625E" w14:textId="07F21100" w:rsidR="006B44B5" w:rsidRDefault="006B44B5" w:rsidP="001C6184">
      <w:pPr>
        <w:pStyle w:val="Heading2"/>
      </w:pPr>
      <w:bookmarkStart w:id="43" w:name="_Toc456278280"/>
      <w:r>
        <w:t>Test to ensure the programme is set up correctly</w:t>
      </w:r>
      <w:bookmarkEnd w:id="43"/>
    </w:p>
    <w:p w14:paraId="1CFE607E" w14:textId="30BFE964" w:rsidR="001C6184" w:rsidRDefault="001C6184" w:rsidP="006B44B5">
      <w:pPr>
        <w:pStyle w:val="Heading3"/>
      </w:pPr>
      <w:bookmarkStart w:id="44" w:name="_Toc456278281"/>
      <w:r>
        <w:t>Test to ensure links to Generic Requirements are intact</w:t>
      </w:r>
      <w:bookmarkEnd w:id="44"/>
    </w:p>
    <w:p w14:paraId="150F08D4" w14:textId="5037D3FC" w:rsidR="001C6184" w:rsidRDefault="001C6184" w:rsidP="001C6184"/>
    <w:p w14:paraId="08CC58C5" w14:textId="72952A1F" w:rsidR="001C6184" w:rsidRDefault="001C6184" w:rsidP="001C6184">
      <w:r>
        <w:t>In order to verify the programme set up is correctly completed, certain aspects need to be verified. The first is the linkage between Generic Requirements and the new vehicle programme, we need to verify that the requirements in the programme are linked to the generic requirements they are sourced from, that they are not linked to any other programmes and that the generic tests are correctly linked as well.</w:t>
      </w:r>
    </w:p>
    <w:p w14:paraId="5F7DDCC0" w14:textId="6FA4F4CF" w:rsidR="001C6184" w:rsidRDefault="001C6184" w:rsidP="001C6184"/>
    <w:p w14:paraId="26508A9C" w14:textId="1C1AD7E0" w:rsidR="001C6184" w:rsidRDefault="001C6184" w:rsidP="001C6184">
      <w:pPr>
        <w:pStyle w:val="ListParagraph"/>
        <w:numPr>
          <w:ilvl w:val="0"/>
          <w:numId w:val="38"/>
        </w:numPr>
      </w:pPr>
      <w:r>
        <w:t>Open the 02 – CUSTOMER/01 – Attributes/A13 – Climate and Comfort/A13 – Climate and Comfort module.</w:t>
      </w:r>
    </w:p>
    <w:p w14:paraId="4CD85BF4" w14:textId="3F3DBD55" w:rsidR="001C6184" w:rsidRDefault="001C6184" w:rsidP="001C6184">
      <w:pPr>
        <w:pStyle w:val="ListParagraph"/>
        <w:numPr>
          <w:ilvl w:val="0"/>
          <w:numId w:val="38"/>
        </w:numPr>
      </w:pPr>
      <w:r>
        <w:t>Verify that the r</w:t>
      </w:r>
      <w:r w:rsidR="0060227D">
        <w:t>equirements have requirement IDs</w:t>
      </w:r>
      <w:r>
        <w:t>.</w:t>
      </w:r>
    </w:p>
    <w:p w14:paraId="478A7E2C" w14:textId="46D9D77C" w:rsidR="0060227D" w:rsidRDefault="001C6184" w:rsidP="0060227D">
      <w:pPr>
        <w:pStyle w:val="ListParagraph"/>
        <w:numPr>
          <w:ilvl w:val="0"/>
          <w:numId w:val="38"/>
        </w:numPr>
      </w:pPr>
      <w:r>
        <w:t xml:space="preserve">Verify the </w:t>
      </w:r>
      <w:r w:rsidR="0060227D">
        <w:t>in-links are from generic requirements. – right click the orange triangle at the end of the requirement column.</w:t>
      </w:r>
    </w:p>
    <w:p w14:paraId="187248A2" w14:textId="7E2F9E94" w:rsidR="0060227D" w:rsidRDefault="0060227D" w:rsidP="0060227D">
      <w:pPr>
        <w:pStyle w:val="ListParagraph"/>
      </w:pPr>
      <w:r>
        <w:rPr>
          <w:noProof/>
        </w:rPr>
        <w:drawing>
          <wp:inline distT="0" distB="0" distL="0" distR="0" wp14:anchorId="03E3A189" wp14:editId="486129F4">
            <wp:extent cx="6156325" cy="6546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6325" cy="654685"/>
                    </a:xfrm>
                    <a:prstGeom prst="rect">
                      <a:avLst/>
                    </a:prstGeom>
                  </pic:spPr>
                </pic:pic>
              </a:graphicData>
            </a:graphic>
          </wp:inline>
        </w:drawing>
      </w:r>
    </w:p>
    <w:p w14:paraId="3D15C505" w14:textId="0D0C801C" w:rsidR="0060227D" w:rsidRDefault="0060227D" w:rsidP="0060227D">
      <w:pPr>
        <w:pStyle w:val="ListParagraph"/>
      </w:pPr>
    </w:p>
    <w:p w14:paraId="0AE2C464" w14:textId="1B52C304" w:rsidR="0060227D" w:rsidRDefault="0060227D" w:rsidP="001C6184">
      <w:pPr>
        <w:pStyle w:val="ListParagraph"/>
        <w:numPr>
          <w:ilvl w:val="0"/>
          <w:numId w:val="38"/>
        </w:numPr>
      </w:pPr>
      <w:r>
        <w:t>Verify the out-links are to the generic test cases (Validated by) – right click the red triangle at the end of the requirement column.</w:t>
      </w:r>
    </w:p>
    <w:p w14:paraId="38050D80" w14:textId="1EA6234A" w:rsidR="0060227D" w:rsidRDefault="0060227D" w:rsidP="0060227D">
      <w:pPr>
        <w:pStyle w:val="ListParagraph"/>
      </w:pPr>
    </w:p>
    <w:p w14:paraId="66A49FA1" w14:textId="18AE9A45" w:rsidR="0060227D" w:rsidRDefault="0060227D" w:rsidP="0060227D">
      <w:pPr>
        <w:pStyle w:val="ListParagraph"/>
      </w:pPr>
      <w:r>
        <w:rPr>
          <w:noProof/>
        </w:rPr>
        <w:drawing>
          <wp:inline distT="0" distB="0" distL="0" distR="0" wp14:anchorId="7D60F57F" wp14:editId="71EF547D">
            <wp:extent cx="6156325" cy="6000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6325" cy="600075"/>
                    </a:xfrm>
                    <a:prstGeom prst="rect">
                      <a:avLst/>
                    </a:prstGeom>
                  </pic:spPr>
                </pic:pic>
              </a:graphicData>
            </a:graphic>
          </wp:inline>
        </w:drawing>
      </w:r>
    </w:p>
    <w:p w14:paraId="6375850B" w14:textId="77777777" w:rsidR="0060227D" w:rsidRDefault="0060227D" w:rsidP="0060227D">
      <w:pPr>
        <w:pStyle w:val="ListParagraph"/>
      </w:pPr>
    </w:p>
    <w:p w14:paraId="7C11A060" w14:textId="13C81903" w:rsidR="0060227D" w:rsidRDefault="0060227D" w:rsidP="001C6184">
      <w:pPr>
        <w:pStyle w:val="ListParagraph"/>
        <w:numPr>
          <w:ilvl w:val="0"/>
          <w:numId w:val="38"/>
        </w:numPr>
      </w:pPr>
      <w:r>
        <w:t>Verify that there are no out-links or in-links to other vehicle programmes (this is a symptom of copying the Generic Requirements module rather than archiving and restoring it).</w:t>
      </w:r>
    </w:p>
    <w:p w14:paraId="7E743D83" w14:textId="3CFCE3E5" w:rsidR="0060227D" w:rsidRDefault="0060227D" w:rsidP="0060227D">
      <w:pPr>
        <w:pStyle w:val="ListParagraph"/>
      </w:pPr>
    </w:p>
    <w:p w14:paraId="4CBFA939" w14:textId="38B4197D" w:rsidR="0060227D" w:rsidRDefault="0060227D" w:rsidP="0060227D">
      <w:pPr>
        <w:pStyle w:val="ListParagraph"/>
      </w:pPr>
      <w:r>
        <w:t>This step is now complete</w:t>
      </w:r>
    </w:p>
    <w:p w14:paraId="7042AAD9" w14:textId="3DCDE1EA" w:rsidR="0060227D" w:rsidRDefault="0060227D">
      <w:pPr>
        <w:overflowPunct/>
        <w:autoSpaceDE/>
        <w:autoSpaceDN/>
        <w:adjustRightInd/>
        <w:spacing w:after="0"/>
        <w:textAlignment w:val="auto"/>
        <w:rPr>
          <w:rFonts w:cs="Arial"/>
          <w:szCs w:val="24"/>
        </w:rPr>
      </w:pPr>
      <w:r>
        <w:br w:type="page"/>
      </w:r>
    </w:p>
    <w:p w14:paraId="3F1F251E" w14:textId="347FFA77" w:rsidR="001C6184" w:rsidRDefault="001C6184" w:rsidP="006B44B5">
      <w:pPr>
        <w:pStyle w:val="Heading3"/>
      </w:pPr>
      <w:bookmarkStart w:id="45" w:name="_Toc456278282"/>
      <w:r>
        <w:t>Test to ensure access rights have been correctly applied.</w:t>
      </w:r>
      <w:bookmarkEnd w:id="45"/>
    </w:p>
    <w:p w14:paraId="15B74D8A" w14:textId="30209295" w:rsidR="0060227D" w:rsidRDefault="0060227D" w:rsidP="0060227D">
      <w:r>
        <w:t>In order to verify access rights are complete, it is assumed there were no error messages in the createprogramme log file about access groups.</w:t>
      </w:r>
    </w:p>
    <w:p w14:paraId="3E2CFC40" w14:textId="44DCE807" w:rsidR="0060227D" w:rsidRDefault="00E7060A" w:rsidP="0060227D">
      <w:r>
        <w:t>As the scope of RMDV grows to encompass more teams than just the 17 attribute teams, it will be necessary to perform a random sampling of access rights.</w:t>
      </w:r>
    </w:p>
    <w:p w14:paraId="69BE271D" w14:textId="54DF57F4" w:rsidR="00E7060A" w:rsidRDefault="00E7060A" w:rsidP="0060227D"/>
    <w:p w14:paraId="173E0E2D" w14:textId="6E45A8F7" w:rsidR="00E7060A" w:rsidRDefault="00E7060A" w:rsidP="00E7060A">
      <w:pPr>
        <w:pStyle w:val="ListParagraph"/>
        <w:numPr>
          <w:ilvl w:val="0"/>
          <w:numId w:val="39"/>
        </w:numPr>
      </w:pPr>
      <w:r>
        <w:t>Right click a formal module in one of the 02 – CUSTOMER/01 – Attributes teams.</w:t>
      </w:r>
    </w:p>
    <w:p w14:paraId="0170099D" w14:textId="252CF3DC" w:rsidR="00E7060A" w:rsidRDefault="00E7060A" w:rsidP="00E7060A">
      <w:pPr>
        <w:pStyle w:val="ListParagraph"/>
        <w:numPr>
          <w:ilvl w:val="0"/>
          <w:numId w:val="39"/>
        </w:numPr>
      </w:pPr>
      <w:r>
        <w:t>Check the access rights are aligned to the process</w:t>
      </w:r>
    </w:p>
    <w:p w14:paraId="489413BE" w14:textId="762F0A51" w:rsidR="00E7060A" w:rsidRDefault="00E7060A" w:rsidP="00E7060A">
      <w:pPr>
        <w:pStyle w:val="ListParagraph"/>
      </w:pPr>
    </w:p>
    <w:p w14:paraId="05ABB2C0" w14:textId="7479F27C" w:rsidR="00E7060A" w:rsidRDefault="00E7060A" w:rsidP="00E7060A">
      <w:pPr>
        <w:pStyle w:val="ListParagraph"/>
      </w:pPr>
      <w:r>
        <w:rPr>
          <w:noProof/>
        </w:rPr>
        <w:drawing>
          <wp:inline distT="0" distB="0" distL="0" distR="0" wp14:anchorId="6CDE37AB" wp14:editId="071F1082">
            <wp:extent cx="5838806" cy="3442447"/>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47583" cy="3447622"/>
                    </a:xfrm>
                    <a:prstGeom prst="rect">
                      <a:avLst/>
                    </a:prstGeom>
                  </pic:spPr>
                </pic:pic>
              </a:graphicData>
            </a:graphic>
          </wp:inline>
        </w:drawing>
      </w:r>
    </w:p>
    <w:p w14:paraId="055887DF" w14:textId="24054034" w:rsidR="00E7060A" w:rsidRDefault="00E7060A" w:rsidP="00E7060A">
      <w:pPr>
        <w:pStyle w:val="ListParagraph"/>
      </w:pPr>
    </w:p>
    <w:p w14:paraId="787CD238" w14:textId="06C9C155" w:rsidR="00E7060A" w:rsidRDefault="00E7060A" w:rsidP="00E7060A">
      <w:pPr>
        <w:pStyle w:val="ListParagraph"/>
      </w:pPr>
      <w:r>
        <w:t>DB Admins and RMDV Administrators get full (RMCDA) access.</w:t>
      </w:r>
    </w:p>
    <w:p w14:paraId="050A9813" w14:textId="3C3233F4" w:rsidR="006B44B5" w:rsidRDefault="006B44B5" w:rsidP="00E7060A">
      <w:pPr>
        <w:pStyle w:val="ListParagraph"/>
      </w:pPr>
      <w:r>
        <w:t>RMDV Reviewers get R</w:t>
      </w:r>
    </w:p>
    <w:p w14:paraId="6CFFEEC8" w14:textId="510C231B" w:rsidR="006B44B5" w:rsidRDefault="006B44B5" w:rsidP="00E7060A">
      <w:pPr>
        <w:pStyle w:val="ListParagraph"/>
      </w:pPr>
      <w:r>
        <w:t>Programme-Team-RMDV Contributor get RMC</w:t>
      </w:r>
    </w:p>
    <w:p w14:paraId="229EA552" w14:textId="251DE125" w:rsidR="006B44B5" w:rsidRDefault="006B44B5" w:rsidP="00E7060A">
      <w:pPr>
        <w:pStyle w:val="ListParagraph"/>
      </w:pPr>
      <w:r>
        <w:t>Programme-Programme Admin gets RMCD.</w:t>
      </w:r>
    </w:p>
    <w:p w14:paraId="2364387C" w14:textId="77777777" w:rsidR="006B44B5" w:rsidRDefault="006B44B5" w:rsidP="00E7060A">
      <w:pPr>
        <w:pStyle w:val="ListParagraph"/>
      </w:pPr>
      <w:r>
        <w:t>Additional access is set to Modify and Delete (MD).</w:t>
      </w:r>
    </w:p>
    <w:p w14:paraId="500CC0BA" w14:textId="77777777" w:rsidR="006B44B5" w:rsidRDefault="006B44B5" w:rsidP="00E7060A">
      <w:pPr>
        <w:pStyle w:val="ListParagraph"/>
      </w:pPr>
    </w:p>
    <w:p w14:paraId="0530A6AC" w14:textId="72C6CF54" w:rsidR="006B44B5" w:rsidRDefault="006B44B5" w:rsidP="00E7060A">
      <w:pPr>
        <w:pStyle w:val="ListParagraph"/>
      </w:pPr>
      <w:r>
        <w:t>This means that the team contributors group can open the module, change module attributes, create, modify and delete new requirements but cannot delete the module itself.</w:t>
      </w:r>
    </w:p>
    <w:p w14:paraId="1AB1BFD5" w14:textId="77777777" w:rsidR="006B44B5" w:rsidRDefault="006B44B5" w:rsidP="00E7060A">
      <w:pPr>
        <w:pStyle w:val="ListParagraph"/>
      </w:pPr>
    </w:p>
    <w:p w14:paraId="2A06F919" w14:textId="08CAB23F" w:rsidR="006B44B5" w:rsidRDefault="006B44B5" w:rsidP="006B44B5">
      <w:pPr>
        <w:pStyle w:val="ListParagraph"/>
        <w:numPr>
          <w:ilvl w:val="0"/>
          <w:numId w:val="39"/>
        </w:numPr>
      </w:pPr>
      <w:r>
        <w:t>Close the access rights dialogue box.</w:t>
      </w:r>
    </w:p>
    <w:p w14:paraId="6324C751" w14:textId="109BA11E" w:rsidR="006B44B5" w:rsidRDefault="006B44B5" w:rsidP="006B44B5">
      <w:pPr>
        <w:pStyle w:val="ListParagraph"/>
        <w:numPr>
          <w:ilvl w:val="0"/>
          <w:numId w:val="39"/>
        </w:numPr>
      </w:pPr>
      <w:r>
        <w:t>Repeat steps 1-3 for other active teams.</w:t>
      </w:r>
    </w:p>
    <w:p w14:paraId="3D80C2B5" w14:textId="77777777" w:rsidR="006B44B5" w:rsidRDefault="006B44B5">
      <w:pPr>
        <w:overflowPunct/>
        <w:autoSpaceDE/>
        <w:autoSpaceDN/>
        <w:adjustRightInd/>
        <w:spacing w:after="0"/>
        <w:textAlignment w:val="auto"/>
        <w:rPr>
          <w:rFonts w:cs="Arial"/>
          <w:szCs w:val="24"/>
        </w:rPr>
      </w:pPr>
      <w:r>
        <w:br w:type="page"/>
      </w:r>
    </w:p>
    <w:p w14:paraId="03528A98" w14:textId="77777777" w:rsidR="006B44B5" w:rsidRDefault="006B44B5" w:rsidP="006B44B5">
      <w:pPr>
        <w:pStyle w:val="ListParagraph"/>
      </w:pPr>
    </w:p>
    <w:p w14:paraId="448125B0" w14:textId="64D0526F" w:rsidR="006B44B5" w:rsidRDefault="006B44B5" w:rsidP="006B44B5">
      <w:pPr>
        <w:pStyle w:val="ListParagraph"/>
        <w:numPr>
          <w:ilvl w:val="0"/>
          <w:numId w:val="39"/>
        </w:numPr>
      </w:pPr>
      <w:r>
        <w:t>Check the inactive teams have the correct access rights:</w:t>
      </w:r>
    </w:p>
    <w:p w14:paraId="26F7517B" w14:textId="327AA825" w:rsidR="006B44B5" w:rsidRDefault="006B44B5" w:rsidP="006B44B5">
      <w:pPr>
        <w:pStyle w:val="ListParagraph"/>
      </w:pPr>
    </w:p>
    <w:p w14:paraId="269169B0" w14:textId="134341C3" w:rsidR="006B44B5" w:rsidRDefault="006B44B5" w:rsidP="006B44B5">
      <w:r>
        <w:rPr>
          <w:noProof/>
        </w:rPr>
        <w:drawing>
          <wp:inline distT="0" distB="0" distL="0" distR="0" wp14:anchorId="279CCE3D" wp14:editId="3B6F723A">
            <wp:extent cx="5693869" cy="3668318"/>
            <wp:effectExtent l="0" t="0" r="2540"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00922" cy="3672862"/>
                    </a:xfrm>
                    <a:prstGeom prst="rect">
                      <a:avLst/>
                    </a:prstGeom>
                  </pic:spPr>
                </pic:pic>
              </a:graphicData>
            </a:graphic>
          </wp:inline>
        </w:drawing>
      </w:r>
    </w:p>
    <w:p w14:paraId="163E90E3" w14:textId="624A96CF" w:rsidR="006B44B5" w:rsidRDefault="006B44B5" w:rsidP="006B44B5">
      <w:r>
        <w:t>The only groups with any access to INACTIVE teams are DB Admins and RMDV Administrator.</w:t>
      </w:r>
    </w:p>
    <w:p w14:paraId="6288667A" w14:textId="60E42FA9" w:rsidR="006B44B5" w:rsidRDefault="006B44B5" w:rsidP="006B44B5"/>
    <w:p w14:paraId="4D8C4726" w14:textId="1E349E4A" w:rsidR="006B44B5" w:rsidRDefault="006B44B5" w:rsidP="0068338A">
      <w:r>
        <w:t>This step is now complete.</w:t>
      </w:r>
    </w:p>
    <w:p w14:paraId="3C89E6DE" w14:textId="47BCB6D9" w:rsidR="006B44B5" w:rsidRDefault="001C6184" w:rsidP="00700C85">
      <w:pPr>
        <w:pStyle w:val="Heading3"/>
      </w:pPr>
      <w:bookmarkStart w:id="46" w:name="_Toc456278283"/>
      <w:r>
        <w:t>Test to ensure triggers have been applied correctly.</w:t>
      </w:r>
      <w:bookmarkEnd w:id="46"/>
    </w:p>
    <w:p w14:paraId="2DBF8B5C" w14:textId="26B762DB" w:rsidR="006B44B5" w:rsidRDefault="006B44B5" w:rsidP="006B44B5"/>
    <w:p w14:paraId="6458458C" w14:textId="4CDEE67E" w:rsidR="006B44B5" w:rsidRDefault="006B44B5" w:rsidP="006B44B5">
      <w:r>
        <w:t>In order to test the integration triggers have been set up correctly, it is necessary to open a module in exclusive edit and then close it to see if it processes the trigger.</w:t>
      </w:r>
    </w:p>
    <w:p w14:paraId="1E3D456B" w14:textId="7910CFB2" w:rsidR="006B44B5" w:rsidRDefault="006B44B5" w:rsidP="006B44B5"/>
    <w:p w14:paraId="33F6A003" w14:textId="0E5616E4" w:rsidR="006B44B5" w:rsidRDefault="006B44B5" w:rsidP="006B44B5">
      <w:pPr>
        <w:pStyle w:val="ListParagraph"/>
        <w:numPr>
          <w:ilvl w:val="0"/>
          <w:numId w:val="40"/>
        </w:numPr>
      </w:pPr>
      <w:r>
        <w:t xml:space="preserve">Open a random </w:t>
      </w:r>
      <w:r w:rsidR="00700C85">
        <w:t>requirements</w:t>
      </w:r>
      <w:r>
        <w:t xml:space="preserve"> module in an active team in exclusive edit</w:t>
      </w:r>
    </w:p>
    <w:p w14:paraId="617D54C4" w14:textId="6F0BAED6" w:rsidR="00700C85" w:rsidRDefault="00700C85" w:rsidP="006B44B5">
      <w:pPr>
        <w:pStyle w:val="ListParagraph"/>
        <w:numPr>
          <w:ilvl w:val="0"/>
          <w:numId w:val="40"/>
        </w:numPr>
      </w:pPr>
      <w:r>
        <w:t>Switch to the 01 – Classification and Targets view</w:t>
      </w:r>
    </w:p>
    <w:p w14:paraId="2E3F4C5E" w14:textId="3B4A9F2B" w:rsidR="00700C85" w:rsidRDefault="00700C85" w:rsidP="006B44B5">
      <w:pPr>
        <w:pStyle w:val="ListParagraph"/>
        <w:numPr>
          <w:ilvl w:val="0"/>
          <w:numId w:val="40"/>
        </w:numPr>
      </w:pPr>
      <w:r>
        <w:t>Choose a requirement</w:t>
      </w:r>
      <w:r w:rsidR="00291E33">
        <w:t>, making a note of which one,</w:t>
      </w:r>
      <w:r>
        <w:t xml:space="preserve"> and enter a value in VAR: Any Vehicle</w:t>
      </w:r>
    </w:p>
    <w:p w14:paraId="67D41953" w14:textId="7180DDB4" w:rsidR="00700C85" w:rsidRDefault="00700C85" w:rsidP="006B44B5">
      <w:pPr>
        <w:pStyle w:val="ListParagraph"/>
        <w:numPr>
          <w:ilvl w:val="0"/>
          <w:numId w:val="40"/>
        </w:numPr>
      </w:pPr>
      <w:r>
        <w:t>Set the Classification drop down to MEET.</w:t>
      </w:r>
    </w:p>
    <w:p w14:paraId="49EBD757" w14:textId="0B8AD1CA" w:rsidR="0068338A" w:rsidRDefault="0068338A" w:rsidP="006B44B5">
      <w:pPr>
        <w:pStyle w:val="ListParagraph"/>
        <w:numPr>
          <w:ilvl w:val="0"/>
          <w:numId w:val="40"/>
        </w:numPr>
      </w:pPr>
      <w:r>
        <w:t>Close the module (File &gt; Exit or Click the X in top right corner)</w:t>
      </w:r>
    </w:p>
    <w:p w14:paraId="679EE003" w14:textId="55815A50" w:rsidR="0068338A" w:rsidRDefault="0068338A" w:rsidP="006B44B5">
      <w:pPr>
        <w:pStyle w:val="ListParagraph"/>
        <w:numPr>
          <w:ilvl w:val="0"/>
          <w:numId w:val="40"/>
        </w:numPr>
      </w:pPr>
      <w:r>
        <w:t>Verify the Step 1 of 2: Data Checking dialogue box is presented:</w:t>
      </w:r>
    </w:p>
    <w:p w14:paraId="5E7299D5" w14:textId="4649DF46" w:rsidR="0068338A" w:rsidRDefault="0068338A" w:rsidP="0068338A">
      <w:pPr>
        <w:pStyle w:val="ListParagraph"/>
      </w:pPr>
    </w:p>
    <w:p w14:paraId="1B074E6F" w14:textId="6CE5CE56" w:rsidR="0068338A" w:rsidRDefault="0068338A" w:rsidP="0068338A">
      <w:pPr>
        <w:pStyle w:val="ListParagraph"/>
      </w:pPr>
      <w:r>
        <w:rPr>
          <w:noProof/>
        </w:rPr>
        <w:drawing>
          <wp:inline distT="0" distB="0" distL="0" distR="0" wp14:anchorId="1CB1D09F" wp14:editId="6C9D1BE1">
            <wp:extent cx="4275190" cy="1638442"/>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75190" cy="1638442"/>
                    </a:xfrm>
                    <a:prstGeom prst="rect">
                      <a:avLst/>
                    </a:prstGeom>
                  </pic:spPr>
                </pic:pic>
              </a:graphicData>
            </a:graphic>
          </wp:inline>
        </w:drawing>
      </w:r>
    </w:p>
    <w:p w14:paraId="4729A630" w14:textId="7D611182" w:rsidR="0068338A" w:rsidRDefault="0068338A" w:rsidP="0068338A">
      <w:pPr>
        <w:pStyle w:val="ListParagraph"/>
      </w:pPr>
    </w:p>
    <w:p w14:paraId="0FE99075" w14:textId="23826341" w:rsidR="0068338A" w:rsidRDefault="0068338A" w:rsidP="0068338A">
      <w:pPr>
        <w:pStyle w:val="ListParagraph"/>
        <w:numPr>
          <w:ilvl w:val="0"/>
          <w:numId w:val="40"/>
        </w:numPr>
      </w:pPr>
      <w:r>
        <w:t>Click the Confirm button</w:t>
      </w:r>
    </w:p>
    <w:p w14:paraId="5C2667F0" w14:textId="4AEF7369" w:rsidR="00700C85" w:rsidRDefault="00700C85" w:rsidP="0068338A">
      <w:pPr>
        <w:pStyle w:val="ListParagraph"/>
        <w:numPr>
          <w:ilvl w:val="0"/>
          <w:numId w:val="40"/>
        </w:numPr>
      </w:pPr>
      <w:r>
        <w:t xml:space="preserve">Verify </w:t>
      </w:r>
      <w:r w:rsidR="00291E33">
        <w:t xml:space="preserve">in Step 2 of 2 </w:t>
      </w:r>
      <w:r>
        <w:t xml:space="preserve">the </w:t>
      </w:r>
      <w:r w:rsidR="00291E33">
        <w:t>dialogue box</w:t>
      </w:r>
      <w:r>
        <w:t xml:space="preserve"> reports 1 req to be submitted to RTC</w:t>
      </w:r>
    </w:p>
    <w:p w14:paraId="5D694D33" w14:textId="79BD3AF2" w:rsidR="00700C85" w:rsidRDefault="00291E33" w:rsidP="00700C85">
      <w:pPr>
        <w:pStyle w:val="ListParagraph"/>
      </w:pPr>
      <w:r>
        <w:rPr>
          <w:noProof/>
        </w:rPr>
        <w:drawing>
          <wp:inline distT="0" distB="0" distL="0" distR="0" wp14:anchorId="69B04F18" wp14:editId="2BD74C26">
            <wp:extent cx="4480948" cy="17908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80948" cy="1790855"/>
                    </a:xfrm>
                    <a:prstGeom prst="rect">
                      <a:avLst/>
                    </a:prstGeom>
                  </pic:spPr>
                </pic:pic>
              </a:graphicData>
            </a:graphic>
          </wp:inline>
        </w:drawing>
      </w:r>
    </w:p>
    <w:p w14:paraId="6B8B530B" w14:textId="3BA049B9" w:rsidR="00291E33" w:rsidRDefault="00291E33" w:rsidP="00700C85">
      <w:pPr>
        <w:pStyle w:val="ListParagraph"/>
      </w:pPr>
    </w:p>
    <w:p w14:paraId="0F390C5C" w14:textId="344C5BBB" w:rsidR="00291E33" w:rsidRDefault="00291E33" w:rsidP="00291E33">
      <w:pPr>
        <w:pStyle w:val="ListParagraph"/>
        <w:numPr>
          <w:ilvl w:val="0"/>
          <w:numId w:val="40"/>
        </w:numPr>
      </w:pPr>
      <w:r>
        <w:t>Click Confirm</w:t>
      </w:r>
    </w:p>
    <w:p w14:paraId="7067F148" w14:textId="698798BE" w:rsidR="00291E33" w:rsidRDefault="00291E33" w:rsidP="00291E33">
      <w:pPr>
        <w:pStyle w:val="ListParagraph"/>
        <w:numPr>
          <w:ilvl w:val="0"/>
          <w:numId w:val="40"/>
        </w:numPr>
      </w:pPr>
      <w:r>
        <w:t>If you have not logged in to RTC from DOORS during this session you will need to enter your username and password and click Log In:</w:t>
      </w:r>
    </w:p>
    <w:p w14:paraId="60EAA9DB" w14:textId="6AF15F74" w:rsidR="00291E33" w:rsidRDefault="00291E33" w:rsidP="00291E33">
      <w:pPr>
        <w:pStyle w:val="ListParagraph"/>
      </w:pPr>
    </w:p>
    <w:p w14:paraId="48E7D4DC" w14:textId="09BBF143" w:rsidR="00291E33" w:rsidRDefault="00291E33" w:rsidP="00291E33">
      <w:pPr>
        <w:pStyle w:val="ListParagraph"/>
      </w:pPr>
      <w:r>
        <w:rPr>
          <w:noProof/>
        </w:rPr>
        <w:drawing>
          <wp:inline distT="0" distB="0" distL="0" distR="0" wp14:anchorId="0A233E28" wp14:editId="25AA97B4">
            <wp:extent cx="4733365" cy="3851731"/>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41368" cy="3858244"/>
                    </a:xfrm>
                    <a:prstGeom prst="rect">
                      <a:avLst/>
                    </a:prstGeom>
                  </pic:spPr>
                </pic:pic>
              </a:graphicData>
            </a:graphic>
          </wp:inline>
        </w:drawing>
      </w:r>
    </w:p>
    <w:p w14:paraId="55933E36" w14:textId="77777777" w:rsidR="00700C85" w:rsidRDefault="00700C85" w:rsidP="00700C85">
      <w:pPr>
        <w:pStyle w:val="ListParagraph"/>
      </w:pPr>
    </w:p>
    <w:p w14:paraId="52EAECE6" w14:textId="66261A26" w:rsidR="0068338A" w:rsidRDefault="0068338A" w:rsidP="0068338A">
      <w:pPr>
        <w:pStyle w:val="ListParagraph"/>
        <w:numPr>
          <w:ilvl w:val="0"/>
          <w:numId w:val="40"/>
        </w:numPr>
      </w:pPr>
      <w:r>
        <w:t>Verify the Finished Processing Module box is presented.</w:t>
      </w:r>
    </w:p>
    <w:p w14:paraId="5EC60D9A" w14:textId="60281082" w:rsidR="0068338A" w:rsidRDefault="0068338A" w:rsidP="0068338A"/>
    <w:p w14:paraId="7C0E42E2" w14:textId="6E7F33A3" w:rsidR="0068338A" w:rsidRDefault="0068338A" w:rsidP="0068338A">
      <w:pPr>
        <w:ind w:left="720"/>
      </w:pPr>
      <w:r>
        <w:rPr>
          <w:noProof/>
        </w:rPr>
        <w:drawing>
          <wp:inline distT="0" distB="0" distL="0" distR="0" wp14:anchorId="20ECDF4A" wp14:editId="3A3EE317">
            <wp:extent cx="1798476" cy="1097375"/>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98476" cy="1097375"/>
                    </a:xfrm>
                    <a:prstGeom prst="rect">
                      <a:avLst/>
                    </a:prstGeom>
                  </pic:spPr>
                </pic:pic>
              </a:graphicData>
            </a:graphic>
          </wp:inline>
        </w:drawing>
      </w:r>
    </w:p>
    <w:p w14:paraId="4DB9D8FF" w14:textId="47EEDC92" w:rsidR="0068338A" w:rsidRDefault="0068338A" w:rsidP="0068338A">
      <w:pPr>
        <w:pStyle w:val="ListParagraph"/>
        <w:numPr>
          <w:ilvl w:val="0"/>
          <w:numId w:val="40"/>
        </w:numPr>
      </w:pPr>
      <w:r>
        <w:t>Click OK</w:t>
      </w:r>
    </w:p>
    <w:p w14:paraId="3190B138" w14:textId="4EDC8F0E" w:rsidR="0068338A" w:rsidRDefault="0068338A" w:rsidP="0068338A"/>
    <w:p w14:paraId="7E68FE33" w14:textId="7B611024" w:rsidR="0068338A" w:rsidRPr="006B44B5" w:rsidRDefault="0068338A" w:rsidP="0068338A">
      <w:r>
        <w:t>This step is now complete.</w:t>
      </w:r>
    </w:p>
    <w:p w14:paraId="74E6A8C0" w14:textId="77777777" w:rsidR="006B44B5" w:rsidRDefault="006B44B5" w:rsidP="006B44B5"/>
    <w:p w14:paraId="6B846C59" w14:textId="51209D49" w:rsidR="006B44B5" w:rsidRDefault="006B44B5" w:rsidP="0068338A">
      <w:pPr>
        <w:pStyle w:val="Heading3"/>
      </w:pPr>
      <w:r w:rsidRPr="006B44B5">
        <w:t xml:space="preserve"> </w:t>
      </w:r>
      <w:bookmarkStart w:id="47" w:name="_Toc456278284"/>
      <w:r>
        <w:t>Test to ensure links to RTC work correctly</w:t>
      </w:r>
      <w:bookmarkEnd w:id="47"/>
    </w:p>
    <w:p w14:paraId="6B3EE916" w14:textId="435E4281" w:rsidR="0068338A" w:rsidRDefault="0068338A" w:rsidP="0068338A"/>
    <w:p w14:paraId="122A1B38" w14:textId="06EC411C" w:rsidR="0068338A" w:rsidRDefault="00700C85" w:rsidP="0068338A">
      <w:r>
        <w:t>The final test</w:t>
      </w:r>
      <w:r w:rsidR="00291E33">
        <w:t xml:space="preserve"> is to check the links between DOORS and RTC have been created.</w:t>
      </w:r>
    </w:p>
    <w:p w14:paraId="308A8A4B" w14:textId="39CA0096" w:rsidR="00291E33" w:rsidRDefault="00291E33" w:rsidP="00291E33">
      <w:pPr>
        <w:pStyle w:val="ListParagraph"/>
        <w:numPr>
          <w:ilvl w:val="0"/>
          <w:numId w:val="41"/>
        </w:numPr>
      </w:pPr>
      <w:r>
        <w:t>Open the DOORS module you used in the previous section to send a requirement to RTC</w:t>
      </w:r>
    </w:p>
    <w:p w14:paraId="1585553C" w14:textId="63350FA9" w:rsidR="00291E33" w:rsidRDefault="00291E33" w:rsidP="00291E33">
      <w:pPr>
        <w:pStyle w:val="ListParagraph"/>
        <w:numPr>
          <w:ilvl w:val="0"/>
          <w:numId w:val="41"/>
        </w:numPr>
      </w:pPr>
      <w:r>
        <w:t>Navigate to the requirement you sent to RTC</w:t>
      </w:r>
    </w:p>
    <w:p w14:paraId="05A6BE8C" w14:textId="77C26377" w:rsidR="00291E33" w:rsidRDefault="00291E33" w:rsidP="00291E33">
      <w:pPr>
        <w:pStyle w:val="ListParagraph"/>
        <w:numPr>
          <w:ilvl w:val="0"/>
          <w:numId w:val="41"/>
        </w:numPr>
      </w:pPr>
      <w:r>
        <w:t>Turn of the Filter to show the variants.</w:t>
      </w:r>
    </w:p>
    <w:p w14:paraId="776ED3EC" w14:textId="649E3231" w:rsidR="00291E33" w:rsidRDefault="00291E33" w:rsidP="00291E33">
      <w:pPr>
        <w:pStyle w:val="ListParagraph"/>
      </w:pPr>
    </w:p>
    <w:p w14:paraId="23F86263" w14:textId="24D1571C" w:rsidR="00291E33" w:rsidRDefault="00291E33" w:rsidP="00291E33">
      <w:pPr>
        <w:pStyle w:val="ListParagraph"/>
      </w:pPr>
      <w:r>
        <w:rPr>
          <w:noProof/>
        </w:rPr>
        <w:drawing>
          <wp:inline distT="0" distB="0" distL="0" distR="0" wp14:anchorId="2783F979" wp14:editId="0D064BB6">
            <wp:extent cx="5052498" cy="1554615"/>
            <wp:effectExtent l="0" t="0" r="0"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52498" cy="1554615"/>
                    </a:xfrm>
                    <a:prstGeom prst="rect">
                      <a:avLst/>
                    </a:prstGeom>
                  </pic:spPr>
                </pic:pic>
              </a:graphicData>
            </a:graphic>
          </wp:inline>
        </w:drawing>
      </w:r>
    </w:p>
    <w:p w14:paraId="0E079196" w14:textId="2A788B5B" w:rsidR="00291E33" w:rsidRDefault="00291E33" w:rsidP="00291E33">
      <w:pPr>
        <w:pStyle w:val="ListParagraph"/>
      </w:pPr>
    </w:p>
    <w:p w14:paraId="6D86E8A3" w14:textId="349018B1" w:rsidR="00291E33" w:rsidRDefault="00291E33" w:rsidP="00291E33">
      <w:pPr>
        <w:pStyle w:val="ListParagraph"/>
      </w:pPr>
      <w:r>
        <w:rPr>
          <w:noProof/>
        </w:rPr>
        <w:drawing>
          <wp:inline distT="0" distB="0" distL="0" distR="0" wp14:anchorId="54F88A2B" wp14:editId="5DD97C98">
            <wp:extent cx="5113463" cy="149364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13463" cy="1493649"/>
                    </a:xfrm>
                    <a:prstGeom prst="rect">
                      <a:avLst/>
                    </a:prstGeom>
                  </pic:spPr>
                </pic:pic>
              </a:graphicData>
            </a:graphic>
          </wp:inline>
        </w:drawing>
      </w:r>
    </w:p>
    <w:p w14:paraId="17101A8B" w14:textId="73EA48BC" w:rsidR="00291E33" w:rsidRDefault="00291E33" w:rsidP="00291E33">
      <w:pPr>
        <w:pStyle w:val="ListParagraph"/>
      </w:pPr>
    </w:p>
    <w:p w14:paraId="717673F1" w14:textId="13A9E273" w:rsidR="00291E33" w:rsidRDefault="00291E33" w:rsidP="00291E33">
      <w:pPr>
        <w:pStyle w:val="ListParagraph"/>
        <w:numPr>
          <w:ilvl w:val="0"/>
          <w:numId w:val="41"/>
        </w:numPr>
      </w:pPr>
      <w:r>
        <w:t>Right click on the red triangle next to variant to show the work item ID in RTC.</w:t>
      </w:r>
    </w:p>
    <w:p w14:paraId="77611FE1" w14:textId="10498C22" w:rsidR="00291E33" w:rsidRDefault="00291E33" w:rsidP="00291E33">
      <w:pPr>
        <w:pStyle w:val="ListParagraph"/>
      </w:pPr>
    </w:p>
    <w:p w14:paraId="7091A1D5" w14:textId="032F8542" w:rsidR="00291E33" w:rsidRDefault="00291E33" w:rsidP="00291E33">
      <w:pPr>
        <w:pStyle w:val="ListParagraph"/>
      </w:pPr>
      <w:r>
        <w:rPr>
          <w:noProof/>
        </w:rPr>
        <w:drawing>
          <wp:inline distT="0" distB="0" distL="0" distR="0" wp14:anchorId="00DF5DF0" wp14:editId="14236B59">
            <wp:extent cx="3124471" cy="891617"/>
            <wp:effectExtent l="0" t="0" r="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24471" cy="891617"/>
                    </a:xfrm>
                    <a:prstGeom prst="rect">
                      <a:avLst/>
                    </a:prstGeom>
                  </pic:spPr>
                </pic:pic>
              </a:graphicData>
            </a:graphic>
          </wp:inline>
        </w:drawing>
      </w:r>
    </w:p>
    <w:p w14:paraId="5117F557" w14:textId="77777777" w:rsidR="00291E33" w:rsidRDefault="00291E33" w:rsidP="00291E33">
      <w:pPr>
        <w:pStyle w:val="ListParagraph"/>
      </w:pPr>
    </w:p>
    <w:p w14:paraId="645B41E3" w14:textId="49D00B96" w:rsidR="00291E33" w:rsidRDefault="00291E33" w:rsidP="00291E33">
      <w:pPr>
        <w:pStyle w:val="ListParagraph"/>
        <w:numPr>
          <w:ilvl w:val="0"/>
          <w:numId w:val="41"/>
        </w:numPr>
      </w:pPr>
      <w:r>
        <w:t>Open RTC and go to the new programme.</w:t>
      </w:r>
    </w:p>
    <w:p w14:paraId="4D596756" w14:textId="53367827" w:rsidR="00291E33" w:rsidRDefault="00291E33" w:rsidP="00291E33">
      <w:pPr>
        <w:pStyle w:val="ListParagraph"/>
        <w:numPr>
          <w:ilvl w:val="0"/>
          <w:numId w:val="41"/>
        </w:numPr>
      </w:pPr>
      <w:r>
        <w:t>In the top right corner, search for the work item ID from step 4 (i.e. 4224)</w:t>
      </w:r>
    </w:p>
    <w:p w14:paraId="6BAC419D" w14:textId="42D2AF93" w:rsidR="00291E33" w:rsidRDefault="00291E33" w:rsidP="00291E33">
      <w:pPr>
        <w:pStyle w:val="ListParagraph"/>
      </w:pPr>
    </w:p>
    <w:p w14:paraId="27A684BA" w14:textId="18B26F69" w:rsidR="00291E33" w:rsidRDefault="00291E33" w:rsidP="00291E33">
      <w:pPr>
        <w:pStyle w:val="ListParagraph"/>
      </w:pPr>
      <w:r>
        <w:rPr>
          <w:noProof/>
        </w:rPr>
        <w:drawing>
          <wp:inline distT="0" distB="0" distL="0" distR="0" wp14:anchorId="7AA1AFA8" wp14:editId="27DCC87A">
            <wp:extent cx="4305673" cy="1646063"/>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05673" cy="1646063"/>
                    </a:xfrm>
                    <a:prstGeom prst="rect">
                      <a:avLst/>
                    </a:prstGeom>
                  </pic:spPr>
                </pic:pic>
              </a:graphicData>
            </a:graphic>
          </wp:inline>
        </w:drawing>
      </w:r>
    </w:p>
    <w:p w14:paraId="1068DF52" w14:textId="2CAD5079" w:rsidR="00291E33" w:rsidRDefault="00291E33" w:rsidP="00291E33">
      <w:pPr>
        <w:pStyle w:val="ListParagraph"/>
        <w:numPr>
          <w:ilvl w:val="0"/>
          <w:numId w:val="41"/>
        </w:numPr>
      </w:pPr>
      <w:r>
        <w:t>Press return to open the new work item</w:t>
      </w:r>
    </w:p>
    <w:p w14:paraId="4A84C15B" w14:textId="77777777" w:rsidR="001A0BF6" w:rsidRDefault="00291E33" w:rsidP="00291E33">
      <w:pPr>
        <w:pStyle w:val="ListParagraph"/>
        <w:numPr>
          <w:ilvl w:val="0"/>
          <w:numId w:val="41"/>
        </w:numPr>
      </w:pPr>
      <w:r>
        <w:t>Verify the REQ id in the title line</w:t>
      </w:r>
      <w:r w:rsidR="001A0BF6">
        <w:t xml:space="preserve"> matches the one that you sent.</w:t>
      </w:r>
    </w:p>
    <w:p w14:paraId="0FF4F971" w14:textId="29DD0694" w:rsidR="00291E33" w:rsidRDefault="00291E33" w:rsidP="00291E33">
      <w:pPr>
        <w:pStyle w:val="ListParagraph"/>
        <w:numPr>
          <w:ilvl w:val="0"/>
          <w:numId w:val="41"/>
        </w:numPr>
      </w:pPr>
      <w:r>
        <w:t>Verify the target</w:t>
      </w:r>
      <w:r w:rsidR="001A0BF6">
        <w:t xml:space="preserve"> and other information is correct</w:t>
      </w:r>
    </w:p>
    <w:p w14:paraId="1F521AEF" w14:textId="009C961A" w:rsidR="001A0BF6" w:rsidRDefault="001A0BF6" w:rsidP="00291E33">
      <w:pPr>
        <w:pStyle w:val="ListParagraph"/>
        <w:numPr>
          <w:ilvl w:val="0"/>
          <w:numId w:val="41"/>
        </w:numPr>
      </w:pPr>
      <w:r>
        <w:t>Verify the requirement is linked at the bottom of the page. Note the requirement link will show the unique ID rather than the generic ID. Hover over the link to see the full information.</w:t>
      </w:r>
    </w:p>
    <w:p w14:paraId="12371D85" w14:textId="347D98C8" w:rsidR="001A0BF6" w:rsidRDefault="001A0BF6" w:rsidP="001A0BF6"/>
    <w:p w14:paraId="515B0B2B" w14:textId="4D68A8B2" w:rsidR="001A0BF6" w:rsidRDefault="001A0BF6" w:rsidP="001A0BF6">
      <w:r>
        <w:t>This step is now complete.</w:t>
      </w:r>
    </w:p>
    <w:p w14:paraId="7C1C05AA" w14:textId="709CCC30" w:rsidR="001A0BF6" w:rsidRDefault="001A0BF6" w:rsidP="001A0BF6">
      <w:pPr>
        <w:pStyle w:val="Heading3"/>
      </w:pPr>
      <w:bookmarkStart w:id="48" w:name="_Toc456278285"/>
      <w:r>
        <w:t>Clean up test requirements.</w:t>
      </w:r>
      <w:bookmarkEnd w:id="48"/>
    </w:p>
    <w:p w14:paraId="4A523DC1" w14:textId="2C5AE6AF" w:rsidR="001A0BF6" w:rsidRDefault="001A0BF6" w:rsidP="001A0BF6"/>
    <w:p w14:paraId="36509BF2" w14:textId="3BD213D5" w:rsidR="001A0BF6" w:rsidRDefault="001A0BF6" w:rsidP="001A0BF6">
      <w:r>
        <w:t>The test requirement you sent to RTC needs to be removed as it is the engineer’s job to do this.</w:t>
      </w:r>
    </w:p>
    <w:p w14:paraId="1AF62929" w14:textId="1470980D" w:rsidR="001A0BF6" w:rsidRDefault="001A0BF6" w:rsidP="001A0BF6">
      <w:pPr>
        <w:pStyle w:val="ListParagraph"/>
        <w:numPr>
          <w:ilvl w:val="0"/>
          <w:numId w:val="42"/>
        </w:numPr>
      </w:pPr>
      <w:r>
        <w:t>In the DOORS module, turn off the filter to show the variants.</w:t>
      </w:r>
    </w:p>
    <w:p w14:paraId="3E85E458" w14:textId="3EA131E8" w:rsidR="001A0BF6" w:rsidRDefault="001A0BF6" w:rsidP="001A0BF6">
      <w:pPr>
        <w:pStyle w:val="ListParagraph"/>
        <w:numPr>
          <w:ilvl w:val="0"/>
          <w:numId w:val="42"/>
        </w:numPr>
      </w:pPr>
      <w:r>
        <w:t>Delete the variant in DOORS.</w:t>
      </w:r>
    </w:p>
    <w:p w14:paraId="49047802" w14:textId="4A5D2C97" w:rsidR="001A0BF6" w:rsidRDefault="001A0BF6" w:rsidP="001A0BF6">
      <w:pPr>
        <w:pStyle w:val="ListParagraph"/>
        <w:numPr>
          <w:ilvl w:val="0"/>
          <w:numId w:val="42"/>
        </w:numPr>
      </w:pPr>
      <w:r>
        <w:t>Select View &gt; Show &gt; Deletions</w:t>
      </w:r>
    </w:p>
    <w:p w14:paraId="1F1DCC87" w14:textId="25B69657" w:rsidR="001A0BF6" w:rsidRDefault="001A0BF6" w:rsidP="001A0BF6">
      <w:pPr>
        <w:pStyle w:val="ListParagraph"/>
        <w:numPr>
          <w:ilvl w:val="0"/>
          <w:numId w:val="42"/>
        </w:numPr>
      </w:pPr>
      <w:r>
        <w:t>Right click the deleted variant (red text, black change bar) and select Purge</w:t>
      </w:r>
    </w:p>
    <w:p w14:paraId="68B25574" w14:textId="61C462EF" w:rsidR="001A0BF6" w:rsidRDefault="001A0BF6" w:rsidP="001A0BF6">
      <w:pPr>
        <w:pStyle w:val="ListParagraph"/>
      </w:pPr>
    </w:p>
    <w:p w14:paraId="46144ACF" w14:textId="06225918" w:rsidR="001A0BF6" w:rsidRDefault="001A0BF6" w:rsidP="001A0BF6">
      <w:pPr>
        <w:pStyle w:val="ListParagraph"/>
      </w:pPr>
      <w:r>
        <w:rPr>
          <w:noProof/>
        </w:rPr>
        <w:drawing>
          <wp:inline distT="0" distB="0" distL="0" distR="0" wp14:anchorId="318E31CB" wp14:editId="6A7A58EB">
            <wp:extent cx="5739973" cy="26938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2846" cy="2699891"/>
                    </a:xfrm>
                    <a:prstGeom prst="rect">
                      <a:avLst/>
                    </a:prstGeom>
                  </pic:spPr>
                </pic:pic>
              </a:graphicData>
            </a:graphic>
          </wp:inline>
        </w:drawing>
      </w:r>
    </w:p>
    <w:p w14:paraId="6EC0AC0E" w14:textId="5769BB26" w:rsidR="001A0BF6" w:rsidRDefault="001A0BF6" w:rsidP="001A0BF6">
      <w:pPr>
        <w:pStyle w:val="ListParagraph"/>
      </w:pPr>
    </w:p>
    <w:p w14:paraId="0E3D8C1B" w14:textId="643E0105" w:rsidR="001A0BF6" w:rsidRDefault="001A0BF6" w:rsidP="001A0BF6">
      <w:pPr>
        <w:pStyle w:val="ListParagraph"/>
        <w:numPr>
          <w:ilvl w:val="0"/>
          <w:numId w:val="42"/>
        </w:numPr>
      </w:pPr>
      <w:r>
        <w:t>Select ‘Confirm’ to complete the Purge.</w:t>
      </w:r>
    </w:p>
    <w:p w14:paraId="305A6A64" w14:textId="62EE4B78" w:rsidR="001A0BF6" w:rsidRDefault="001A0BF6" w:rsidP="001A0BF6">
      <w:pPr>
        <w:pStyle w:val="ListParagraph"/>
        <w:numPr>
          <w:ilvl w:val="0"/>
          <w:numId w:val="42"/>
        </w:numPr>
      </w:pPr>
      <w:r>
        <w:t>Delete the value you entered in the VAR: Any Vehicle attribute for the requirement.</w:t>
      </w:r>
    </w:p>
    <w:p w14:paraId="6AD22C42" w14:textId="5CF7F94E" w:rsidR="001A0BF6" w:rsidRDefault="001A0BF6" w:rsidP="001A0BF6">
      <w:pPr>
        <w:pStyle w:val="ListParagraph"/>
        <w:numPr>
          <w:ilvl w:val="0"/>
          <w:numId w:val="42"/>
        </w:numPr>
      </w:pPr>
      <w:r>
        <w:t xml:space="preserve">Set the requirement Classification back to default. </w:t>
      </w:r>
    </w:p>
    <w:p w14:paraId="30240EC3" w14:textId="24F4133E" w:rsidR="001A0BF6" w:rsidRDefault="001A0BF6" w:rsidP="001A0BF6">
      <w:pPr>
        <w:pStyle w:val="ListParagraph"/>
      </w:pPr>
    </w:p>
    <w:p w14:paraId="4292FF99" w14:textId="5037D07E" w:rsidR="001A0BF6" w:rsidRDefault="001A0BF6" w:rsidP="001A0BF6">
      <w:pPr>
        <w:pStyle w:val="ListParagraph"/>
      </w:pPr>
      <w:r>
        <w:rPr>
          <w:noProof/>
        </w:rPr>
        <w:drawing>
          <wp:inline distT="0" distB="0" distL="0" distR="0" wp14:anchorId="49ADB6B1" wp14:editId="5B253078">
            <wp:extent cx="4856309" cy="1152833"/>
            <wp:effectExtent l="0" t="0" r="190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76884" cy="1157717"/>
                    </a:xfrm>
                    <a:prstGeom prst="rect">
                      <a:avLst/>
                    </a:prstGeom>
                  </pic:spPr>
                </pic:pic>
              </a:graphicData>
            </a:graphic>
          </wp:inline>
        </w:drawing>
      </w:r>
    </w:p>
    <w:p w14:paraId="084659B4" w14:textId="6D91C425" w:rsidR="001A0BF6" w:rsidRDefault="001A0BF6" w:rsidP="001A0BF6">
      <w:pPr>
        <w:pStyle w:val="ListParagraph"/>
      </w:pPr>
    </w:p>
    <w:p w14:paraId="12CA5D32" w14:textId="23AA9A8B" w:rsidR="001A0BF6" w:rsidRDefault="001A0BF6" w:rsidP="001A0BF6">
      <w:pPr>
        <w:pStyle w:val="ListParagraph"/>
        <w:numPr>
          <w:ilvl w:val="0"/>
          <w:numId w:val="42"/>
        </w:numPr>
      </w:pPr>
      <w:r>
        <w:t>Save and close the module. (There should not be anything to send to RTC)</w:t>
      </w:r>
    </w:p>
    <w:p w14:paraId="62F78C2D" w14:textId="22967C42" w:rsidR="001A0BF6" w:rsidRDefault="001A0BF6" w:rsidP="001A0BF6">
      <w:pPr>
        <w:pStyle w:val="ListParagraph"/>
        <w:numPr>
          <w:ilvl w:val="0"/>
          <w:numId w:val="42"/>
        </w:numPr>
      </w:pPr>
      <w:r>
        <w:t>Go to the work item in RTC.</w:t>
      </w:r>
    </w:p>
    <w:p w14:paraId="0229B4EA" w14:textId="2719A9F1" w:rsidR="00131F1F" w:rsidRDefault="00131F1F" w:rsidP="001A0BF6">
      <w:pPr>
        <w:pStyle w:val="ListParagraph"/>
        <w:numPr>
          <w:ilvl w:val="0"/>
          <w:numId w:val="42"/>
        </w:numPr>
      </w:pPr>
      <w:r>
        <w:t>In the top right corner, select the red X icon to delete the work item:</w:t>
      </w:r>
    </w:p>
    <w:p w14:paraId="1E994BAF" w14:textId="6D116AC4" w:rsidR="00131F1F" w:rsidRDefault="00131F1F" w:rsidP="00131F1F">
      <w:pPr>
        <w:pStyle w:val="ListParagraph"/>
      </w:pPr>
    </w:p>
    <w:p w14:paraId="5039C1A3" w14:textId="5B498268" w:rsidR="00131F1F" w:rsidRDefault="00131F1F" w:rsidP="00131F1F">
      <w:pPr>
        <w:pStyle w:val="ListParagraph"/>
      </w:pPr>
      <w:r>
        <w:rPr>
          <w:noProof/>
        </w:rPr>
        <w:drawing>
          <wp:inline distT="0" distB="0" distL="0" distR="0" wp14:anchorId="4F6E9569" wp14:editId="6066B482">
            <wp:extent cx="4259949" cy="137934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59949" cy="1379340"/>
                    </a:xfrm>
                    <a:prstGeom prst="rect">
                      <a:avLst/>
                    </a:prstGeom>
                  </pic:spPr>
                </pic:pic>
              </a:graphicData>
            </a:graphic>
          </wp:inline>
        </w:drawing>
      </w:r>
    </w:p>
    <w:p w14:paraId="08AA85F8" w14:textId="2F2B73F6" w:rsidR="00131F1F" w:rsidRDefault="00131F1F" w:rsidP="00131F1F">
      <w:pPr>
        <w:pStyle w:val="ListParagraph"/>
        <w:numPr>
          <w:ilvl w:val="0"/>
          <w:numId w:val="42"/>
        </w:numPr>
      </w:pPr>
      <w:r>
        <w:t>Click OK to confirm the deletion.</w:t>
      </w:r>
    </w:p>
    <w:p w14:paraId="310C675B" w14:textId="367D1915" w:rsidR="00131F1F" w:rsidRDefault="00131F1F" w:rsidP="00131F1F"/>
    <w:p w14:paraId="78380B07" w14:textId="20AAA659" w:rsidR="00131F1F" w:rsidRDefault="00131F1F" w:rsidP="00131F1F">
      <w:r>
        <w:t>This step is now complete.</w:t>
      </w:r>
    </w:p>
    <w:p w14:paraId="4DBC763A" w14:textId="1A3E6D4C" w:rsidR="0019078C" w:rsidRDefault="0019078C" w:rsidP="00131F1F"/>
    <w:p w14:paraId="67F3B687" w14:textId="5737E3DC" w:rsidR="0019078C" w:rsidRDefault="0019078C" w:rsidP="0019078C">
      <w:pPr>
        <w:pStyle w:val="Heading2"/>
      </w:pPr>
      <w:bookmarkStart w:id="49" w:name="_Toc456278286"/>
      <w:r>
        <w:t>Restore access rights</w:t>
      </w:r>
      <w:bookmarkEnd w:id="49"/>
    </w:p>
    <w:p w14:paraId="162D53DA" w14:textId="56F65DEA" w:rsidR="0019078C" w:rsidRDefault="0019078C" w:rsidP="0019078C"/>
    <w:p w14:paraId="447DADB4" w14:textId="37AA683A" w:rsidR="0019078C" w:rsidRDefault="0019078C" w:rsidP="0019078C">
      <w:r>
        <w:t>The final step is to restore access rights at the top level, this will make the project visible to the non-admin teams.</w:t>
      </w:r>
    </w:p>
    <w:p w14:paraId="1F6D41D4" w14:textId="5D59E623" w:rsidR="0019078C" w:rsidRDefault="0019078C" w:rsidP="0019078C"/>
    <w:p w14:paraId="5CDEBCE2" w14:textId="7C839A25" w:rsidR="0019078C" w:rsidRDefault="0019078C" w:rsidP="0019078C">
      <w:pPr>
        <w:pStyle w:val="ListParagraph"/>
        <w:numPr>
          <w:ilvl w:val="0"/>
          <w:numId w:val="43"/>
        </w:numPr>
      </w:pPr>
      <w:r>
        <w:t>In the DOORS Database Explorer, navigate to the new vehicle programme.</w:t>
      </w:r>
    </w:p>
    <w:p w14:paraId="5FBD78D9" w14:textId="2BD3148E" w:rsidR="0019078C" w:rsidRDefault="0019078C" w:rsidP="0019078C">
      <w:pPr>
        <w:pStyle w:val="ListParagraph"/>
        <w:numPr>
          <w:ilvl w:val="0"/>
          <w:numId w:val="43"/>
        </w:numPr>
      </w:pPr>
      <w:r>
        <w:t>Right click the new vehicle programme and select Properties:</w:t>
      </w:r>
    </w:p>
    <w:p w14:paraId="5BC84E0C" w14:textId="6ACFB7F4" w:rsidR="0019078C" w:rsidRDefault="0019078C" w:rsidP="0019078C">
      <w:pPr>
        <w:pStyle w:val="ListParagraph"/>
      </w:pPr>
    </w:p>
    <w:p w14:paraId="3DD0FA76" w14:textId="52649751" w:rsidR="0019078C" w:rsidRDefault="0019078C" w:rsidP="0019078C">
      <w:pPr>
        <w:pStyle w:val="ListParagraph"/>
      </w:pPr>
      <w:r>
        <w:rPr>
          <w:noProof/>
        </w:rPr>
        <w:drawing>
          <wp:inline distT="0" distB="0" distL="0" distR="0" wp14:anchorId="780DE227" wp14:editId="116E1AD2">
            <wp:extent cx="3173506" cy="2965075"/>
            <wp:effectExtent l="0" t="0" r="8255" b="698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5234" cy="2976032"/>
                    </a:xfrm>
                    <a:prstGeom prst="rect">
                      <a:avLst/>
                    </a:prstGeom>
                  </pic:spPr>
                </pic:pic>
              </a:graphicData>
            </a:graphic>
          </wp:inline>
        </w:drawing>
      </w:r>
    </w:p>
    <w:p w14:paraId="3D4CCB55" w14:textId="644ED454" w:rsidR="0019078C" w:rsidRDefault="0019078C" w:rsidP="0019078C">
      <w:pPr>
        <w:pStyle w:val="ListParagraph"/>
        <w:numPr>
          <w:ilvl w:val="0"/>
          <w:numId w:val="43"/>
        </w:numPr>
      </w:pPr>
      <w:r>
        <w:t>Switch to the Access tab:</w:t>
      </w:r>
    </w:p>
    <w:p w14:paraId="3F349014" w14:textId="76BFD173" w:rsidR="0019078C" w:rsidRDefault="0019078C" w:rsidP="0019078C">
      <w:pPr>
        <w:pStyle w:val="ListParagraph"/>
      </w:pPr>
    </w:p>
    <w:p w14:paraId="37D315CD" w14:textId="67DA20A0" w:rsidR="0019078C" w:rsidRPr="0019078C" w:rsidRDefault="0019078C" w:rsidP="0019078C">
      <w:pPr>
        <w:pStyle w:val="ListParagraph"/>
      </w:pPr>
      <w:r>
        <w:rPr>
          <w:noProof/>
        </w:rPr>
        <w:drawing>
          <wp:inline distT="0" distB="0" distL="0" distR="0" wp14:anchorId="362291A3" wp14:editId="021BEA9A">
            <wp:extent cx="3135086" cy="3013467"/>
            <wp:effectExtent l="0" t="0" r="825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43511" cy="3021566"/>
                    </a:xfrm>
                    <a:prstGeom prst="rect">
                      <a:avLst/>
                    </a:prstGeom>
                  </pic:spPr>
                </pic:pic>
              </a:graphicData>
            </a:graphic>
          </wp:inline>
        </w:drawing>
      </w:r>
    </w:p>
    <w:p w14:paraId="65C83983" w14:textId="2CA6A5C8" w:rsidR="001A0BF6" w:rsidRDefault="001A0BF6" w:rsidP="001A0BF6">
      <w:pPr>
        <w:pStyle w:val="ListParagraph"/>
      </w:pPr>
    </w:p>
    <w:p w14:paraId="1032AA8C" w14:textId="58AF2D68" w:rsidR="0019078C" w:rsidRDefault="0019078C" w:rsidP="0019078C">
      <w:pPr>
        <w:pStyle w:val="ListParagraph"/>
        <w:numPr>
          <w:ilvl w:val="0"/>
          <w:numId w:val="43"/>
        </w:numPr>
      </w:pPr>
      <w:r>
        <w:t>Select Generic Author</w:t>
      </w:r>
    </w:p>
    <w:p w14:paraId="536DE53E" w14:textId="233783B0" w:rsidR="0019078C" w:rsidRDefault="0019078C" w:rsidP="0019078C">
      <w:pPr>
        <w:pStyle w:val="ListParagraph"/>
        <w:numPr>
          <w:ilvl w:val="0"/>
          <w:numId w:val="43"/>
        </w:numPr>
      </w:pPr>
      <w:r>
        <w:t>Select Edit</w:t>
      </w:r>
    </w:p>
    <w:p w14:paraId="23C3B01C" w14:textId="37D41A11" w:rsidR="0019078C" w:rsidRDefault="0019078C" w:rsidP="0019078C">
      <w:pPr>
        <w:pStyle w:val="ListParagraph"/>
        <w:numPr>
          <w:ilvl w:val="0"/>
          <w:numId w:val="43"/>
        </w:numPr>
      </w:pPr>
      <w:r>
        <w:t>Set the permissions to Read</w:t>
      </w:r>
      <w:r w:rsidR="007B0C68">
        <w:t>:</w:t>
      </w:r>
    </w:p>
    <w:p w14:paraId="5EF8BEEA" w14:textId="14FA3C76" w:rsidR="007B0C68" w:rsidRDefault="007B0C68" w:rsidP="007B0C68">
      <w:pPr>
        <w:pStyle w:val="ListParagraph"/>
      </w:pPr>
    </w:p>
    <w:p w14:paraId="5EEE26EC" w14:textId="64A5A59D" w:rsidR="007B0C68" w:rsidRDefault="007B0C68" w:rsidP="007B0C68">
      <w:pPr>
        <w:pStyle w:val="ListParagraph"/>
      </w:pPr>
      <w:r>
        <w:rPr>
          <w:noProof/>
        </w:rPr>
        <w:drawing>
          <wp:inline distT="0" distB="0" distL="0" distR="0" wp14:anchorId="78A5E44A" wp14:editId="5F7CD496">
            <wp:extent cx="6156325" cy="44386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6325" cy="4438650"/>
                    </a:xfrm>
                    <a:prstGeom prst="rect">
                      <a:avLst/>
                    </a:prstGeom>
                  </pic:spPr>
                </pic:pic>
              </a:graphicData>
            </a:graphic>
          </wp:inline>
        </w:drawing>
      </w:r>
    </w:p>
    <w:p w14:paraId="41CF6FC5" w14:textId="058E87DC" w:rsidR="007B0C68" w:rsidRDefault="007B0C68" w:rsidP="007B0C68">
      <w:pPr>
        <w:pStyle w:val="ListParagraph"/>
      </w:pPr>
    </w:p>
    <w:p w14:paraId="47FEAF34" w14:textId="39DB3FC3" w:rsidR="007B0C68" w:rsidRDefault="007B0C68" w:rsidP="007B0C68">
      <w:pPr>
        <w:pStyle w:val="ListParagraph"/>
        <w:numPr>
          <w:ilvl w:val="0"/>
          <w:numId w:val="43"/>
        </w:numPr>
      </w:pPr>
      <w:r>
        <w:t>Select OK on the Edit Access dialogue.</w:t>
      </w:r>
    </w:p>
    <w:p w14:paraId="2B29FBC0" w14:textId="143D7AFD" w:rsidR="007B0C68" w:rsidRDefault="007B0C68" w:rsidP="007B0C68">
      <w:pPr>
        <w:pStyle w:val="ListParagraph"/>
        <w:numPr>
          <w:ilvl w:val="0"/>
          <w:numId w:val="43"/>
        </w:numPr>
      </w:pPr>
      <w:r>
        <w:t>Repeat steps 5 and 6 for the RMDV Reviewer group.</w:t>
      </w:r>
    </w:p>
    <w:p w14:paraId="15A3FD07" w14:textId="5CE4BAC3" w:rsidR="007B0C68" w:rsidRDefault="007B0C68" w:rsidP="007B0C68">
      <w:pPr>
        <w:pStyle w:val="ListParagraph"/>
        <w:numPr>
          <w:ilvl w:val="0"/>
          <w:numId w:val="43"/>
        </w:numPr>
      </w:pPr>
      <w:r>
        <w:t>Select OK on the project properties dialogue. (Note: Everyone Else should be set to None).</w:t>
      </w:r>
    </w:p>
    <w:p w14:paraId="100E514A" w14:textId="25AD2D15" w:rsidR="007B0C68" w:rsidRDefault="007B0C68" w:rsidP="007B0C68"/>
    <w:p w14:paraId="7FA741C3" w14:textId="34148FFD" w:rsidR="007B0C68" w:rsidRDefault="007B0C68" w:rsidP="007B0C68">
      <w:r>
        <w:t>This step is completed.</w:t>
      </w:r>
    </w:p>
    <w:p w14:paraId="13E4ADC3" w14:textId="47399B83" w:rsidR="007B0C68" w:rsidRDefault="007B0C68" w:rsidP="007B0C68"/>
    <w:p w14:paraId="080FD42C" w14:textId="4DC1C52B" w:rsidR="007B0C68" w:rsidRDefault="007B0C68" w:rsidP="007B0C68">
      <w:r>
        <w:t>The new programme is now setup.</w:t>
      </w:r>
    </w:p>
    <w:p w14:paraId="7BBE28B4" w14:textId="04FA868F" w:rsidR="00291E33" w:rsidRDefault="00291E33" w:rsidP="00291E33">
      <w:pPr>
        <w:pStyle w:val="ListParagraph"/>
      </w:pPr>
    </w:p>
    <w:p w14:paraId="1A08CCF4" w14:textId="77777777" w:rsidR="00291E33" w:rsidRPr="0068338A" w:rsidRDefault="00291E33" w:rsidP="00291E33">
      <w:pPr>
        <w:pStyle w:val="ListParagraph"/>
      </w:pPr>
    </w:p>
    <w:p w14:paraId="35413D0A" w14:textId="21BCCD8F" w:rsidR="0068338A" w:rsidRDefault="0068338A" w:rsidP="0068338A"/>
    <w:p w14:paraId="6326A6F0" w14:textId="77777777" w:rsidR="0068338A" w:rsidRPr="0068338A" w:rsidRDefault="0068338A" w:rsidP="0068338A"/>
    <w:p w14:paraId="12E09392" w14:textId="5A55BA7D" w:rsidR="001C6184" w:rsidRPr="001C6184" w:rsidRDefault="001C6184" w:rsidP="001C6184"/>
    <w:p w14:paraId="41D45850" w14:textId="77777777" w:rsidR="00834455" w:rsidRPr="00310659" w:rsidRDefault="00834455" w:rsidP="00834455">
      <w:pPr>
        <w:pStyle w:val="ListParagraph"/>
      </w:pPr>
    </w:p>
    <w:p w14:paraId="11250D4F" w14:textId="77777777" w:rsidR="0099717C" w:rsidRPr="008B40CB" w:rsidRDefault="0099717C" w:rsidP="0099717C">
      <w:pPr>
        <w:pStyle w:val="ListParagraph"/>
      </w:pPr>
    </w:p>
    <w:p w14:paraId="63795537" w14:textId="3538C6B7" w:rsidR="00E055E4" w:rsidRDefault="00E055E4" w:rsidP="005E45C6">
      <w:pPr>
        <w:pStyle w:val="Heading1"/>
      </w:pPr>
      <w:bookmarkStart w:id="50" w:name="_Toc456278287"/>
      <w:r>
        <w:t>User Groups</w:t>
      </w:r>
      <w:bookmarkEnd w:id="50"/>
    </w:p>
    <w:p w14:paraId="5E2C2FE6" w14:textId="16BC887A" w:rsidR="00C109E9" w:rsidRPr="00C109E9" w:rsidRDefault="00C109E9" w:rsidP="00C109E9">
      <w:pPr>
        <w:rPr>
          <w:lang w:val="en-GB"/>
        </w:rPr>
      </w:pPr>
      <w:r>
        <w:rPr>
          <w:lang w:val="en-GB"/>
        </w:rPr>
        <w:t>All access rights in RMDV DOORS Database are set by groups, UNDER NO CIRCUMSTANCES SHOULD AN INDIVIDUAL USER BE ADDED TO ACCESS RIGHTS.</w:t>
      </w:r>
    </w:p>
    <w:p w14:paraId="40C7094E" w14:textId="169F20F4" w:rsidR="00E055E4" w:rsidRPr="00091057" w:rsidRDefault="007B0C68" w:rsidP="00E055E4">
      <w:pPr>
        <w:pStyle w:val="Heading2"/>
        <w:rPr>
          <w:lang w:val="en-GB"/>
        </w:rPr>
      </w:pPr>
      <w:bookmarkStart w:id="51" w:name="_Toc456278288"/>
      <w:r>
        <w:rPr>
          <w:lang w:val="en-GB"/>
        </w:rPr>
        <w:t>DB Admins</w:t>
      </w:r>
      <w:bookmarkEnd w:id="51"/>
    </w:p>
    <w:p w14:paraId="2EBCC583" w14:textId="191BFD5C" w:rsidR="00E055E4" w:rsidRDefault="00E055E4" w:rsidP="00E055E4">
      <w:pPr>
        <w:pStyle w:val="BodyText"/>
        <w:rPr>
          <w:rFonts w:cs="Arial"/>
          <w:lang w:val="en-GB"/>
        </w:rPr>
      </w:pPr>
      <w:r w:rsidRPr="00091057">
        <w:rPr>
          <w:rFonts w:cs="Arial"/>
          <w:lang w:val="en-GB"/>
        </w:rPr>
        <w:t xml:space="preserve">The </w:t>
      </w:r>
      <w:r w:rsidR="007B0C68">
        <w:rPr>
          <w:rFonts w:cs="Arial"/>
          <w:lang w:val="en-GB"/>
        </w:rPr>
        <w:t>DB Admins</w:t>
      </w:r>
      <w:r w:rsidRPr="00091057">
        <w:rPr>
          <w:rFonts w:cs="Arial"/>
          <w:lang w:val="en-GB"/>
        </w:rPr>
        <w:t xml:space="preserve"> group </w:t>
      </w:r>
      <w:r w:rsidR="007B0C68">
        <w:rPr>
          <w:rFonts w:cs="Arial"/>
          <w:lang w:val="en-GB"/>
        </w:rPr>
        <w:t>can administer</w:t>
      </w:r>
      <w:r w:rsidRPr="00091057">
        <w:rPr>
          <w:rFonts w:cs="Arial"/>
          <w:lang w:val="en-GB"/>
        </w:rPr>
        <w:t xml:space="preserve"> a Vehicle Programme and will have responsibility for running all necessary DXL code to instantiate and configure a new vehicle programme from scratch. Will also be responsible for managing the list of actors and applying to the appropriate roles within the project as well as configuration of all active modules for linking to RTC.</w:t>
      </w:r>
    </w:p>
    <w:p w14:paraId="2FCFC4F5" w14:textId="30FAE880" w:rsidR="00C109E9" w:rsidRDefault="00C109E9" w:rsidP="004E1B99">
      <w:pPr>
        <w:pStyle w:val="Heading2"/>
        <w:rPr>
          <w:lang w:val="en-GB"/>
        </w:rPr>
      </w:pPr>
      <w:bookmarkStart w:id="52" w:name="_Toc456278289"/>
      <w:r>
        <w:rPr>
          <w:lang w:val="en-GB"/>
        </w:rPr>
        <w:t>Generic Author</w:t>
      </w:r>
      <w:bookmarkEnd w:id="52"/>
    </w:p>
    <w:p w14:paraId="24B647E0" w14:textId="6A88B399" w:rsidR="00C109E9" w:rsidRPr="00C109E9" w:rsidRDefault="00C109E9" w:rsidP="00C109E9">
      <w:pPr>
        <w:rPr>
          <w:lang w:val="en-GB"/>
        </w:rPr>
      </w:pPr>
      <w:r>
        <w:rPr>
          <w:lang w:val="en-GB"/>
        </w:rPr>
        <w:t>The Generic Authors group has right access to the generic requirements project that forms the basis of all vehicle projects. Users that are authorised to modify generic requirements should be made members of this group.</w:t>
      </w:r>
    </w:p>
    <w:p w14:paraId="5DAE3B0D" w14:textId="5B60E8CC" w:rsidR="007F1384" w:rsidRDefault="007F1384" w:rsidP="004E1B99">
      <w:pPr>
        <w:pStyle w:val="Heading2"/>
        <w:rPr>
          <w:lang w:val="en-GB"/>
        </w:rPr>
      </w:pPr>
      <w:bookmarkStart w:id="53" w:name="_Toc456278290"/>
      <w:r>
        <w:rPr>
          <w:lang w:val="en-GB"/>
        </w:rPr>
        <w:t>RMDV Administrator</w:t>
      </w:r>
      <w:bookmarkEnd w:id="53"/>
    </w:p>
    <w:p w14:paraId="3089326B" w14:textId="2A03609E" w:rsidR="007F1384" w:rsidRPr="007F1384" w:rsidRDefault="007F1384" w:rsidP="007F1384">
      <w:pPr>
        <w:rPr>
          <w:lang w:val="en-GB"/>
        </w:rPr>
      </w:pPr>
      <w:r>
        <w:rPr>
          <w:lang w:val="en-GB"/>
        </w:rPr>
        <w:t>The RMDV Administrator group has less permissions that the DB Admins group but can still run all of the DXL required to set up a new vehicle programme. Typically, the RMDV Administrators are members of the Vehicle Engineering team. Normally the DB Admins team does all of the initial setup and the RMDV Administrators might activate new teams as the needs of the programme evolve.</w:t>
      </w:r>
    </w:p>
    <w:p w14:paraId="69DACE9A" w14:textId="1406A32A" w:rsidR="004E1B99" w:rsidRDefault="004E1B99" w:rsidP="004E1B99">
      <w:pPr>
        <w:pStyle w:val="Heading2"/>
        <w:rPr>
          <w:lang w:val="en-GB"/>
        </w:rPr>
      </w:pPr>
      <w:bookmarkStart w:id="54" w:name="_Toc456278291"/>
      <w:r>
        <w:rPr>
          <w:lang w:val="en-GB"/>
        </w:rPr>
        <w:t>Program Admin</w:t>
      </w:r>
      <w:bookmarkEnd w:id="54"/>
    </w:p>
    <w:p w14:paraId="365D0A5E" w14:textId="303B6DFF" w:rsidR="004E1B99" w:rsidRPr="004E1B99" w:rsidRDefault="004E1B99" w:rsidP="004E1B99">
      <w:pPr>
        <w:rPr>
          <w:lang w:val="en-GB"/>
        </w:rPr>
      </w:pPr>
      <w:r w:rsidRPr="00091057">
        <w:rPr>
          <w:rFonts w:cs="Arial"/>
          <w:lang w:val="en-GB"/>
        </w:rPr>
        <w:t>The Programme Admin user group is responsible for ad</w:t>
      </w:r>
      <w:r w:rsidR="007B0C68">
        <w:rPr>
          <w:rFonts w:cs="Arial"/>
          <w:lang w:val="en-GB"/>
        </w:rPr>
        <w:t>ministering a Vehicle Programme.</w:t>
      </w:r>
      <w:r w:rsidR="007F1384">
        <w:rPr>
          <w:rFonts w:cs="Arial"/>
          <w:lang w:val="en-GB"/>
        </w:rPr>
        <w:t xml:space="preserve"> This will usually involve helping a user to correct issues they may have created. The programme admin group has more access rights than a RMDV Contributor group.</w:t>
      </w:r>
    </w:p>
    <w:p w14:paraId="765B0552" w14:textId="5A5ADAA7" w:rsidR="00E055E4" w:rsidRDefault="004E1B99" w:rsidP="00E055E4">
      <w:pPr>
        <w:pStyle w:val="Heading2"/>
        <w:rPr>
          <w:lang w:val="en-GB"/>
        </w:rPr>
      </w:pPr>
      <w:bookmarkStart w:id="55" w:name="_Toc317239466"/>
      <w:bookmarkStart w:id="56" w:name="_Toc456278292"/>
      <w:r>
        <w:rPr>
          <w:lang w:val="en-GB"/>
        </w:rPr>
        <w:t xml:space="preserve">RMDV </w:t>
      </w:r>
      <w:r w:rsidR="00E055E4" w:rsidRPr="00091057">
        <w:rPr>
          <w:lang w:val="en-GB"/>
        </w:rPr>
        <w:t>Contributor</w:t>
      </w:r>
      <w:bookmarkEnd w:id="55"/>
      <w:bookmarkEnd w:id="56"/>
    </w:p>
    <w:p w14:paraId="0C5B16E3" w14:textId="77777777" w:rsidR="00E055E4" w:rsidRPr="00091057" w:rsidRDefault="00E055E4" w:rsidP="00E055E4">
      <w:pPr>
        <w:pStyle w:val="BodyText"/>
        <w:rPr>
          <w:rFonts w:cs="Arial"/>
          <w:lang w:val="en-GB"/>
        </w:rPr>
      </w:pPr>
      <w:r w:rsidRPr="00091057">
        <w:rPr>
          <w:rFonts w:cs="Arial"/>
          <w:lang w:val="en-GB"/>
        </w:rPr>
        <w:t xml:space="preserve">The Contributor user group is responsible for writing vehicle specific requirements in the requirements modules, and for classifying requirements and setting targets against generic requirements, and creating the traceability from component requirements to system requirements, from system requirements to customer requirements, etc. </w:t>
      </w:r>
    </w:p>
    <w:p w14:paraId="1D89BF75" w14:textId="2CD0669F" w:rsidR="00E055E4" w:rsidRPr="00091057" w:rsidRDefault="00E055E4" w:rsidP="00E055E4">
      <w:pPr>
        <w:pStyle w:val="BodyText"/>
        <w:rPr>
          <w:rFonts w:cs="Arial"/>
          <w:lang w:val="en-GB"/>
        </w:rPr>
      </w:pPr>
      <w:r w:rsidRPr="00091057">
        <w:rPr>
          <w:rFonts w:cs="Arial"/>
          <w:lang w:val="en-GB"/>
        </w:rPr>
        <w:t>Any member of a Contributor user group will also have read access to ALL other modules within the same vehicle programme</w:t>
      </w:r>
      <w:r>
        <w:rPr>
          <w:rFonts w:cs="Arial"/>
          <w:lang w:val="en-GB"/>
        </w:rPr>
        <w:t xml:space="preserve"> </w:t>
      </w:r>
      <w:r w:rsidRPr="00091057">
        <w:rPr>
          <w:rFonts w:cs="Arial"/>
          <w:lang w:val="en-GB"/>
        </w:rPr>
        <w:t xml:space="preserve">(by virtue of membership of the </w:t>
      </w:r>
      <w:r w:rsidR="004E1B99">
        <w:rPr>
          <w:rFonts w:cs="Arial"/>
          <w:lang w:val="en-GB"/>
        </w:rPr>
        <w:t>RMDV</w:t>
      </w:r>
      <w:r w:rsidRPr="00091057">
        <w:rPr>
          <w:rFonts w:cs="Arial"/>
          <w:lang w:val="en-GB"/>
        </w:rPr>
        <w:t xml:space="preserve"> Reviewer group). However, they will not have modified access to the generic requirement text, just the attributes.</w:t>
      </w:r>
    </w:p>
    <w:p w14:paraId="4882BFCC" w14:textId="725BE1C2" w:rsidR="00E055E4" w:rsidRDefault="004E1B99" w:rsidP="00E055E4">
      <w:pPr>
        <w:pStyle w:val="Heading2"/>
        <w:rPr>
          <w:lang w:val="en-GB"/>
        </w:rPr>
      </w:pPr>
      <w:bookmarkStart w:id="57" w:name="_Toc317239467"/>
      <w:bookmarkStart w:id="58" w:name="_Toc456278293"/>
      <w:r>
        <w:rPr>
          <w:lang w:val="en-GB"/>
        </w:rPr>
        <w:t xml:space="preserve">RMDV </w:t>
      </w:r>
      <w:r w:rsidR="00E055E4" w:rsidRPr="00091057">
        <w:rPr>
          <w:lang w:val="en-GB"/>
        </w:rPr>
        <w:t>Reviewer</w:t>
      </w:r>
      <w:bookmarkEnd w:id="57"/>
      <w:bookmarkEnd w:id="58"/>
    </w:p>
    <w:p w14:paraId="6480DB0E" w14:textId="7F6A20CC" w:rsidR="00E055E4" w:rsidRDefault="00E055E4" w:rsidP="00E055E4">
      <w:pPr>
        <w:pStyle w:val="BodyText"/>
        <w:rPr>
          <w:rFonts w:cs="Arial"/>
          <w:lang w:val="en-GB"/>
        </w:rPr>
      </w:pPr>
      <w:r w:rsidRPr="00091057">
        <w:rPr>
          <w:rFonts w:cs="Arial"/>
          <w:lang w:val="en-GB"/>
        </w:rPr>
        <w:t>The Reviewer user group is a role that will allow engineers who are not responsible for authoring requirements to be able to view the content. The ability to view requirements will be limited to the vehicle project for which they are approved for access only.</w:t>
      </w:r>
    </w:p>
    <w:p w14:paraId="25791F6F" w14:textId="390C1E20" w:rsidR="001D6932" w:rsidRDefault="001D6932" w:rsidP="00E055E4">
      <w:pPr>
        <w:pStyle w:val="BodyText"/>
        <w:rPr>
          <w:rFonts w:cs="Arial"/>
          <w:lang w:val="en-GB"/>
        </w:rPr>
      </w:pPr>
    </w:p>
    <w:p w14:paraId="20EC7B22" w14:textId="77777777" w:rsidR="001D6932" w:rsidRPr="00091057" w:rsidRDefault="001D6932" w:rsidP="00E055E4">
      <w:pPr>
        <w:pStyle w:val="BodyText"/>
        <w:rPr>
          <w:rFonts w:cs="Arial"/>
          <w:lang w:val="en-GB"/>
        </w:rPr>
      </w:pPr>
    </w:p>
    <w:p w14:paraId="3E60A751" w14:textId="77777777" w:rsidR="00DB2420" w:rsidRPr="00DB2420" w:rsidRDefault="00DB2420" w:rsidP="00DB2420"/>
    <w:p w14:paraId="1CFF923D" w14:textId="07D5AD19" w:rsidR="00F971C1" w:rsidRDefault="00596644" w:rsidP="00397488">
      <w:pPr>
        <w:pStyle w:val="Heading1"/>
      </w:pPr>
      <w:bookmarkStart w:id="59" w:name="_Toc456278294"/>
      <w:r>
        <w:t>DXL</w:t>
      </w:r>
      <w:bookmarkEnd w:id="59"/>
    </w:p>
    <w:p w14:paraId="2B5E50A8" w14:textId="2AA9521E" w:rsidR="00596644" w:rsidRDefault="00C109E9" w:rsidP="00596644">
      <w:pPr>
        <w:rPr>
          <w:lang w:val="en-GB"/>
        </w:rPr>
      </w:pPr>
      <w:r>
        <w:rPr>
          <w:lang w:val="en-GB"/>
        </w:rPr>
        <w:t>The RMDV solution in DOORS relies heavily on DXL scripts. This section lists the scripts used with a brief description of what it does.</w:t>
      </w:r>
    </w:p>
    <w:p w14:paraId="3CC00897" w14:textId="057231F4" w:rsidR="00C109E9" w:rsidRDefault="00C109E9" w:rsidP="00C109E9">
      <w:pPr>
        <w:pStyle w:val="Heading2"/>
        <w:rPr>
          <w:lang w:val="en-GB"/>
        </w:rPr>
      </w:pPr>
      <w:bookmarkStart w:id="60" w:name="_Toc456278295"/>
      <w:r>
        <w:rPr>
          <w:lang w:val="en-GB"/>
        </w:rPr>
        <w:t>Project Addins</w:t>
      </w:r>
      <w:bookmarkEnd w:id="60"/>
    </w:p>
    <w:p w14:paraId="08F30D00" w14:textId="630513C9" w:rsidR="00C109E9" w:rsidRDefault="00C109E9" w:rsidP="00C109E9">
      <w:pPr>
        <w:rPr>
          <w:lang w:val="en-GB"/>
        </w:rPr>
      </w:pPr>
      <w:r>
        <w:rPr>
          <w:lang w:val="en-GB"/>
        </w:rPr>
        <w:t>Project Addins are scripts that are run from the DOORS Database Explorer, as such they do not rely on a specific module being open, however they might rely on being able to get exclusive access to a particular module.</w:t>
      </w:r>
    </w:p>
    <w:p w14:paraId="5E8E1A96" w14:textId="364860B7" w:rsidR="00C109E9" w:rsidRDefault="00C109E9" w:rsidP="00C109E9">
      <w:pPr>
        <w:pStyle w:val="Heading3"/>
        <w:rPr>
          <w:lang w:val="en-GB"/>
        </w:rPr>
      </w:pPr>
      <w:bookmarkStart w:id="61" w:name="_Toc456278296"/>
      <w:r>
        <w:rPr>
          <w:lang w:val="en-GB"/>
        </w:rPr>
        <w:t>User addins</w:t>
      </w:r>
      <w:bookmarkEnd w:id="61"/>
    </w:p>
    <w:tbl>
      <w:tblPr>
        <w:tblStyle w:val="PlainTable1"/>
        <w:tblW w:w="0" w:type="auto"/>
        <w:tblLook w:val="04A0" w:firstRow="1" w:lastRow="0" w:firstColumn="1" w:lastColumn="0" w:noHBand="0" w:noVBand="1"/>
      </w:tblPr>
      <w:tblGrid>
        <w:gridCol w:w="2972"/>
        <w:gridCol w:w="6713"/>
      </w:tblGrid>
      <w:tr w:rsidR="00C109E9" w14:paraId="32A6A3B1" w14:textId="77777777" w:rsidTr="008F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99E1148" w14:textId="01B70699" w:rsidR="00C109E9" w:rsidRDefault="00C109E9" w:rsidP="00C109E9">
            <w:pPr>
              <w:rPr>
                <w:lang w:val="en-GB"/>
              </w:rPr>
            </w:pPr>
            <w:r>
              <w:rPr>
                <w:lang w:val="en-GB"/>
              </w:rPr>
              <w:t>Title</w:t>
            </w:r>
          </w:p>
        </w:tc>
        <w:tc>
          <w:tcPr>
            <w:tcW w:w="6713" w:type="dxa"/>
          </w:tcPr>
          <w:p w14:paraId="2009CA67" w14:textId="0CFD06FD" w:rsidR="00C109E9" w:rsidRDefault="00C109E9" w:rsidP="00C109E9">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C109E9" w14:paraId="7B847F68" w14:textId="77777777" w:rsidTr="008F04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DE281B6" w14:textId="2375F8D8" w:rsidR="00C109E9" w:rsidRDefault="008F04A5" w:rsidP="00C109E9">
            <w:pPr>
              <w:rPr>
                <w:lang w:val="en-GB"/>
              </w:rPr>
            </w:pPr>
            <w:r>
              <w:rPr>
                <w:lang w:val="en-GB"/>
              </w:rPr>
              <w:t>Reports scripts</w:t>
            </w:r>
          </w:p>
        </w:tc>
        <w:tc>
          <w:tcPr>
            <w:tcW w:w="6713" w:type="dxa"/>
          </w:tcPr>
          <w:p w14:paraId="3596F6BD" w14:textId="4085B3AC" w:rsidR="00C109E9" w:rsidRDefault="008F04A5" w:rsidP="008F04A5">
            <w:pPr>
              <w:cnfStyle w:val="000000100000" w:firstRow="0" w:lastRow="0" w:firstColumn="0" w:lastColumn="0" w:oddVBand="0" w:evenVBand="0" w:oddHBand="1" w:evenHBand="0" w:firstRowFirstColumn="0" w:firstRowLastColumn="0" w:lastRowFirstColumn="0" w:lastRowLastColumn="0"/>
              <w:rPr>
                <w:lang w:val="en-GB"/>
              </w:rPr>
            </w:pPr>
            <w:r>
              <w:rPr>
                <w:lang w:val="en-GB"/>
              </w:rPr>
              <w:t>These scripts have not been tested due to a lack of MS Excel in the environment. These scripts are JLR standard and have not been modified.</w:t>
            </w:r>
          </w:p>
        </w:tc>
      </w:tr>
      <w:tr w:rsidR="00C109E9" w14:paraId="0B5F51D6" w14:textId="77777777" w:rsidTr="008F04A5">
        <w:tc>
          <w:tcPr>
            <w:cnfStyle w:val="001000000000" w:firstRow="0" w:lastRow="0" w:firstColumn="1" w:lastColumn="0" w:oddVBand="0" w:evenVBand="0" w:oddHBand="0" w:evenHBand="0" w:firstRowFirstColumn="0" w:firstRowLastColumn="0" w:lastRowFirstColumn="0" w:lastRowLastColumn="0"/>
            <w:tcW w:w="2972" w:type="dxa"/>
          </w:tcPr>
          <w:p w14:paraId="2518B550" w14:textId="29C1D37F" w:rsidR="00C109E9" w:rsidRDefault="008F04A5" w:rsidP="00C109E9">
            <w:pPr>
              <w:rPr>
                <w:lang w:val="en-GB"/>
              </w:rPr>
            </w:pPr>
            <w:r>
              <w:rPr>
                <w:lang w:val="en-GB"/>
              </w:rPr>
              <w:t>Find Requirement</w:t>
            </w:r>
          </w:p>
        </w:tc>
        <w:tc>
          <w:tcPr>
            <w:tcW w:w="6713" w:type="dxa"/>
          </w:tcPr>
          <w:p w14:paraId="3FF093B5" w14:textId="57E41CCA" w:rsidR="00C109E9" w:rsidRDefault="008F04A5" w:rsidP="00C109E9">
            <w:pPr>
              <w:cnfStyle w:val="000000000000" w:firstRow="0" w:lastRow="0" w:firstColumn="0" w:lastColumn="0" w:oddVBand="0" w:evenVBand="0" w:oddHBand="0" w:evenHBand="0" w:firstRowFirstColumn="0" w:firstRowLastColumn="0" w:lastRowFirstColumn="0" w:lastRowLastColumn="0"/>
              <w:rPr>
                <w:lang w:val="en-GB"/>
              </w:rPr>
            </w:pPr>
            <w:r>
              <w:rPr>
                <w:lang w:val="en-GB"/>
              </w:rPr>
              <w:t>Only works within a vehicle programme, it allows a user to see all copies of a specific requirement.</w:t>
            </w:r>
          </w:p>
        </w:tc>
      </w:tr>
    </w:tbl>
    <w:p w14:paraId="11B318D6" w14:textId="1D8AC32C" w:rsidR="00C109E9" w:rsidRDefault="00C109E9" w:rsidP="00C109E9">
      <w:pPr>
        <w:rPr>
          <w:lang w:val="en-GB"/>
        </w:rPr>
      </w:pPr>
    </w:p>
    <w:p w14:paraId="6F6E21C8" w14:textId="393D909A" w:rsidR="008F04A5" w:rsidRDefault="008F04A5" w:rsidP="008F04A5">
      <w:pPr>
        <w:pStyle w:val="Heading3"/>
        <w:rPr>
          <w:lang w:val="en-GB"/>
        </w:rPr>
      </w:pPr>
      <w:bookmarkStart w:id="62" w:name="_Toc456278297"/>
      <w:r>
        <w:rPr>
          <w:lang w:val="en-GB"/>
        </w:rPr>
        <w:t>Admin addins</w:t>
      </w:r>
      <w:bookmarkEnd w:id="62"/>
    </w:p>
    <w:tbl>
      <w:tblPr>
        <w:tblStyle w:val="PlainTable1"/>
        <w:tblW w:w="0" w:type="auto"/>
        <w:tblLook w:val="04A0" w:firstRow="1" w:lastRow="0" w:firstColumn="1" w:lastColumn="0" w:noHBand="0" w:noVBand="1"/>
      </w:tblPr>
      <w:tblGrid>
        <w:gridCol w:w="2972"/>
        <w:gridCol w:w="6713"/>
      </w:tblGrid>
      <w:tr w:rsidR="008F04A5" w14:paraId="14864E56" w14:textId="77777777" w:rsidTr="008F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18529A3" w14:textId="08FFADE8" w:rsidR="008F04A5" w:rsidRDefault="008F04A5" w:rsidP="008F04A5">
            <w:pPr>
              <w:rPr>
                <w:lang w:val="en-GB"/>
              </w:rPr>
            </w:pPr>
            <w:r>
              <w:rPr>
                <w:lang w:val="en-GB"/>
              </w:rPr>
              <w:t>Title</w:t>
            </w:r>
          </w:p>
        </w:tc>
        <w:tc>
          <w:tcPr>
            <w:tcW w:w="6713" w:type="dxa"/>
          </w:tcPr>
          <w:p w14:paraId="6C9B1520" w14:textId="02F4C352" w:rsidR="008F04A5" w:rsidRDefault="008F04A5" w:rsidP="008F04A5">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8F04A5" w14:paraId="7C972C60" w14:textId="77777777" w:rsidTr="008F04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7F77F2DC" w14:textId="7AFD6707" w:rsidR="008F04A5" w:rsidRDefault="008F04A5" w:rsidP="008F04A5">
            <w:pPr>
              <w:rPr>
                <w:lang w:val="en-GB"/>
              </w:rPr>
            </w:pPr>
            <w:r>
              <w:rPr>
                <w:lang w:val="en-GB"/>
              </w:rPr>
              <w:t>Create the programme</w:t>
            </w:r>
          </w:p>
        </w:tc>
        <w:tc>
          <w:tcPr>
            <w:tcW w:w="6713" w:type="dxa"/>
          </w:tcPr>
          <w:p w14:paraId="37ACD5E9" w14:textId="61B747AF" w:rsidR="008F04A5" w:rsidRDefault="008F04A5" w:rsidP="008F04A5">
            <w:pPr>
              <w:cnfStyle w:val="000000100000" w:firstRow="0" w:lastRow="0" w:firstColumn="0" w:lastColumn="0" w:oddVBand="0" w:evenVBand="0" w:oddHBand="1" w:evenHBand="0" w:firstRowFirstColumn="0" w:firstRowLastColumn="0" w:lastRowFirstColumn="0" w:lastRowLastColumn="0"/>
              <w:rPr>
                <w:lang w:val="en-GB"/>
              </w:rPr>
            </w:pPr>
            <w:r>
              <w:rPr>
                <w:lang w:val="en-GB"/>
              </w:rPr>
              <w:t>Performs all of the programme setup such as setting access rights etc assuming the Project Configuration module has been fully set up. This script can be run as many times as needed. Creates a log file.</w:t>
            </w:r>
          </w:p>
        </w:tc>
      </w:tr>
      <w:tr w:rsidR="008F04A5" w14:paraId="3F10696B" w14:textId="77777777" w:rsidTr="008F04A5">
        <w:tc>
          <w:tcPr>
            <w:cnfStyle w:val="001000000000" w:firstRow="0" w:lastRow="0" w:firstColumn="1" w:lastColumn="0" w:oddVBand="0" w:evenVBand="0" w:oddHBand="0" w:evenHBand="0" w:firstRowFirstColumn="0" w:firstRowLastColumn="0" w:lastRowFirstColumn="0" w:lastRowLastColumn="0"/>
            <w:tcW w:w="2972" w:type="dxa"/>
          </w:tcPr>
          <w:p w14:paraId="4E8E4BD2" w14:textId="13263B92" w:rsidR="008F04A5" w:rsidRDefault="008F04A5" w:rsidP="008F04A5">
            <w:pPr>
              <w:rPr>
                <w:lang w:val="en-GB"/>
              </w:rPr>
            </w:pPr>
            <w:r>
              <w:rPr>
                <w:lang w:val="en-GB"/>
              </w:rPr>
              <w:t>Activate a team</w:t>
            </w:r>
          </w:p>
        </w:tc>
        <w:tc>
          <w:tcPr>
            <w:tcW w:w="6713" w:type="dxa"/>
          </w:tcPr>
          <w:p w14:paraId="43FF9553" w14:textId="59F09ABC" w:rsidR="008F04A5" w:rsidRDefault="008F04A5" w:rsidP="008F04A5">
            <w:pPr>
              <w:cnfStyle w:val="000000000000" w:firstRow="0" w:lastRow="0" w:firstColumn="0" w:lastColumn="0" w:oddVBand="0" w:evenVBand="0" w:oddHBand="0" w:evenHBand="0" w:firstRowFirstColumn="0" w:firstRowLastColumn="0" w:lastRowFirstColumn="0" w:lastRowLastColumn="0"/>
              <w:rPr>
                <w:lang w:val="en-GB"/>
              </w:rPr>
            </w:pPr>
            <w:r>
              <w:rPr>
                <w:lang w:val="en-GB"/>
              </w:rPr>
              <w:t>Does the same thing as Create the programme but just for a specific team. Creates a log file.</w:t>
            </w:r>
          </w:p>
        </w:tc>
      </w:tr>
      <w:tr w:rsidR="008F04A5" w14:paraId="372D2E4E" w14:textId="77777777" w:rsidTr="008F04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73A906A9" w14:textId="6282378E" w:rsidR="008F04A5" w:rsidRDefault="008F04A5" w:rsidP="008F04A5">
            <w:pPr>
              <w:rPr>
                <w:lang w:val="en-GB"/>
              </w:rPr>
            </w:pPr>
            <w:r>
              <w:rPr>
                <w:lang w:val="en-GB"/>
              </w:rPr>
              <w:t>Deactivate a team</w:t>
            </w:r>
          </w:p>
        </w:tc>
        <w:tc>
          <w:tcPr>
            <w:tcW w:w="6713" w:type="dxa"/>
          </w:tcPr>
          <w:p w14:paraId="3671649A" w14:textId="421BC412" w:rsidR="008F04A5" w:rsidRDefault="008F04A5" w:rsidP="008F04A5">
            <w:pPr>
              <w:cnfStyle w:val="000000100000" w:firstRow="0" w:lastRow="0" w:firstColumn="0" w:lastColumn="0" w:oddVBand="0" w:evenVBand="0" w:oddHBand="1" w:evenHBand="0" w:firstRowFirstColumn="0" w:firstRowLastColumn="0" w:lastRowFirstColumn="0" w:lastRowLastColumn="0"/>
              <w:rPr>
                <w:lang w:val="en-GB"/>
              </w:rPr>
            </w:pPr>
            <w:r>
              <w:rPr>
                <w:lang w:val="en-GB"/>
              </w:rPr>
              <w:t>If a team is no longer needed in a vehicle programme, this script can be run to set the module inactive and remove the access rights to the standard set of access rights for inactive teams. Creates a log file.</w:t>
            </w:r>
          </w:p>
        </w:tc>
      </w:tr>
      <w:tr w:rsidR="008F04A5" w14:paraId="759A2F7E" w14:textId="77777777" w:rsidTr="008F04A5">
        <w:tc>
          <w:tcPr>
            <w:cnfStyle w:val="001000000000" w:firstRow="0" w:lastRow="0" w:firstColumn="1" w:lastColumn="0" w:oddVBand="0" w:evenVBand="0" w:oddHBand="0" w:evenHBand="0" w:firstRowFirstColumn="0" w:firstRowLastColumn="0" w:lastRowFirstColumn="0" w:lastRowLastColumn="0"/>
            <w:tcW w:w="2972" w:type="dxa"/>
          </w:tcPr>
          <w:p w14:paraId="54A4AC0B" w14:textId="4B346C54" w:rsidR="008F04A5" w:rsidRDefault="008F04A5" w:rsidP="008F04A5">
            <w:pPr>
              <w:rPr>
                <w:lang w:val="en-GB"/>
              </w:rPr>
            </w:pPr>
            <w:r>
              <w:rPr>
                <w:lang w:val="en-GB"/>
              </w:rPr>
              <w:t>Create team from a template</w:t>
            </w:r>
          </w:p>
        </w:tc>
        <w:tc>
          <w:tcPr>
            <w:tcW w:w="6713" w:type="dxa"/>
          </w:tcPr>
          <w:p w14:paraId="4C691011" w14:textId="542C8C1E" w:rsidR="008F04A5" w:rsidRDefault="008F04A5" w:rsidP="008F04A5">
            <w:pPr>
              <w:cnfStyle w:val="000000000000" w:firstRow="0" w:lastRow="0" w:firstColumn="0" w:lastColumn="0" w:oddVBand="0" w:evenVBand="0" w:oddHBand="0" w:evenHBand="0" w:firstRowFirstColumn="0" w:firstRowLastColumn="0" w:lastRowFirstColumn="0" w:lastRowLastColumn="0"/>
              <w:rPr>
                <w:lang w:val="en-GB"/>
              </w:rPr>
            </w:pPr>
            <w:r>
              <w:rPr>
                <w:lang w:val="en-GB"/>
              </w:rPr>
              <w:t>If a running vehicle programme needs a team to be added that DID NOT exist when the programme was created, this script will add the team by using the template modules in the 00 – ADMIN area of the programme. It is important, therefore, to ensure that any attribute changes that are made to requirements modules in the Generics, the same changes are made to the template modules.</w:t>
            </w:r>
          </w:p>
        </w:tc>
      </w:tr>
      <w:tr w:rsidR="008F04A5" w14:paraId="35934CBF" w14:textId="77777777" w:rsidTr="008F04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2B3F031E" w14:textId="0C4DDC69" w:rsidR="008F04A5" w:rsidRDefault="00081036" w:rsidP="008F04A5">
            <w:pPr>
              <w:rPr>
                <w:lang w:val="en-GB"/>
              </w:rPr>
            </w:pPr>
            <w:r>
              <w:rPr>
                <w:lang w:val="en-GB"/>
              </w:rPr>
              <w:t>Sync targets in RTC for programme</w:t>
            </w:r>
          </w:p>
        </w:tc>
        <w:tc>
          <w:tcPr>
            <w:tcW w:w="6713" w:type="dxa"/>
          </w:tcPr>
          <w:p w14:paraId="2B6750CB" w14:textId="2F13B00A" w:rsidR="008F04A5" w:rsidRDefault="00081036" w:rsidP="008F04A5">
            <w:pPr>
              <w:cnfStyle w:val="000000100000" w:firstRow="0" w:lastRow="0" w:firstColumn="0" w:lastColumn="0" w:oddVBand="0" w:evenVBand="0" w:oddHBand="1" w:evenHBand="0" w:firstRowFirstColumn="0" w:firstRowLastColumn="0" w:lastRowFirstColumn="0" w:lastRowLastColumn="0"/>
              <w:rPr>
                <w:lang w:val="en-GB"/>
              </w:rPr>
            </w:pPr>
            <w:r>
              <w:rPr>
                <w:lang w:val="en-GB"/>
              </w:rPr>
              <w:t>The admin user has the option of forcing a synchronisation of ALL targets for all requirements in all of the teams in the vehicle programme. This might be performed prior to a gateway to ensure the latest information is available. It also means that engineers cannot hide target updates.</w:t>
            </w:r>
          </w:p>
        </w:tc>
      </w:tr>
      <w:tr w:rsidR="008F04A5" w14:paraId="26595E8A" w14:textId="77777777" w:rsidTr="008F04A5">
        <w:tc>
          <w:tcPr>
            <w:cnfStyle w:val="001000000000" w:firstRow="0" w:lastRow="0" w:firstColumn="1" w:lastColumn="0" w:oddVBand="0" w:evenVBand="0" w:oddHBand="0" w:evenHBand="0" w:firstRowFirstColumn="0" w:firstRowLastColumn="0" w:lastRowFirstColumn="0" w:lastRowLastColumn="0"/>
            <w:tcW w:w="2972" w:type="dxa"/>
          </w:tcPr>
          <w:p w14:paraId="078D83BA" w14:textId="48327AFA" w:rsidR="008F04A5" w:rsidRDefault="00BD00D5" w:rsidP="008F04A5">
            <w:pPr>
              <w:rPr>
                <w:lang w:val="en-GB"/>
              </w:rPr>
            </w:pPr>
            <w:r>
              <w:rPr>
                <w:lang w:val="en-GB"/>
              </w:rPr>
              <w:t>Output Requirement Info</w:t>
            </w:r>
          </w:p>
        </w:tc>
        <w:tc>
          <w:tcPr>
            <w:tcW w:w="6713" w:type="dxa"/>
          </w:tcPr>
          <w:p w14:paraId="5B033D73" w14:textId="4BBEA0F7" w:rsidR="008F04A5" w:rsidRDefault="00BD00D5" w:rsidP="008F04A5">
            <w:pPr>
              <w:cnfStyle w:val="000000000000" w:firstRow="0" w:lastRow="0" w:firstColumn="0" w:lastColumn="0" w:oddVBand="0" w:evenVBand="0" w:oddHBand="0" w:evenHBand="0" w:firstRowFirstColumn="0" w:firstRowLastColumn="0" w:lastRowFirstColumn="0" w:lastRowLastColumn="0"/>
              <w:rPr>
                <w:lang w:val="en-GB"/>
              </w:rPr>
            </w:pPr>
            <w:r>
              <w:rPr>
                <w:lang w:val="en-GB"/>
              </w:rPr>
              <w:t>This script creates a csv file with information from every requirements module in the entire project.</w:t>
            </w:r>
          </w:p>
        </w:tc>
      </w:tr>
      <w:tr w:rsidR="008F04A5" w14:paraId="109E17CF" w14:textId="77777777" w:rsidTr="008F04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B562F51" w14:textId="2107041B" w:rsidR="008F04A5" w:rsidRDefault="00BD00D5" w:rsidP="008F04A5">
            <w:pPr>
              <w:rPr>
                <w:lang w:val="en-GB"/>
              </w:rPr>
            </w:pPr>
            <w:r>
              <w:rPr>
                <w:lang w:val="en-GB"/>
              </w:rPr>
              <w:t>Baseline modules in folder</w:t>
            </w:r>
          </w:p>
        </w:tc>
        <w:tc>
          <w:tcPr>
            <w:tcW w:w="6713" w:type="dxa"/>
          </w:tcPr>
          <w:p w14:paraId="14620D1F" w14:textId="71E280FA" w:rsidR="008F04A5" w:rsidRDefault="00BD00D5" w:rsidP="008F04A5">
            <w:pPr>
              <w:cnfStyle w:val="000000100000" w:firstRow="0" w:lastRow="0" w:firstColumn="0" w:lastColumn="0" w:oddVBand="0" w:evenVBand="0" w:oddHBand="1" w:evenHBand="0" w:firstRowFirstColumn="0" w:firstRowLastColumn="0" w:lastRowFirstColumn="0" w:lastRowLastColumn="0"/>
              <w:rPr>
                <w:lang w:val="en-GB"/>
              </w:rPr>
            </w:pPr>
            <w:r>
              <w:rPr>
                <w:lang w:val="en-GB"/>
              </w:rPr>
              <w:t>This script baselines the modules, it is used to baseline all of the modules in the Generic Requirements project.</w:t>
            </w:r>
          </w:p>
        </w:tc>
      </w:tr>
      <w:tr w:rsidR="00BD00D5" w14:paraId="0862C6DF" w14:textId="77777777" w:rsidTr="008F04A5">
        <w:tc>
          <w:tcPr>
            <w:cnfStyle w:val="001000000000" w:firstRow="0" w:lastRow="0" w:firstColumn="1" w:lastColumn="0" w:oddVBand="0" w:evenVBand="0" w:oddHBand="0" w:evenHBand="0" w:firstRowFirstColumn="0" w:firstRowLastColumn="0" w:lastRowFirstColumn="0" w:lastRowLastColumn="0"/>
            <w:tcW w:w="2972" w:type="dxa"/>
          </w:tcPr>
          <w:p w14:paraId="6EFB3D9E" w14:textId="7DA44AEC" w:rsidR="00BD00D5" w:rsidRDefault="00BD00D5" w:rsidP="008F04A5">
            <w:pPr>
              <w:rPr>
                <w:lang w:val="en-GB"/>
              </w:rPr>
            </w:pPr>
            <w:r>
              <w:rPr>
                <w:lang w:val="en-GB"/>
              </w:rPr>
              <w:t>Get Baseline info</w:t>
            </w:r>
          </w:p>
        </w:tc>
        <w:tc>
          <w:tcPr>
            <w:tcW w:w="6713" w:type="dxa"/>
          </w:tcPr>
          <w:p w14:paraId="3777C239" w14:textId="0AE05E03" w:rsidR="00BD00D5" w:rsidRDefault="00BD00D5" w:rsidP="008F04A5">
            <w:pPr>
              <w:cnfStyle w:val="000000000000" w:firstRow="0" w:lastRow="0" w:firstColumn="0" w:lastColumn="0" w:oddVBand="0" w:evenVBand="0" w:oddHBand="0" w:evenHBand="0" w:firstRowFirstColumn="0" w:firstRowLastColumn="0" w:lastRowFirstColumn="0" w:lastRowLastColumn="0"/>
              <w:rPr>
                <w:lang w:val="en-GB"/>
              </w:rPr>
            </w:pPr>
            <w:r>
              <w:rPr>
                <w:lang w:val="en-GB"/>
              </w:rPr>
              <w:t>This gets the baseline versions of all the modules in the programme. It creates a log file with the output.</w:t>
            </w:r>
          </w:p>
        </w:tc>
      </w:tr>
      <w:tr w:rsidR="00BD00D5" w14:paraId="791C9C6D" w14:textId="77777777" w:rsidTr="008F04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760AEB6" w14:textId="7986BBE8" w:rsidR="00BD00D5" w:rsidRDefault="00BD00D5" w:rsidP="008F04A5">
            <w:pPr>
              <w:rPr>
                <w:lang w:val="en-GB"/>
              </w:rPr>
            </w:pPr>
            <w:r>
              <w:rPr>
                <w:lang w:val="en-GB"/>
              </w:rPr>
              <w:t>Current users</w:t>
            </w:r>
          </w:p>
        </w:tc>
        <w:tc>
          <w:tcPr>
            <w:tcW w:w="6713" w:type="dxa"/>
          </w:tcPr>
          <w:p w14:paraId="731B4B17" w14:textId="507840FF" w:rsidR="00BD00D5" w:rsidRDefault="00BD00D5" w:rsidP="008F04A5">
            <w:pPr>
              <w:cnfStyle w:val="000000100000" w:firstRow="0" w:lastRow="0" w:firstColumn="0" w:lastColumn="0" w:oddVBand="0" w:evenVBand="0" w:oddHBand="1" w:evenHBand="0" w:firstRowFirstColumn="0" w:firstRowLastColumn="0" w:lastRowFirstColumn="0" w:lastRowLastColumn="0"/>
              <w:rPr>
                <w:lang w:val="en-GB"/>
              </w:rPr>
            </w:pPr>
            <w:r>
              <w:rPr>
                <w:lang w:val="en-GB"/>
              </w:rPr>
              <w:t>Prints a list of current users that are logged in.</w:t>
            </w:r>
          </w:p>
        </w:tc>
      </w:tr>
    </w:tbl>
    <w:p w14:paraId="09E132C6" w14:textId="650D5A97" w:rsidR="008F04A5" w:rsidRDefault="008F04A5" w:rsidP="008F04A5">
      <w:pPr>
        <w:rPr>
          <w:lang w:val="en-GB"/>
        </w:rPr>
      </w:pPr>
    </w:p>
    <w:p w14:paraId="4272FA54" w14:textId="77777777" w:rsidR="00BD00D5" w:rsidRDefault="00BD00D5">
      <w:pPr>
        <w:overflowPunct/>
        <w:autoSpaceDE/>
        <w:autoSpaceDN/>
        <w:adjustRightInd/>
        <w:spacing w:after="0"/>
        <w:textAlignment w:val="auto"/>
        <w:rPr>
          <w:rFonts w:ascii="Helvetica" w:hAnsi="Helvetica" w:cs="Times"/>
          <w:b/>
          <w:color w:val="5B9BD5"/>
          <w:sz w:val="28"/>
          <w:lang w:val="en-GB"/>
        </w:rPr>
      </w:pPr>
      <w:r>
        <w:rPr>
          <w:lang w:val="en-GB"/>
        </w:rPr>
        <w:br w:type="page"/>
      </w:r>
    </w:p>
    <w:p w14:paraId="4C59402D" w14:textId="3447D2E9" w:rsidR="00BD00D5" w:rsidRDefault="00BD00D5" w:rsidP="00BD00D5">
      <w:pPr>
        <w:pStyle w:val="Heading2"/>
        <w:rPr>
          <w:lang w:val="en-GB"/>
        </w:rPr>
      </w:pPr>
      <w:bookmarkStart w:id="63" w:name="_Toc456278298"/>
      <w:r>
        <w:rPr>
          <w:lang w:val="en-GB"/>
        </w:rPr>
        <w:t>Module Addins</w:t>
      </w:r>
      <w:bookmarkEnd w:id="63"/>
    </w:p>
    <w:p w14:paraId="6A1A1DFC" w14:textId="2A45C8DF" w:rsidR="00BD00D5" w:rsidRDefault="00BD00D5" w:rsidP="00BD00D5">
      <w:pPr>
        <w:rPr>
          <w:lang w:val="en-GB"/>
        </w:rPr>
      </w:pPr>
      <w:r>
        <w:rPr>
          <w:lang w:val="en-GB"/>
        </w:rPr>
        <w:t>Module addins provides a set of menu options inside a module.</w:t>
      </w:r>
    </w:p>
    <w:p w14:paraId="5237D9F8" w14:textId="13FC0E93" w:rsidR="00BD00D5" w:rsidRDefault="00BD00D5" w:rsidP="00BD00D5">
      <w:pPr>
        <w:rPr>
          <w:lang w:val="en-GB"/>
        </w:rPr>
      </w:pPr>
    </w:p>
    <w:p w14:paraId="47C7D602" w14:textId="79390656" w:rsidR="00BD00D5" w:rsidRDefault="00BD00D5" w:rsidP="00BD00D5">
      <w:pPr>
        <w:pStyle w:val="Heading3"/>
        <w:rPr>
          <w:lang w:val="en-GB"/>
        </w:rPr>
      </w:pPr>
      <w:bookmarkStart w:id="64" w:name="_Toc456278299"/>
      <w:r>
        <w:rPr>
          <w:lang w:val="en-GB"/>
        </w:rPr>
        <w:t>Admin addins</w:t>
      </w:r>
      <w:bookmarkEnd w:id="64"/>
    </w:p>
    <w:tbl>
      <w:tblPr>
        <w:tblStyle w:val="PlainTable1"/>
        <w:tblW w:w="0" w:type="auto"/>
        <w:tblLook w:val="04A0" w:firstRow="1" w:lastRow="0" w:firstColumn="1" w:lastColumn="0" w:noHBand="0" w:noVBand="1"/>
      </w:tblPr>
      <w:tblGrid>
        <w:gridCol w:w="2972"/>
        <w:gridCol w:w="6713"/>
      </w:tblGrid>
      <w:tr w:rsidR="00BD00D5" w14:paraId="23013F6B" w14:textId="77777777" w:rsidTr="00BD0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0C933AE" w14:textId="55224F93" w:rsidR="00BD00D5" w:rsidRDefault="00BD00D5" w:rsidP="00BD00D5">
            <w:pPr>
              <w:rPr>
                <w:lang w:val="en-GB"/>
              </w:rPr>
            </w:pPr>
            <w:r>
              <w:rPr>
                <w:lang w:val="en-GB"/>
              </w:rPr>
              <w:t>Script</w:t>
            </w:r>
          </w:p>
        </w:tc>
        <w:tc>
          <w:tcPr>
            <w:tcW w:w="6713" w:type="dxa"/>
          </w:tcPr>
          <w:p w14:paraId="31D066B7" w14:textId="4317C869" w:rsidR="00BD00D5" w:rsidRDefault="00BD00D5" w:rsidP="00BD00D5">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BD00D5" w14:paraId="4E7E88A2" w14:textId="77777777" w:rsidTr="00BD0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1EAA38C" w14:textId="116A0D63" w:rsidR="00BD00D5" w:rsidRDefault="00BD00D5" w:rsidP="00BD00D5">
            <w:pPr>
              <w:rPr>
                <w:lang w:val="en-GB"/>
              </w:rPr>
            </w:pPr>
            <w:r>
              <w:rPr>
                <w:lang w:val="en-GB"/>
              </w:rPr>
              <w:t>Merge headings and embolden</w:t>
            </w:r>
          </w:p>
        </w:tc>
        <w:tc>
          <w:tcPr>
            <w:tcW w:w="6713" w:type="dxa"/>
          </w:tcPr>
          <w:p w14:paraId="17D57C3C" w14:textId="77777777" w:rsidR="00BD00D5" w:rsidRDefault="00BD00D5" w:rsidP="00BD00D5">
            <w:pPr>
              <w:cnfStyle w:val="000000100000" w:firstRow="0" w:lastRow="0" w:firstColumn="0" w:lastColumn="0" w:oddVBand="0" w:evenVBand="0" w:oddHBand="1" w:evenHBand="0" w:firstRowFirstColumn="0" w:firstRowLastColumn="0" w:lastRowFirstColumn="0" w:lastRowLastColumn="0"/>
              <w:rPr>
                <w:lang w:val="en-GB"/>
              </w:rPr>
            </w:pPr>
            <w:r>
              <w:rPr>
                <w:lang w:val="en-GB"/>
              </w:rPr>
              <w:t>This merges the RTC Title attribute wit</w:t>
            </w:r>
            <w:r w:rsidR="00C73DFD">
              <w:rPr>
                <w:lang w:val="en-GB"/>
              </w:rPr>
              <w:t>h the requirement text to make the object appear as:</w:t>
            </w:r>
          </w:p>
          <w:p w14:paraId="00255DFA" w14:textId="77777777" w:rsidR="00C73DFD" w:rsidRDefault="00C73DFD" w:rsidP="00BD00D5">
            <w:pPr>
              <w:cnfStyle w:val="000000100000" w:firstRow="0" w:lastRow="0" w:firstColumn="0" w:lastColumn="0" w:oddVBand="0" w:evenVBand="0" w:oddHBand="1" w:evenHBand="0" w:firstRowFirstColumn="0" w:firstRowLastColumn="0" w:lastRowFirstColumn="0" w:lastRowLastColumn="0"/>
              <w:rPr>
                <w:lang w:val="en-GB"/>
              </w:rPr>
            </w:pPr>
            <w:r>
              <w:rPr>
                <w:b/>
                <w:lang w:val="en-GB"/>
              </w:rPr>
              <w:t>RTC Title Text</w:t>
            </w:r>
          </w:p>
          <w:p w14:paraId="2190E3C4" w14:textId="1D725D8C" w:rsidR="00C73DFD" w:rsidRPr="00C73DFD" w:rsidRDefault="00C73DFD" w:rsidP="00BD00D5">
            <w:pPr>
              <w:cnfStyle w:val="000000100000" w:firstRow="0" w:lastRow="0" w:firstColumn="0" w:lastColumn="0" w:oddVBand="0" w:evenVBand="0" w:oddHBand="1" w:evenHBand="0" w:firstRowFirstColumn="0" w:firstRowLastColumn="0" w:lastRowFirstColumn="0" w:lastRowLastColumn="0"/>
              <w:rPr>
                <w:lang w:val="en-GB"/>
              </w:rPr>
            </w:pPr>
            <w:r>
              <w:rPr>
                <w:lang w:val="en-GB"/>
              </w:rPr>
              <w:t>The requirement text….</w:t>
            </w:r>
          </w:p>
        </w:tc>
      </w:tr>
      <w:tr w:rsidR="00BD00D5" w14:paraId="6CE47597" w14:textId="77777777" w:rsidTr="00BD00D5">
        <w:tc>
          <w:tcPr>
            <w:cnfStyle w:val="001000000000" w:firstRow="0" w:lastRow="0" w:firstColumn="1" w:lastColumn="0" w:oddVBand="0" w:evenVBand="0" w:oddHBand="0" w:evenHBand="0" w:firstRowFirstColumn="0" w:firstRowLastColumn="0" w:lastRowFirstColumn="0" w:lastRowLastColumn="0"/>
            <w:tcW w:w="2972" w:type="dxa"/>
          </w:tcPr>
          <w:p w14:paraId="674C82B2" w14:textId="11DA8E60" w:rsidR="00BD00D5" w:rsidRDefault="00C73DFD" w:rsidP="00BD00D5">
            <w:pPr>
              <w:rPr>
                <w:lang w:val="en-GB"/>
              </w:rPr>
            </w:pPr>
            <w:r>
              <w:rPr>
                <w:lang w:val="en-GB"/>
              </w:rPr>
              <w:t>Update all TC from links</w:t>
            </w:r>
          </w:p>
        </w:tc>
        <w:tc>
          <w:tcPr>
            <w:tcW w:w="6713" w:type="dxa"/>
          </w:tcPr>
          <w:p w14:paraId="7D3ECA51" w14:textId="27845B49" w:rsidR="00BD00D5" w:rsidRDefault="00C73DFD" w:rsidP="00BD00D5">
            <w:pPr>
              <w:cnfStyle w:val="000000000000" w:firstRow="0" w:lastRow="0" w:firstColumn="0" w:lastColumn="0" w:oddVBand="0" w:evenVBand="0" w:oddHBand="0" w:evenHBand="0" w:firstRowFirstColumn="0" w:firstRowLastColumn="0" w:lastRowFirstColumn="0" w:lastRowLastColumn="0"/>
              <w:rPr>
                <w:lang w:val="en-GB"/>
              </w:rPr>
            </w:pPr>
            <w:r>
              <w:rPr>
                <w:lang w:val="en-GB"/>
              </w:rPr>
              <w:t>This is a TML specific script. It looks at the outgoing external links (which will only go to RQM) and updates the test case IDs and titles in every object. Typically use it in generic requirements modules following test case updates.</w:t>
            </w:r>
          </w:p>
        </w:tc>
      </w:tr>
      <w:tr w:rsidR="00BD00D5" w14:paraId="5B3ADE1D" w14:textId="77777777" w:rsidTr="00BD0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3801EEA" w14:textId="188CFA29" w:rsidR="00BD00D5" w:rsidRDefault="00C73DFD" w:rsidP="00BD00D5">
            <w:pPr>
              <w:rPr>
                <w:lang w:val="en-GB"/>
              </w:rPr>
            </w:pPr>
            <w:r>
              <w:rPr>
                <w:lang w:val="en-GB"/>
              </w:rPr>
              <w:t>Add variant information to configuration module</w:t>
            </w:r>
          </w:p>
        </w:tc>
        <w:tc>
          <w:tcPr>
            <w:tcW w:w="6713" w:type="dxa"/>
          </w:tcPr>
          <w:p w14:paraId="352EB0A1" w14:textId="3F1E814D" w:rsidR="00BD00D5" w:rsidRDefault="00C73DFD" w:rsidP="00BD00D5">
            <w:pPr>
              <w:cnfStyle w:val="000000100000" w:firstRow="0" w:lastRow="0" w:firstColumn="0" w:lastColumn="0" w:oddVBand="0" w:evenVBand="0" w:oddHBand="1" w:evenHBand="0" w:firstRowFirstColumn="0" w:firstRowLastColumn="0" w:lastRowFirstColumn="0" w:lastRowLastColumn="0"/>
              <w:rPr>
                <w:lang w:val="en-GB"/>
              </w:rPr>
            </w:pPr>
            <w:r>
              <w:rPr>
                <w:lang w:val="en-GB"/>
              </w:rPr>
              <w:t>This script has to be run from the Project Configuration module, it will add rows for each team – variant combination.</w:t>
            </w:r>
          </w:p>
        </w:tc>
      </w:tr>
      <w:tr w:rsidR="00BD00D5" w14:paraId="1F0A5E58" w14:textId="77777777" w:rsidTr="00BD00D5">
        <w:tc>
          <w:tcPr>
            <w:cnfStyle w:val="001000000000" w:firstRow="0" w:lastRow="0" w:firstColumn="1" w:lastColumn="0" w:oddVBand="0" w:evenVBand="0" w:oddHBand="0" w:evenHBand="0" w:firstRowFirstColumn="0" w:firstRowLastColumn="0" w:lastRowFirstColumn="0" w:lastRowLastColumn="0"/>
            <w:tcW w:w="2972" w:type="dxa"/>
          </w:tcPr>
          <w:p w14:paraId="7C67DF44" w14:textId="7784914C" w:rsidR="00BD00D5" w:rsidRDefault="00C73DFD" w:rsidP="00BD00D5">
            <w:pPr>
              <w:rPr>
                <w:lang w:val="en-GB"/>
              </w:rPr>
            </w:pPr>
            <w:r>
              <w:rPr>
                <w:lang w:val="en-GB"/>
              </w:rPr>
              <w:t>Link modules by key attribute</w:t>
            </w:r>
          </w:p>
        </w:tc>
        <w:tc>
          <w:tcPr>
            <w:tcW w:w="6713" w:type="dxa"/>
          </w:tcPr>
          <w:p w14:paraId="37ED20A6" w14:textId="4DC8E28B" w:rsidR="00BD00D5" w:rsidRDefault="00C73DFD" w:rsidP="00BD00D5">
            <w:pPr>
              <w:cnfStyle w:val="000000000000" w:firstRow="0" w:lastRow="0" w:firstColumn="0" w:lastColumn="0" w:oddVBand="0" w:evenVBand="0" w:oddHBand="0" w:evenHBand="0" w:firstRowFirstColumn="0" w:firstRowLastColumn="0" w:lastRowFirstColumn="0" w:lastRowLastColumn="0"/>
              <w:rPr>
                <w:lang w:val="en-GB"/>
              </w:rPr>
            </w:pPr>
            <w:r>
              <w:rPr>
                <w:lang w:val="en-GB"/>
              </w:rPr>
              <w:t>This is more of a generic admin function than an RMDV specific one. It will create links from one module to another based on the contents of a specific attribute in each module.</w:t>
            </w:r>
          </w:p>
        </w:tc>
      </w:tr>
      <w:tr w:rsidR="00C73DFD" w14:paraId="26AE2767" w14:textId="77777777" w:rsidTr="00BD0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419357E5" w14:textId="21D7D1FD" w:rsidR="00C73DFD" w:rsidRDefault="00C73DFD" w:rsidP="00BD00D5">
            <w:pPr>
              <w:rPr>
                <w:lang w:val="en-GB"/>
              </w:rPr>
            </w:pPr>
            <w:r>
              <w:rPr>
                <w:lang w:val="en-GB"/>
              </w:rPr>
              <w:t>Copy Baseline preserve IDs</w:t>
            </w:r>
          </w:p>
        </w:tc>
        <w:tc>
          <w:tcPr>
            <w:tcW w:w="6713" w:type="dxa"/>
          </w:tcPr>
          <w:p w14:paraId="4C9FB9F7" w14:textId="5087E98F" w:rsidR="00C73DFD" w:rsidRDefault="00C73DFD" w:rsidP="00BD00D5">
            <w:pPr>
              <w:cnfStyle w:val="000000100000" w:firstRow="0" w:lastRow="0" w:firstColumn="0" w:lastColumn="0" w:oddVBand="0" w:evenVBand="0" w:oddHBand="1" w:evenHBand="0" w:firstRowFirstColumn="0" w:firstRowLastColumn="0" w:lastRowFirstColumn="0" w:lastRowLastColumn="0"/>
              <w:rPr>
                <w:lang w:val="en-GB"/>
              </w:rPr>
            </w:pPr>
            <w:r>
              <w:rPr>
                <w:lang w:val="en-GB"/>
              </w:rPr>
              <w:t>This again is a generic DOORS admin script rather than RMDV specific, it will copy a baseline of a specific module and maintain the IDs (as opposed to the native functionality which will renumber from 1)</w:t>
            </w:r>
          </w:p>
        </w:tc>
      </w:tr>
      <w:tr w:rsidR="00C73DFD" w14:paraId="40336F38" w14:textId="77777777" w:rsidTr="00BD00D5">
        <w:tc>
          <w:tcPr>
            <w:cnfStyle w:val="001000000000" w:firstRow="0" w:lastRow="0" w:firstColumn="1" w:lastColumn="0" w:oddVBand="0" w:evenVBand="0" w:oddHBand="0" w:evenHBand="0" w:firstRowFirstColumn="0" w:firstRowLastColumn="0" w:lastRowFirstColumn="0" w:lastRowLastColumn="0"/>
            <w:tcW w:w="2972" w:type="dxa"/>
          </w:tcPr>
          <w:p w14:paraId="5A47D303" w14:textId="4C13166A" w:rsidR="00C73DFD" w:rsidRDefault="00C73DFD" w:rsidP="00BD00D5">
            <w:pPr>
              <w:rPr>
                <w:lang w:val="en-GB"/>
              </w:rPr>
            </w:pPr>
            <w:r>
              <w:rPr>
                <w:lang w:val="en-GB"/>
              </w:rPr>
              <w:t>Copy views</w:t>
            </w:r>
          </w:p>
        </w:tc>
        <w:tc>
          <w:tcPr>
            <w:tcW w:w="6713" w:type="dxa"/>
          </w:tcPr>
          <w:p w14:paraId="1076FF79" w14:textId="3622FCDC" w:rsidR="00C73DFD" w:rsidRDefault="00C73DFD" w:rsidP="00BD00D5">
            <w:pPr>
              <w:cnfStyle w:val="000000000000" w:firstRow="0" w:lastRow="0" w:firstColumn="0" w:lastColumn="0" w:oddVBand="0" w:evenVBand="0" w:oddHBand="0" w:evenHBand="0" w:firstRowFirstColumn="0" w:firstRowLastColumn="0" w:lastRowFirstColumn="0" w:lastRowLastColumn="0"/>
              <w:rPr>
                <w:lang w:val="en-GB"/>
              </w:rPr>
            </w:pPr>
            <w:r>
              <w:rPr>
                <w:lang w:val="en-GB"/>
              </w:rPr>
              <w:t>This is used to manage consistency of views across modules. Typically used in Generic requirements projects where views get changed in one module and need to be propagated to other modules without doing each one manually.</w:t>
            </w:r>
          </w:p>
        </w:tc>
      </w:tr>
    </w:tbl>
    <w:p w14:paraId="1BB4FB58" w14:textId="55895003" w:rsidR="00BD00D5" w:rsidRDefault="00BD00D5" w:rsidP="00BD00D5">
      <w:pPr>
        <w:rPr>
          <w:lang w:val="en-GB"/>
        </w:rPr>
      </w:pPr>
    </w:p>
    <w:p w14:paraId="0FCF5B5C" w14:textId="5F4B7C91" w:rsidR="00C73DFD" w:rsidRDefault="00C73DFD" w:rsidP="00C73DFD">
      <w:pPr>
        <w:pStyle w:val="Heading3"/>
        <w:rPr>
          <w:lang w:val="en-GB"/>
        </w:rPr>
      </w:pPr>
      <w:bookmarkStart w:id="65" w:name="_Toc456278300"/>
      <w:r>
        <w:rPr>
          <w:lang w:val="en-GB"/>
        </w:rPr>
        <w:t>User Addins</w:t>
      </w:r>
      <w:bookmarkEnd w:id="65"/>
    </w:p>
    <w:tbl>
      <w:tblPr>
        <w:tblStyle w:val="PlainTable1"/>
        <w:tblW w:w="0" w:type="auto"/>
        <w:tblLook w:val="04A0" w:firstRow="1" w:lastRow="0" w:firstColumn="1" w:lastColumn="0" w:noHBand="0" w:noVBand="1"/>
      </w:tblPr>
      <w:tblGrid>
        <w:gridCol w:w="2972"/>
        <w:gridCol w:w="6713"/>
      </w:tblGrid>
      <w:tr w:rsidR="00C73DFD" w14:paraId="1A18EA9E" w14:textId="77777777" w:rsidTr="00C73D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4324A21C" w14:textId="7DC99092" w:rsidR="00C73DFD" w:rsidRDefault="0098253E" w:rsidP="00C73DFD">
            <w:pPr>
              <w:rPr>
                <w:lang w:val="en-GB"/>
              </w:rPr>
            </w:pPr>
            <w:r>
              <w:rPr>
                <w:lang w:val="en-GB"/>
              </w:rPr>
              <w:t>Script</w:t>
            </w:r>
          </w:p>
        </w:tc>
        <w:tc>
          <w:tcPr>
            <w:tcW w:w="6713" w:type="dxa"/>
          </w:tcPr>
          <w:p w14:paraId="6F6BEABB" w14:textId="6748BBC6" w:rsidR="00C73DFD" w:rsidRDefault="0098253E" w:rsidP="00C73DF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C73DFD" w14:paraId="1AB1B649" w14:textId="77777777" w:rsidTr="00C73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48ED6B6A" w14:textId="785EA763" w:rsidR="00C73DFD" w:rsidRDefault="0098253E" w:rsidP="00C73DFD">
            <w:pPr>
              <w:rPr>
                <w:lang w:val="en-GB"/>
              </w:rPr>
            </w:pPr>
            <w:r>
              <w:rPr>
                <w:lang w:val="en-GB"/>
              </w:rPr>
              <w:t>Sync requirements</w:t>
            </w:r>
          </w:p>
        </w:tc>
        <w:tc>
          <w:tcPr>
            <w:tcW w:w="6713" w:type="dxa"/>
          </w:tcPr>
          <w:p w14:paraId="573EAE4D" w14:textId="72264282" w:rsidR="00C73DFD" w:rsidRDefault="0098253E" w:rsidP="00C73DFD">
            <w:pPr>
              <w:cnfStyle w:val="000000100000" w:firstRow="0" w:lastRow="0" w:firstColumn="0" w:lastColumn="0" w:oddVBand="0" w:evenVBand="0" w:oddHBand="1" w:evenHBand="0" w:firstRowFirstColumn="0" w:firstRowLastColumn="0" w:lastRowFirstColumn="0" w:lastRowLastColumn="0"/>
              <w:rPr>
                <w:lang w:val="en-GB"/>
              </w:rPr>
            </w:pPr>
            <w:r>
              <w:rPr>
                <w:lang w:val="en-GB"/>
              </w:rPr>
              <w:t>Manually initiates the module checking process and sends all requirements that need to be sent to RTC. This is the same functionality that is triggered automatically when closing the module.</w:t>
            </w:r>
          </w:p>
        </w:tc>
      </w:tr>
      <w:tr w:rsidR="00C73DFD" w14:paraId="0786C9B8" w14:textId="77777777" w:rsidTr="00C73DFD">
        <w:tc>
          <w:tcPr>
            <w:cnfStyle w:val="001000000000" w:firstRow="0" w:lastRow="0" w:firstColumn="1" w:lastColumn="0" w:oddVBand="0" w:evenVBand="0" w:oddHBand="0" w:evenHBand="0" w:firstRowFirstColumn="0" w:firstRowLastColumn="0" w:lastRowFirstColumn="0" w:lastRowLastColumn="0"/>
            <w:tcW w:w="2972" w:type="dxa"/>
          </w:tcPr>
          <w:p w14:paraId="2EAAE118" w14:textId="1B60F9EA" w:rsidR="00C73DFD" w:rsidRDefault="0098253E" w:rsidP="00C73DFD">
            <w:pPr>
              <w:rPr>
                <w:lang w:val="en-GB"/>
              </w:rPr>
            </w:pPr>
            <w:r>
              <w:rPr>
                <w:lang w:val="en-GB"/>
              </w:rPr>
              <w:t>Add variants to Classification view</w:t>
            </w:r>
          </w:p>
        </w:tc>
        <w:tc>
          <w:tcPr>
            <w:tcW w:w="6713" w:type="dxa"/>
          </w:tcPr>
          <w:p w14:paraId="6C8A0FA3" w14:textId="52D6C593" w:rsidR="00C73DFD" w:rsidRDefault="0098253E" w:rsidP="00C73DFD">
            <w:pPr>
              <w:cnfStyle w:val="000000000000" w:firstRow="0" w:lastRow="0" w:firstColumn="0" w:lastColumn="0" w:oddVBand="0" w:evenVBand="0" w:oddHBand="0" w:evenHBand="0" w:firstRowFirstColumn="0" w:firstRowLastColumn="0" w:lastRowFirstColumn="0" w:lastRowLastColumn="0"/>
              <w:rPr>
                <w:lang w:val="en-GB"/>
              </w:rPr>
            </w:pPr>
            <w:r>
              <w:rPr>
                <w:lang w:val="en-GB"/>
              </w:rPr>
              <w:t>This is a TML specific script. This script adds all of the VAR: type attributes to the 01 – Classification and Targets view. It has a limit of 25 variants which is the DOORS limit of 32 columns and includes the core 7 columns. The user can manually modify the view if needed.</w:t>
            </w:r>
          </w:p>
        </w:tc>
      </w:tr>
      <w:tr w:rsidR="00C73DFD" w14:paraId="70014840" w14:textId="77777777" w:rsidTr="00C73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8F541BA" w14:textId="249AFF41" w:rsidR="00C73DFD" w:rsidRDefault="0098253E" w:rsidP="00C73DFD">
            <w:pPr>
              <w:rPr>
                <w:lang w:val="en-GB"/>
              </w:rPr>
            </w:pPr>
            <w:r>
              <w:rPr>
                <w:lang w:val="en-GB"/>
              </w:rPr>
              <w:t>Update Test Case for this Requirement</w:t>
            </w:r>
          </w:p>
        </w:tc>
        <w:tc>
          <w:tcPr>
            <w:tcW w:w="6713" w:type="dxa"/>
          </w:tcPr>
          <w:p w14:paraId="53E76B04" w14:textId="654DCCA9" w:rsidR="00C73DFD" w:rsidRDefault="0098253E" w:rsidP="00C73DFD">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This </w:t>
            </w:r>
            <w:r w:rsidR="00A33CA6">
              <w:rPr>
                <w:lang w:val="en-GB"/>
              </w:rPr>
              <w:t xml:space="preserve">is a TML specific </w:t>
            </w:r>
            <w:r>
              <w:rPr>
                <w:lang w:val="en-GB"/>
              </w:rPr>
              <w:t>script</w:t>
            </w:r>
            <w:r w:rsidR="00A33CA6">
              <w:rPr>
                <w:lang w:val="en-GB"/>
              </w:rPr>
              <w:t>. It</w:t>
            </w:r>
            <w:r>
              <w:rPr>
                <w:lang w:val="en-GB"/>
              </w:rPr>
              <w:t xml:space="preserve"> allows the user to update the test case ID and title automatically from the links to RQM. This is typically done when the user adds a programme specific requirement and test case.</w:t>
            </w:r>
          </w:p>
        </w:tc>
      </w:tr>
      <w:tr w:rsidR="00C73DFD" w14:paraId="2C5D73F9" w14:textId="77777777" w:rsidTr="00C73DFD">
        <w:tc>
          <w:tcPr>
            <w:cnfStyle w:val="001000000000" w:firstRow="0" w:lastRow="0" w:firstColumn="1" w:lastColumn="0" w:oddVBand="0" w:evenVBand="0" w:oddHBand="0" w:evenHBand="0" w:firstRowFirstColumn="0" w:firstRowLastColumn="0" w:lastRowFirstColumn="0" w:lastRowLastColumn="0"/>
            <w:tcW w:w="2972" w:type="dxa"/>
          </w:tcPr>
          <w:p w14:paraId="7C3DAA3F" w14:textId="19396F8F" w:rsidR="00C73DFD" w:rsidRDefault="0098253E" w:rsidP="00C73DFD">
            <w:pPr>
              <w:rPr>
                <w:lang w:val="en-GB"/>
              </w:rPr>
            </w:pPr>
            <w:r>
              <w:rPr>
                <w:lang w:val="en-GB"/>
              </w:rPr>
              <w:t>Module Metrics</w:t>
            </w:r>
          </w:p>
        </w:tc>
        <w:tc>
          <w:tcPr>
            <w:tcW w:w="6713" w:type="dxa"/>
          </w:tcPr>
          <w:p w14:paraId="64B91B69" w14:textId="4C4FA223" w:rsidR="00C73DFD" w:rsidRDefault="0098253E" w:rsidP="00C73DFD">
            <w:pPr>
              <w:cnfStyle w:val="000000000000" w:firstRow="0" w:lastRow="0" w:firstColumn="0" w:lastColumn="0" w:oddVBand="0" w:evenVBand="0" w:oddHBand="0" w:evenHBand="0" w:firstRowFirstColumn="0" w:firstRowLastColumn="0" w:lastRowFirstColumn="0" w:lastRowLastColumn="0"/>
              <w:rPr>
                <w:lang w:val="en-GB"/>
              </w:rPr>
            </w:pPr>
            <w:r>
              <w:rPr>
                <w:lang w:val="en-GB"/>
              </w:rPr>
              <w:t>This script presents the user with a graph that shows the number of requirements in what state of classification.</w:t>
            </w:r>
          </w:p>
        </w:tc>
      </w:tr>
      <w:tr w:rsidR="00C73DFD" w14:paraId="4A37BD13" w14:textId="77777777" w:rsidTr="00C73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836CF5B" w14:textId="1C4E5C64" w:rsidR="00C73DFD" w:rsidRDefault="0098253E" w:rsidP="00C73DFD">
            <w:pPr>
              <w:rPr>
                <w:lang w:val="en-GB"/>
              </w:rPr>
            </w:pPr>
            <w:r>
              <w:rPr>
                <w:lang w:val="en-GB"/>
              </w:rPr>
              <w:t>Update targets in RTC</w:t>
            </w:r>
          </w:p>
        </w:tc>
        <w:tc>
          <w:tcPr>
            <w:tcW w:w="6713" w:type="dxa"/>
          </w:tcPr>
          <w:p w14:paraId="09BD9CDF" w14:textId="085E2F4E" w:rsidR="00C73DFD" w:rsidRDefault="0098253E" w:rsidP="00C73DFD">
            <w:pPr>
              <w:cnfStyle w:val="000000100000" w:firstRow="0" w:lastRow="0" w:firstColumn="0" w:lastColumn="0" w:oddVBand="0" w:evenVBand="0" w:oddHBand="1" w:evenHBand="0" w:firstRowFirstColumn="0" w:firstRowLastColumn="0" w:lastRowFirstColumn="0" w:lastRowLastColumn="0"/>
              <w:rPr>
                <w:lang w:val="en-GB"/>
              </w:rPr>
            </w:pPr>
            <w:r>
              <w:rPr>
                <w:lang w:val="en-GB"/>
              </w:rPr>
              <w:t>Allows the engineer to update the targets in RTC for all of the requirement/variants in the module. Can be forced by the Admin script if needed.</w:t>
            </w:r>
          </w:p>
        </w:tc>
      </w:tr>
    </w:tbl>
    <w:p w14:paraId="4C656DE0" w14:textId="40D88F33" w:rsidR="00C73DFD" w:rsidRDefault="00C73DFD" w:rsidP="00C73DFD">
      <w:pPr>
        <w:rPr>
          <w:lang w:val="en-GB"/>
        </w:rPr>
      </w:pPr>
    </w:p>
    <w:p w14:paraId="335502EC" w14:textId="77777777" w:rsidR="004071D7" w:rsidRDefault="004071D7">
      <w:pPr>
        <w:overflowPunct/>
        <w:autoSpaceDE/>
        <w:autoSpaceDN/>
        <w:adjustRightInd/>
        <w:spacing w:after="0"/>
        <w:textAlignment w:val="auto"/>
        <w:rPr>
          <w:rFonts w:ascii="Helvetica" w:hAnsi="Helvetica" w:cs="Times"/>
          <w:b/>
          <w:color w:val="5B9BD5"/>
          <w:sz w:val="24"/>
          <w:lang w:val="en-GB"/>
        </w:rPr>
      </w:pPr>
      <w:r>
        <w:rPr>
          <w:lang w:val="en-GB"/>
        </w:rPr>
        <w:br w:type="page"/>
      </w:r>
    </w:p>
    <w:p w14:paraId="4EFA805A" w14:textId="132952AA" w:rsidR="0098253E" w:rsidRDefault="004071D7" w:rsidP="004071D7">
      <w:pPr>
        <w:pStyle w:val="Heading3"/>
        <w:rPr>
          <w:lang w:val="en-GB"/>
        </w:rPr>
      </w:pPr>
      <w:bookmarkStart w:id="66" w:name="_Toc456278301"/>
      <w:r>
        <w:rPr>
          <w:lang w:val="en-GB"/>
        </w:rPr>
        <w:t>Non-RMDV specific addins</w:t>
      </w:r>
      <w:bookmarkEnd w:id="66"/>
    </w:p>
    <w:p w14:paraId="593EA225" w14:textId="69BB3204" w:rsidR="004071D7" w:rsidRDefault="004071D7" w:rsidP="004071D7">
      <w:pPr>
        <w:rPr>
          <w:lang w:val="en-GB"/>
        </w:rPr>
      </w:pPr>
    </w:p>
    <w:p w14:paraId="4D7AA981" w14:textId="3D1A57DA" w:rsidR="004071D7" w:rsidRPr="004071D7" w:rsidRDefault="004071D7" w:rsidP="004071D7">
      <w:pPr>
        <w:rPr>
          <w:lang w:val="en-GB"/>
        </w:rPr>
      </w:pPr>
      <w:r>
        <w:rPr>
          <w:lang w:val="en-GB"/>
        </w:rPr>
        <w:t>In the RMDV Utilities menu in a module, there is a section called DOORS Scripts. The scripts in here are not needed by RMDV but provide some generic DOORS capabilities. The scripts are all JLR standard and have not been tested for TML.</w:t>
      </w:r>
    </w:p>
    <w:sectPr w:rsidR="004071D7" w:rsidRPr="004071D7" w:rsidSect="00BD0809">
      <w:headerReference w:type="default" r:id="rId96"/>
      <w:footerReference w:type="default" r:id="rId97"/>
      <w:pgSz w:w="11906" w:h="16838" w:code="9"/>
      <w:pgMar w:top="1418" w:right="1134" w:bottom="1418" w:left="1077" w:header="680" w:footer="493"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632E3D" w14:textId="77777777" w:rsidR="00F25182" w:rsidRDefault="00F25182">
      <w:r>
        <w:separator/>
      </w:r>
    </w:p>
  </w:endnote>
  <w:endnote w:type="continuationSeparator" w:id="0">
    <w:p w14:paraId="5FCC5C10" w14:textId="77777777" w:rsidR="00F25182" w:rsidRDefault="00F251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AD5C98" w14:textId="00F76EA4" w:rsidR="001772E8" w:rsidRPr="00DA04CE" w:rsidRDefault="001772E8" w:rsidP="00355255">
    <w:pPr>
      <w:pStyle w:val="Footer"/>
      <w:rPr>
        <w:lang w:val="en-GB"/>
      </w:rPr>
    </w:pPr>
    <w:bookmarkStart w:id="69" w:name="LDocument"/>
    <w:r w:rsidRPr="00DA04CE">
      <w:rPr>
        <w:lang w:val="en-GB"/>
      </w:rPr>
      <w:t>Document:</w:t>
    </w:r>
    <w:bookmarkEnd w:id="69"/>
    <w:r>
      <w:rPr>
        <w:lang w:val="en-GB"/>
      </w:rPr>
      <w:t xml:space="preserve">   </w:t>
    </w:r>
    <w:r w:rsidRPr="0072435C">
      <w:rPr>
        <w:lang w:val="en-GB"/>
      </w:rPr>
      <w:fldChar w:fldCharType="begin"/>
    </w:r>
    <w:r w:rsidRPr="0072435C">
      <w:rPr>
        <w:lang w:val="en-GB"/>
      </w:rPr>
      <w:instrText xml:space="preserve"> FILENAME </w:instrText>
    </w:r>
    <w:r w:rsidRPr="0072435C">
      <w:rPr>
        <w:lang w:val="en-GB"/>
      </w:rPr>
      <w:fldChar w:fldCharType="separate"/>
    </w:r>
    <w:r>
      <w:rPr>
        <w:noProof/>
        <w:lang w:val="en-GB"/>
      </w:rPr>
      <w:t>TATA RMDV DOORS Administration Guidance v0.1.docx</w:t>
    </w:r>
    <w:r w:rsidRPr="0072435C">
      <w:rPr>
        <w:lang w:val="en-GB"/>
      </w:rPr>
      <w:fldChar w:fldCharType="end"/>
    </w:r>
    <w:r w:rsidRPr="00DA04CE">
      <w:rPr>
        <w:lang w:val="en-GB"/>
      </w:rPr>
      <w:tab/>
    </w:r>
    <w:bookmarkStart w:id="70" w:name="LDate"/>
    <w:r w:rsidRPr="00DA04CE">
      <w:rPr>
        <w:lang w:val="en-GB"/>
      </w:rPr>
      <w:t>Date:</w:t>
    </w:r>
    <w:bookmarkEnd w:id="70"/>
    <w:r w:rsidRPr="00DA04CE">
      <w:rPr>
        <w:lang w:val="en-GB"/>
      </w:rPr>
      <w:t xml:space="preserve"> </w:t>
    </w:r>
    <w:r>
      <w:rPr>
        <w:lang w:val="en-GB"/>
      </w:rPr>
      <w:fldChar w:fldCharType="begin"/>
    </w:r>
    <w:r>
      <w:rPr>
        <w:lang w:val="en-GB"/>
      </w:rPr>
      <w:instrText xml:space="preserve"> DATE \@ "dd/MM/yyyy" </w:instrText>
    </w:r>
    <w:r>
      <w:rPr>
        <w:lang w:val="en-GB"/>
      </w:rPr>
      <w:fldChar w:fldCharType="separate"/>
    </w:r>
    <w:r w:rsidR="00EA6547">
      <w:rPr>
        <w:noProof/>
        <w:lang w:val="en-GB"/>
      </w:rPr>
      <w:t>09/12/2016</w:t>
    </w:r>
    <w:r>
      <w:rPr>
        <w:lang w:val="en-GB"/>
      </w:rPr>
      <w:fldChar w:fldCharType="end"/>
    </w:r>
    <w:r w:rsidRPr="00DA04CE">
      <w:rPr>
        <w:lang w:val="en-GB"/>
      </w:rPr>
      <w:br/>
    </w:r>
    <w:r w:rsidRPr="00DA04CE">
      <w:rPr>
        <w:i/>
        <w:iCs/>
        <w:lang w:val="en-GB"/>
      </w:rPr>
      <w:tab/>
    </w:r>
    <w:r w:rsidRPr="00DA04CE">
      <w:rPr>
        <w:lang w:val="en-GB"/>
      </w:rPr>
      <w:tab/>
    </w:r>
    <w:bookmarkStart w:id="71" w:name="LVersion"/>
    <w:r w:rsidRPr="00DA04CE">
      <w:rPr>
        <w:lang w:val="en-GB"/>
      </w:rPr>
      <w:t>Version:</w:t>
    </w:r>
    <w:bookmarkEnd w:id="71"/>
    <w:r>
      <w:rPr>
        <w:lang w:val="en-GB"/>
      </w:rPr>
      <w:t xml:space="preserve"> 1.2</w:t>
    </w:r>
    <w:r w:rsidRPr="00DA04CE">
      <w:rPr>
        <w:lang w:val="en-GB"/>
      </w:rPr>
      <w:br/>
    </w:r>
    <w:bookmarkStart w:id="72" w:name="LArchive"/>
    <w:bookmarkEnd w:id="72"/>
    <w:r w:rsidRPr="00DA04CE">
      <w:rPr>
        <w:lang w:val="en-GB"/>
      </w:rPr>
      <w:tab/>
    </w:r>
    <w:bookmarkStart w:id="73" w:name="prop_Archive"/>
    <w:bookmarkEnd w:id="73"/>
  </w:p>
  <w:p w14:paraId="0CC631A0" w14:textId="16F7BBCF" w:rsidR="001772E8" w:rsidRPr="00DA04CE" w:rsidRDefault="001772E8" w:rsidP="005C62A0">
    <w:pPr>
      <w:pStyle w:val="Footer"/>
      <w:rPr>
        <w:lang w:val="en-GB"/>
      </w:rPr>
    </w:pPr>
    <w:bookmarkStart w:id="74" w:name="TPage"/>
    <w:r>
      <w:rPr>
        <w:lang w:val="en-GB"/>
      </w:rPr>
      <w:tab/>
    </w:r>
    <w:r>
      <w:rPr>
        <w:lang w:val="en-GB"/>
      </w:rPr>
      <w:tab/>
    </w:r>
    <w:r w:rsidRPr="00DA04CE">
      <w:rPr>
        <w:lang w:val="en-GB"/>
      </w:rPr>
      <w:t>Page</w:t>
    </w:r>
    <w:bookmarkEnd w:id="74"/>
    <w:r w:rsidRPr="00DA04CE">
      <w:rPr>
        <w:lang w:val="en-GB"/>
      </w:rPr>
      <w:t xml:space="preserve"> </w:t>
    </w:r>
    <w:r w:rsidRPr="00DA04CE">
      <w:rPr>
        <w:rStyle w:val="PageNumber"/>
        <w:lang w:val="en-GB"/>
      </w:rPr>
      <w:fldChar w:fldCharType="begin"/>
    </w:r>
    <w:r w:rsidRPr="00DA04CE">
      <w:rPr>
        <w:rStyle w:val="PageNumber"/>
        <w:lang w:val="en-GB"/>
      </w:rPr>
      <w:instrText xml:space="preserve"> PAGE </w:instrText>
    </w:r>
    <w:r w:rsidRPr="00DA04CE">
      <w:rPr>
        <w:rStyle w:val="PageNumber"/>
        <w:lang w:val="en-GB"/>
      </w:rPr>
      <w:fldChar w:fldCharType="separate"/>
    </w:r>
    <w:r w:rsidR="00EA6547">
      <w:rPr>
        <w:rStyle w:val="PageNumber"/>
        <w:noProof/>
        <w:lang w:val="en-GB"/>
      </w:rPr>
      <w:t>1</w:t>
    </w:r>
    <w:r w:rsidRPr="00DA04CE">
      <w:rPr>
        <w:rStyle w:val="PageNumber"/>
        <w:lang w:val="en-GB"/>
      </w:rPr>
      <w:fldChar w:fldCharType="end"/>
    </w:r>
    <w:r w:rsidRPr="00DA04CE">
      <w:rPr>
        <w:lang w:val="en-GB"/>
      </w:rPr>
      <w:t xml:space="preserve"> </w:t>
    </w:r>
    <w:bookmarkStart w:id="75" w:name="Tof"/>
    <w:r w:rsidRPr="00DA04CE">
      <w:rPr>
        <w:lang w:val="en-GB"/>
      </w:rPr>
      <w:t>of</w:t>
    </w:r>
    <w:bookmarkEnd w:id="75"/>
    <w:r w:rsidRPr="00DA04CE">
      <w:rPr>
        <w:lang w:val="en-GB"/>
      </w:rPr>
      <w:t xml:space="preserve"> </w:t>
    </w:r>
    <w:r w:rsidRPr="00DA04CE">
      <w:rPr>
        <w:lang w:val="en-GB"/>
      </w:rPr>
      <w:fldChar w:fldCharType="begin"/>
    </w:r>
    <w:r w:rsidRPr="00DA04CE">
      <w:rPr>
        <w:lang w:val="en-GB"/>
      </w:rPr>
      <w:instrText xml:space="preserve"> NUMPAGES </w:instrText>
    </w:r>
    <w:r w:rsidRPr="00DA04CE">
      <w:rPr>
        <w:lang w:val="en-GB"/>
      </w:rPr>
      <w:fldChar w:fldCharType="separate"/>
    </w:r>
    <w:r w:rsidR="00EA6547">
      <w:rPr>
        <w:noProof/>
        <w:lang w:val="en-GB"/>
      </w:rPr>
      <w:t>1</w:t>
    </w:r>
    <w:r w:rsidRPr="00DA04CE">
      <w:rPr>
        <w:lang w:val="en-GB"/>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736EA6" w14:textId="77777777" w:rsidR="00F25182" w:rsidRDefault="00F25182">
      <w:r>
        <w:separator/>
      </w:r>
    </w:p>
  </w:footnote>
  <w:footnote w:type="continuationSeparator" w:id="0">
    <w:p w14:paraId="08E410FF" w14:textId="77777777" w:rsidR="00F25182" w:rsidRDefault="00F2518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916C97" w14:textId="77777777" w:rsidR="001772E8" w:rsidRPr="00DA04CE" w:rsidRDefault="001772E8">
    <w:pPr>
      <w:pStyle w:val="Header"/>
      <w:framePr w:h="0" w:hSpace="141" w:wrap="around" w:vAnchor="text" w:hAnchor="text" w:y="1"/>
      <w:pBdr>
        <w:bottom w:val="none" w:sz="0" w:space="0" w:color="auto"/>
      </w:pBdr>
      <w:rPr>
        <w:lang w:val="en-GB"/>
      </w:rPr>
    </w:pPr>
  </w:p>
  <w:p w14:paraId="76FFC84D" w14:textId="77777777" w:rsidR="001772E8" w:rsidRPr="00DA04CE" w:rsidRDefault="001772E8" w:rsidP="00166225">
    <w:pPr>
      <w:framePr w:w="1247" w:h="624" w:hRule="exact" w:wrap="around" w:vAnchor="text" w:hAnchor="text" w:xAlign="right" w:y="1"/>
      <w:ind w:left="-284"/>
      <w:rPr>
        <w:lang w:val="en-GB"/>
      </w:rPr>
    </w:pPr>
    <w:bookmarkStart w:id="67" w:name="prop_Logo"/>
  </w:p>
  <w:p w14:paraId="4DB41DF2" w14:textId="37DAF4DB" w:rsidR="001772E8" w:rsidRPr="00C51F56" w:rsidRDefault="001772E8" w:rsidP="00EA4565">
    <w:pPr>
      <w:pStyle w:val="Header"/>
      <w:ind w:right="-1"/>
      <w:jc w:val="center"/>
      <w:rPr>
        <w:rFonts w:ascii="Helvetica" w:hAnsi="Helvetica" w:cs="Helvetica"/>
        <w:b/>
        <w:color w:val="A6A6A6"/>
        <w:sz w:val="18"/>
        <w:szCs w:val="18"/>
        <w:lang w:val="en-GB"/>
      </w:rPr>
    </w:pPr>
    <w:bookmarkStart w:id="68" w:name="prop_SecCust"/>
    <w:bookmarkEnd w:id="67"/>
    <w:bookmarkEnd w:id="68"/>
    <w:r>
      <w:rPr>
        <w:rFonts w:ascii="Helvetica" w:hAnsi="Helvetica" w:cs="Helvetica"/>
        <w:b/>
        <w:color w:val="A6A6A6"/>
        <w:sz w:val="18"/>
        <w:szCs w:val="18"/>
        <w:lang w:val="en-GB"/>
      </w:rPr>
      <w:t>TATA Motors</w:t>
    </w:r>
    <w:r w:rsidRPr="00C51F56">
      <w:rPr>
        <w:rFonts w:ascii="Helvetica" w:hAnsi="Helvetica" w:cs="Helvetica"/>
        <w:b/>
        <w:color w:val="A6A6A6"/>
        <w:sz w:val="18"/>
        <w:szCs w:val="18"/>
        <w:lang w:val="en-GB"/>
      </w:rPr>
      <w:t xml:space="preserve"> Requirements Management &amp; Design </w:t>
    </w:r>
    <w:r>
      <w:rPr>
        <w:rFonts w:ascii="Helvetica" w:hAnsi="Helvetica" w:cs="Helvetica"/>
        <w:b/>
        <w:color w:val="A6A6A6"/>
        <w:sz w:val="18"/>
        <w:szCs w:val="18"/>
        <w:lang w:val="en-GB"/>
      </w:rPr>
      <w:t>Validation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2534A224"/>
    <w:lvl w:ilvl="0">
      <w:start w:val="1"/>
      <w:numFmt w:val="decimal"/>
      <w:pStyle w:val="Heading1"/>
      <w:lvlText w:val="%1."/>
      <w:legacy w:legacy="1" w:legacySpace="144" w:legacyIndent="0"/>
      <w:lvlJc w:val="left"/>
      <w:rPr>
        <w:lang w:val="en-US"/>
      </w:rPr>
    </w:lvl>
    <w:lvl w:ilvl="1">
      <w:start w:val="1"/>
      <w:numFmt w:val="decimal"/>
      <w:pStyle w:val="Heading2"/>
      <w:lvlText w:val="%1.%2"/>
      <w:legacy w:legacy="1" w:legacySpace="144" w:legacyIndent="0"/>
      <w:lvlJc w:val="left"/>
      <w:rPr>
        <w:lang w:val="en-GB"/>
      </w:rPr>
    </w:lvl>
    <w:lvl w:ilvl="2">
      <w:start w:val="1"/>
      <w:numFmt w:val="decimal"/>
      <w:pStyle w:val="Heading3"/>
      <w:lvlText w:val="%1.%2.%3"/>
      <w:legacy w:legacy="1" w:legacySpace="144" w:legacyIndent="0"/>
      <w:lvlJc w:val="left"/>
    </w:lvl>
    <w:lvl w:ilvl="3">
      <w:start w:val="1"/>
      <w:numFmt w:val="decimal"/>
      <w:pStyle w:val="ssNoHeading3"/>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nsid w:val="01820E64"/>
    <w:multiLevelType w:val="hybridMultilevel"/>
    <w:tmpl w:val="28083C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222006C"/>
    <w:multiLevelType w:val="hybridMultilevel"/>
    <w:tmpl w:val="369686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25643FC"/>
    <w:multiLevelType w:val="hybridMultilevel"/>
    <w:tmpl w:val="134EE5B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D440DA6"/>
    <w:multiLevelType w:val="hybridMultilevel"/>
    <w:tmpl w:val="AC108B7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0" w:hanging="360"/>
      </w:pPr>
      <w:rPr>
        <w:rFonts w:ascii="Courier New" w:hAnsi="Courier New" w:cs="Courier New" w:hint="default"/>
      </w:rPr>
    </w:lvl>
    <w:lvl w:ilvl="2" w:tplc="08090005" w:tentative="1">
      <w:start w:val="1"/>
      <w:numFmt w:val="bullet"/>
      <w:lvlText w:val=""/>
      <w:lvlJc w:val="left"/>
      <w:pPr>
        <w:ind w:left="720" w:hanging="360"/>
      </w:pPr>
      <w:rPr>
        <w:rFonts w:ascii="Wingdings" w:hAnsi="Wingdings" w:hint="default"/>
      </w:rPr>
    </w:lvl>
    <w:lvl w:ilvl="3" w:tplc="08090001" w:tentative="1">
      <w:start w:val="1"/>
      <w:numFmt w:val="bullet"/>
      <w:lvlText w:val=""/>
      <w:lvlJc w:val="left"/>
      <w:pPr>
        <w:ind w:left="1440" w:hanging="360"/>
      </w:pPr>
      <w:rPr>
        <w:rFonts w:ascii="Symbol" w:hAnsi="Symbol" w:hint="default"/>
      </w:rPr>
    </w:lvl>
    <w:lvl w:ilvl="4" w:tplc="08090003" w:tentative="1">
      <w:start w:val="1"/>
      <w:numFmt w:val="bullet"/>
      <w:lvlText w:val="o"/>
      <w:lvlJc w:val="left"/>
      <w:pPr>
        <w:ind w:left="2160" w:hanging="360"/>
      </w:pPr>
      <w:rPr>
        <w:rFonts w:ascii="Courier New" w:hAnsi="Courier New" w:cs="Courier New" w:hint="default"/>
      </w:rPr>
    </w:lvl>
    <w:lvl w:ilvl="5" w:tplc="08090005" w:tentative="1">
      <w:start w:val="1"/>
      <w:numFmt w:val="bullet"/>
      <w:lvlText w:val=""/>
      <w:lvlJc w:val="left"/>
      <w:pPr>
        <w:ind w:left="2880" w:hanging="360"/>
      </w:pPr>
      <w:rPr>
        <w:rFonts w:ascii="Wingdings" w:hAnsi="Wingdings" w:hint="default"/>
      </w:rPr>
    </w:lvl>
    <w:lvl w:ilvl="6" w:tplc="08090001" w:tentative="1">
      <w:start w:val="1"/>
      <w:numFmt w:val="bullet"/>
      <w:lvlText w:val=""/>
      <w:lvlJc w:val="left"/>
      <w:pPr>
        <w:ind w:left="3600" w:hanging="360"/>
      </w:pPr>
      <w:rPr>
        <w:rFonts w:ascii="Symbol" w:hAnsi="Symbol" w:hint="default"/>
      </w:rPr>
    </w:lvl>
    <w:lvl w:ilvl="7" w:tplc="08090003" w:tentative="1">
      <w:start w:val="1"/>
      <w:numFmt w:val="bullet"/>
      <w:lvlText w:val="o"/>
      <w:lvlJc w:val="left"/>
      <w:pPr>
        <w:ind w:left="4320" w:hanging="360"/>
      </w:pPr>
      <w:rPr>
        <w:rFonts w:ascii="Courier New" w:hAnsi="Courier New" w:cs="Courier New" w:hint="default"/>
      </w:rPr>
    </w:lvl>
    <w:lvl w:ilvl="8" w:tplc="08090005" w:tentative="1">
      <w:start w:val="1"/>
      <w:numFmt w:val="bullet"/>
      <w:lvlText w:val=""/>
      <w:lvlJc w:val="left"/>
      <w:pPr>
        <w:ind w:left="5040" w:hanging="360"/>
      </w:pPr>
      <w:rPr>
        <w:rFonts w:ascii="Wingdings" w:hAnsi="Wingdings" w:hint="default"/>
      </w:rPr>
    </w:lvl>
  </w:abstractNum>
  <w:abstractNum w:abstractNumId="5">
    <w:nsid w:val="10C04338"/>
    <w:multiLevelType w:val="hybridMultilevel"/>
    <w:tmpl w:val="112C02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44B2991"/>
    <w:multiLevelType w:val="hybridMultilevel"/>
    <w:tmpl w:val="7532667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66673F5"/>
    <w:multiLevelType w:val="hybridMultilevel"/>
    <w:tmpl w:val="0BBECF3C"/>
    <w:lvl w:ilvl="0" w:tplc="08090011">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A491FDA"/>
    <w:multiLevelType w:val="hybridMultilevel"/>
    <w:tmpl w:val="A364D274"/>
    <w:lvl w:ilvl="0" w:tplc="4BB860AE">
      <w:start w:val="1"/>
      <w:numFmt w:val="bullet"/>
      <w:pStyle w:val="Bulletlis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F4725A2"/>
    <w:multiLevelType w:val="hybridMultilevel"/>
    <w:tmpl w:val="4DBCB5D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3470A3C"/>
    <w:multiLevelType w:val="hybridMultilevel"/>
    <w:tmpl w:val="F146BA7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3AC2711"/>
    <w:multiLevelType w:val="hybridMultilevel"/>
    <w:tmpl w:val="ADE006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6A552BB"/>
    <w:multiLevelType w:val="multilevel"/>
    <w:tmpl w:val="08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nsid w:val="27FD55F3"/>
    <w:multiLevelType w:val="hybridMultilevel"/>
    <w:tmpl w:val="40A08BD2"/>
    <w:lvl w:ilvl="0" w:tplc="08090017">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1890196"/>
    <w:multiLevelType w:val="hybridMultilevel"/>
    <w:tmpl w:val="B2E2183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5F52E23"/>
    <w:multiLevelType w:val="hybridMultilevel"/>
    <w:tmpl w:val="A6907BC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D1F2193"/>
    <w:multiLevelType w:val="hybridMultilevel"/>
    <w:tmpl w:val="9FAC36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415928CD"/>
    <w:multiLevelType w:val="hybridMultilevel"/>
    <w:tmpl w:val="F642DCF4"/>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nsid w:val="418135EC"/>
    <w:multiLevelType w:val="hybridMultilevel"/>
    <w:tmpl w:val="2B66470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43375BD3"/>
    <w:multiLevelType w:val="hybridMultilevel"/>
    <w:tmpl w:val="CE9816DC"/>
    <w:lvl w:ilvl="0" w:tplc="41DC0F76">
      <w:start w:val="1"/>
      <w:numFmt w:val="lowerLetter"/>
      <w:lvlText w:val="%1)"/>
      <w:lvlJc w:val="left"/>
      <w:pPr>
        <w:ind w:left="720" w:hanging="360"/>
      </w:pPr>
      <w:rPr>
        <w:rFonts w:ascii="Arial" w:eastAsia="Times New Roman" w:hAnsi="Arial"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451F0984"/>
    <w:multiLevelType w:val="hybridMultilevel"/>
    <w:tmpl w:val="7AFA6A5E"/>
    <w:lvl w:ilvl="0" w:tplc="67F20C58">
      <w:start w:val="1"/>
      <w:numFmt w:val="bullet"/>
      <w:pStyle w:val="ssRestartNumber"/>
      <w:lvlText w:val=""/>
      <w:lvlJc w:val="left"/>
      <w:pPr>
        <w:tabs>
          <w:tab w:val="num" w:pos="360"/>
        </w:tabs>
        <w:ind w:left="360" w:hanging="360"/>
      </w:pPr>
      <w:rPr>
        <w:rFonts w:ascii="Symbol" w:hAnsi="Symbol" w:hint="default"/>
        <w:b w:val="0"/>
        <w:i w:val="0"/>
        <w:color w:val="auto"/>
        <w:sz w:val="20"/>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1">
    <w:nsid w:val="4D9C3174"/>
    <w:multiLevelType w:val="hybridMultilevel"/>
    <w:tmpl w:val="E852187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51351C48"/>
    <w:multiLevelType w:val="hybridMultilevel"/>
    <w:tmpl w:val="F61424C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55A861A7"/>
    <w:multiLevelType w:val="hybridMultilevel"/>
    <w:tmpl w:val="EF3A07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58AE5714"/>
    <w:multiLevelType w:val="hybridMultilevel"/>
    <w:tmpl w:val="B9740CA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5F4819FB"/>
    <w:multiLevelType w:val="hybridMultilevel"/>
    <w:tmpl w:val="CA20A358"/>
    <w:lvl w:ilvl="0" w:tplc="13E24A9E">
      <w:start w:val="1"/>
      <w:numFmt w:val="bullet"/>
      <w:pStyle w:val="TableBullets"/>
      <w:lvlText w:val=""/>
      <w:lvlJc w:val="left"/>
      <w:pPr>
        <w:tabs>
          <w:tab w:val="num" w:pos="1786"/>
        </w:tabs>
        <w:ind w:left="1800" w:hanging="360"/>
      </w:pPr>
      <w:rPr>
        <w:rFonts w:ascii="Wingdings" w:hAnsi="Wingdings" w:hint="default"/>
        <w:color w:val="FF0000"/>
        <w:sz w:val="18"/>
      </w:rPr>
    </w:lvl>
    <w:lvl w:ilvl="1" w:tplc="EA72D8F6">
      <w:start w:val="1"/>
      <w:numFmt w:val="bullet"/>
      <w:lvlText w:val=""/>
      <w:lvlJc w:val="left"/>
      <w:pPr>
        <w:tabs>
          <w:tab w:val="num" w:pos="1440"/>
        </w:tabs>
        <w:ind w:left="1440" w:hanging="360"/>
      </w:pPr>
      <w:rPr>
        <w:rFonts w:ascii="Wingdings" w:hAnsi="Wingdings" w:hint="default"/>
        <w:color w:val="2E003E"/>
        <w:sz w:val="18"/>
      </w:rPr>
    </w:lvl>
    <w:lvl w:ilvl="2" w:tplc="D5F84924" w:tentative="1">
      <w:start w:val="1"/>
      <w:numFmt w:val="bullet"/>
      <w:lvlText w:val=""/>
      <w:lvlJc w:val="left"/>
      <w:pPr>
        <w:tabs>
          <w:tab w:val="num" w:pos="2160"/>
        </w:tabs>
        <w:ind w:left="2160" w:hanging="360"/>
      </w:pPr>
      <w:rPr>
        <w:rFonts w:ascii="Wingdings" w:hAnsi="Wingdings" w:hint="default"/>
      </w:rPr>
    </w:lvl>
    <w:lvl w:ilvl="3" w:tplc="43C06772" w:tentative="1">
      <w:start w:val="1"/>
      <w:numFmt w:val="bullet"/>
      <w:lvlText w:val=""/>
      <w:lvlJc w:val="left"/>
      <w:pPr>
        <w:tabs>
          <w:tab w:val="num" w:pos="2880"/>
        </w:tabs>
        <w:ind w:left="2880" w:hanging="360"/>
      </w:pPr>
      <w:rPr>
        <w:rFonts w:ascii="Symbol" w:hAnsi="Symbol" w:hint="default"/>
      </w:rPr>
    </w:lvl>
    <w:lvl w:ilvl="4" w:tplc="EBAA7402" w:tentative="1">
      <w:start w:val="1"/>
      <w:numFmt w:val="bullet"/>
      <w:lvlText w:val="o"/>
      <w:lvlJc w:val="left"/>
      <w:pPr>
        <w:tabs>
          <w:tab w:val="num" w:pos="3600"/>
        </w:tabs>
        <w:ind w:left="3600" w:hanging="360"/>
      </w:pPr>
      <w:rPr>
        <w:rFonts w:ascii="Courier New" w:hAnsi="Courier New" w:hint="default"/>
      </w:rPr>
    </w:lvl>
    <w:lvl w:ilvl="5" w:tplc="FE60566C" w:tentative="1">
      <w:start w:val="1"/>
      <w:numFmt w:val="bullet"/>
      <w:lvlText w:val=""/>
      <w:lvlJc w:val="left"/>
      <w:pPr>
        <w:tabs>
          <w:tab w:val="num" w:pos="4320"/>
        </w:tabs>
        <w:ind w:left="4320" w:hanging="360"/>
      </w:pPr>
      <w:rPr>
        <w:rFonts w:ascii="Wingdings" w:hAnsi="Wingdings" w:hint="default"/>
      </w:rPr>
    </w:lvl>
    <w:lvl w:ilvl="6" w:tplc="EA16EFD4" w:tentative="1">
      <w:start w:val="1"/>
      <w:numFmt w:val="bullet"/>
      <w:lvlText w:val=""/>
      <w:lvlJc w:val="left"/>
      <w:pPr>
        <w:tabs>
          <w:tab w:val="num" w:pos="5040"/>
        </w:tabs>
        <w:ind w:left="5040" w:hanging="360"/>
      </w:pPr>
      <w:rPr>
        <w:rFonts w:ascii="Symbol" w:hAnsi="Symbol" w:hint="default"/>
      </w:rPr>
    </w:lvl>
    <w:lvl w:ilvl="7" w:tplc="46FE0474" w:tentative="1">
      <w:start w:val="1"/>
      <w:numFmt w:val="bullet"/>
      <w:lvlText w:val="o"/>
      <w:lvlJc w:val="left"/>
      <w:pPr>
        <w:tabs>
          <w:tab w:val="num" w:pos="5760"/>
        </w:tabs>
        <w:ind w:left="5760" w:hanging="360"/>
      </w:pPr>
      <w:rPr>
        <w:rFonts w:ascii="Courier New" w:hAnsi="Courier New" w:hint="default"/>
      </w:rPr>
    </w:lvl>
    <w:lvl w:ilvl="8" w:tplc="42E008F6" w:tentative="1">
      <w:start w:val="1"/>
      <w:numFmt w:val="bullet"/>
      <w:lvlText w:val=""/>
      <w:lvlJc w:val="left"/>
      <w:pPr>
        <w:tabs>
          <w:tab w:val="num" w:pos="6480"/>
        </w:tabs>
        <w:ind w:left="6480" w:hanging="360"/>
      </w:pPr>
      <w:rPr>
        <w:rFonts w:ascii="Wingdings" w:hAnsi="Wingdings" w:hint="default"/>
      </w:rPr>
    </w:lvl>
  </w:abstractNum>
  <w:abstractNum w:abstractNumId="26">
    <w:nsid w:val="60BB21CF"/>
    <w:multiLevelType w:val="hybridMultilevel"/>
    <w:tmpl w:val="3880DF9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66784648"/>
    <w:multiLevelType w:val="hybridMultilevel"/>
    <w:tmpl w:val="FCFE4FFC"/>
    <w:lvl w:ilvl="0" w:tplc="E59060B6">
      <w:start w:val="1"/>
      <w:numFmt w:val="bullet"/>
      <w:pStyle w:val="Heading4"/>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8">
    <w:nsid w:val="693C705B"/>
    <w:multiLevelType w:val="hybridMultilevel"/>
    <w:tmpl w:val="40A08BD2"/>
    <w:lvl w:ilvl="0" w:tplc="08090017">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696E6922"/>
    <w:multiLevelType w:val="hybridMultilevel"/>
    <w:tmpl w:val="D2664C2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6F990ED6"/>
    <w:multiLevelType w:val="hybridMultilevel"/>
    <w:tmpl w:val="3E2C91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FC111A0"/>
    <w:multiLevelType w:val="hybridMultilevel"/>
    <w:tmpl w:val="F5EADB1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70343E21"/>
    <w:multiLevelType w:val="hybridMultilevel"/>
    <w:tmpl w:val="6C3CA90E"/>
    <w:lvl w:ilvl="0" w:tplc="08090017">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70A00736"/>
    <w:multiLevelType w:val="hybridMultilevel"/>
    <w:tmpl w:val="AE768B2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5C72707"/>
    <w:multiLevelType w:val="hybridMultilevel"/>
    <w:tmpl w:val="3D6230C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75974D9"/>
    <w:multiLevelType w:val="hybridMultilevel"/>
    <w:tmpl w:val="CE24B7D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85520B1"/>
    <w:multiLevelType w:val="hybridMultilevel"/>
    <w:tmpl w:val="90F452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795F130F"/>
    <w:multiLevelType w:val="hybridMultilevel"/>
    <w:tmpl w:val="CADA90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7AEC0E8C"/>
    <w:multiLevelType w:val="hybridMultilevel"/>
    <w:tmpl w:val="98EC158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7ED91568"/>
    <w:multiLevelType w:val="hybridMultilevel"/>
    <w:tmpl w:val="BCAEF4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7F1F2D56"/>
    <w:multiLevelType w:val="hybridMultilevel"/>
    <w:tmpl w:val="D16EF93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0"/>
  </w:num>
  <w:num w:numId="3">
    <w:abstractNumId w:val="0"/>
  </w:num>
  <w:num w:numId="4">
    <w:abstractNumId w:val="0"/>
  </w:num>
  <w:num w:numId="5">
    <w:abstractNumId w:val="12"/>
  </w:num>
  <w:num w:numId="6">
    <w:abstractNumId w:val="27"/>
  </w:num>
  <w:num w:numId="7">
    <w:abstractNumId w:val="20"/>
  </w:num>
  <w:num w:numId="8">
    <w:abstractNumId w:val="8"/>
  </w:num>
  <w:num w:numId="9">
    <w:abstractNumId w:val="25"/>
  </w:num>
  <w:num w:numId="10">
    <w:abstractNumId w:val="17"/>
  </w:num>
  <w:num w:numId="11">
    <w:abstractNumId w:val="4"/>
  </w:num>
  <w:num w:numId="12">
    <w:abstractNumId w:val="21"/>
  </w:num>
  <w:num w:numId="13">
    <w:abstractNumId w:val="28"/>
  </w:num>
  <w:num w:numId="14">
    <w:abstractNumId w:val="32"/>
  </w:num>
  <w:num w:numId="15">
    <w:abstractNumId w:val="24"/>
  </w:num>
  <w:num w:numId="16">
    <w:abstractNumId w:val="13"/>
  </w:num>
  <w:num w:numId="17">
    <w:abstractNumId w:val="16"/>
  </w:num>
  <w:num w:numId="18">
    <w:abstractNumId w:val="15"/>
  </w:num>
  <w:num w:numId="19">
    <w:abstractNumId w:val="7"/>
  </w:num>
  <w:num w:numId="20">
    <w:abstractNumId w:val="39"/>
  </w:num>
  <w:num w:numId="21">
    <w:abstractNumId w:val="37"/>
  </w:num>
  <w:num w:numId="22">
    <w:abstractNumId w:val="3"/>
  </w:num>
  <w:num w:numId="23">
    <w:abstractNumId w:val="35"/>
  </w:num>
  <w:num w:numId="24">
    <w:abstractNumId w:val="11"/>
  </w:num>
  <w:num w:numId="25">
    <w:abstractNumId w:val="2"/>
  </w:num>
  <w:num w:numId="26">
    <w:abstractNumId w:val="31"/>
  </w:num>
  <w:num w:numId="27">
    <w:abstractNumId w:val="30"/>
  </w:num>
  <w:num w:numId="28">
    <w:abstractNumId w:val="19"/>
  </w:num>
  <w:num w:numId="29">
    <w:abstractNumId w:val="36"/>
  </w:num>
  <w:num w:numId="30">
    <w:abstractNumId w:val="10"/>
  </w:num>
  <w:num w:numId="31">
    <w:abstractNumId w:val="18"/>
  </w:num>
  <w:num w:numId="32">
    <w:abstractNumId w:val="23"/>
  </w:num>
  <w:num w:numId="33">
    <w:abstractNumId w:val="33"/>
  </w:num>
  <w:num w:numId="34">
    <w:abstractNumId w:val="9"/>
  </w:num>
  <w:num w:numId="35">
    <w:abstractNumId w:val="14"/>
  </w:num>
  <w:num w:numId="36">
    <w:abstractNumId w:val="34"/>
  </w:num>
  <w:num w:numId="37">
    <w:abstractNumId w:val="1"/>
  </w:num>
  <w:num w:numId="38">
    <w:abstractNumId w:val="26"/>
  </w:num>
  <w:num w:numId="39">
    <w:abstractNumId w:val="38"/>
  </w:num>
  <w:num w:numId="40">
    <w:abstractNumId w:val="40"/>
  </w:num>
  <w:num w:numId="41">
    <w:abstractNumId w:val="22"/>
  </w:num>
  <w:num w:numId="42">
    <w:abstractNumId w:val="6"/>
  </w:num>
  <w:num w:numId="43">
    <w:abstractNumId w:val="29"/>
  </w:num>
  <w:num w:numId="4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inkAnnotations="0"/>
  <w:defaultTabStop w:val="720"/>
  <w:drawingGridHorizontalSpacing w:val="120"/>
  <w:drawingGridVerticalSpacing w:val="120"/>
  <w:displayVerticalDrawingGridEvery w:val="0"/>
  <w:doNotUseMarginsForDrawingGridOrigin/>
  <w:noPunctuationKerning/>
  <w:characterSpacingControl w:val="doNotCompress"/>
  <w:hdrShapeDefaults>
    <o:shapedefaults v:ext="edit" spidmax="4097" fill="f" fillcolor="white">
      <v:fill color="white" on="f"/>
    </o:shapedefaults>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DFTemplateID" w:val="pmmful"/>
    <w:docVar w:name="Author" w:val="Lindsay Stephens"/>
    <w:docVar w:name="company" w:val="IBM"/>
    <w:docVar w:name="customer" w:val="Transport for London"/>
    <w:docVar w:name="Date" w:val="24.01.2008"/>
    <w:docVar w:name="dateformat" w:val="dd.mm.yyyy"/>
    <w:docVar w:name="DateSequence" w:val="dmy"/>
    <w:docVar w:name="Document" w:val="TfL LRUC Simple Document Templatev2.doc"/>
    <w:docVar w:name="ID" w:val="pmmful"/>
    <w:docVar w:name="Language" w:val="uk"/>
    <w:docVar w:name="LAuthor" w:val="Author:"/>
    <w:docVar w:name="Lcustomer" w:val="Customer:"/>
    <w:docVar w:name="LDate" w:val="Date:"/>
    <w:docVar w:name="LDocument" w:val="Document:"/>
    <w:docVar w:name="LForm" w:val="pmmful"/>
    <w:docVar w:name="Logo" w:val="%IMAGE%C:\Documents and Settings\Administrator\My Documents\My Pictures\TfL.jpg"/>
    <w:docVar w:name="LongDate" w:val="January 24, 2008"/>
    <w:docVar w:name="LOwner" w:val="Owner:"/>
    <w:docVar w:name="LPath" w:val="Path:"/>
    <w:docVar w:name="LStatus" w:val="Status:"/>
    <w:docVar w:name="LSubject" w:val="Subject:"/>
    <w:docVar w:name="LVersion" w:val="Version:"/>
    <w:docVar w:name="MonthNo" w:val="1"/>
    <w:docVar w:name="Owner" w:val="Clare Jack"/>
    <w:docVar w:name="projectname" w:val="London Road User Charging"/>
    <w:docVar w:name="securityclass" w:val="UNCLS"/>
    <w:docVar w:name="securitytype" w:val="company"/>
    <w:docVar w:name="Status" w:val="Draft"/>
    <w:docVar w:name="StatusValue" w:val="Draft"/>
    <w:docVar w:name="Subject" w:val="Transport for London:"/>
    <w:docVar w:name="TApprovals" w:val="Approvals"/>
    <w:docVar w:name="TChangesMarked" w:val="Changes marked"/>
    <w:docVar w:name="TContents" w:val="Contents"/>
    <w:docVar w:name="TDateOfNextRevision" w:val="Date of next revision"/>
    <w:docVar w:name="TDateOfThisRevision" w:val="Date of this revision"/>
    <w:docVar w:name="TDistribution" w:val="Distribution"/>
    <w:docVar w:name="TDocumentHistory" w:val="Document History"/>
    <w:docVar w:name="TDocumentLocation" w:val="Document Location"/>
    <w:docVar w:name="TDocumentSource" w:val="The source of the document will be found in"/>
    <w:docVar w:name="TDocumentValid" w:val="This is a snapshot of an on-line document. Paper copies are valid only on the day they are printed. Refer to the author if you are in any doubt about the currency of this document."/>
    <w:docVar w:name="Text1" w:val="London Road User Charging"/>
    <w:docVar w:name="Text2" w:val="Risk and Issue Management Process"/>
    <w:docVar w:name="THasBeenDistributedTo" w:val="This document has been distributed to"/>
    <w:docVar w:name="TName" w:val="Name"/>
    <w:docVar w:name="Tof" w:val="of"/>
    <w:docVar w:name="TPage" w:val="Page"/>
    <w:docVar w:name="TRequiredApprovals" w:val="This document requires following approvals. Signed approval forms are filed in the Quality section of the PCB."/>
    <w:docVar w:name="TRevisionDate" w:val="Revision Date"/>
    <w:docVar w:name="TRevisionHistory" w:val="Revision History"/>
    <w:docVar w:name="TRevisionNumber" w:val="Revision Number"/>
    <w:docVar w:name="TSummaryOfChanges" w:val="Summary of Changes"/>
    <w:docVar w:name="TTitle" w:val="Title"/>
    <w:docVar w:name="Version" w:val="V1.0.0A"/>
  </w:docVars>
  <w:rsids>
    <w:rsidRoot w:val="002551DA"/>
    <w:rsid w:val="00001DED"/>
    <w:rsid w:val="0000396F"/>
    <w:rsid w:val="0001029E"/>
    <w:rsid w:val="0001077F"/>
    <w:rsid w:val="00012F9E"/>
    <w:rsid w:val="000136C9"/>
    <w:rsid w:val="00016F9B"/>
    <w:rsid w:val="0002082F"/>
    <w:rsid w:val="00025929"/>
    <w:rsid w:val="00031B22"/>
    <w:rsid w:val="00032FF6"/>
    <w:rsid w:val="0003359C"/>
    <w:rsid w:val="00033991"/>
    <w:rsid w:val="00033C1C"/>
    <w:rsid w:val="000373A6"/>
    <w:rsid w:val="00037E64"/>
    <w:rsid w:val="00042689"/>
    <w:rsid w:val="00046BD2"/>
    <w:rsid w:val="000474EC"/>
    <w:rsid w:val="00047C26"/>
    <w:rsid w:val="000502EA"/>
    <w:rsid w:val="00054424"/>
    <w:rsid w:val="00054C08"/>
    <w:rsid w:val="00063351"/>
    <w:rsid w:val="000648BD"/>
    <w:rsid w:val="000650A8"/>
    <w:rsid w:val="00065EC8"/>
    <w:rsid w:val="0006731C"/>
    <w:rsid w:val="0006770E"/>
    <w:rsid w:val="000727F9"/>
    <w:rsid w:val="00073410"/>
    <w:rsid w:val="00073454"/>
    <w:rsid w:val="00081036"/>
    <w:rsid w:val="000849B6"/>
    <w:rsid w:val="000872CF"/>
    <w:rsid w:val="00087872"/>
    <w:rsid w:val="000879AB"/>
    <w:rsid w:val="00090C5B"/>
    <w:rsid w:val="00091057"/>
    <w:rsid w:val="0009164D"/>
    <w:rsid w:val="0009174A"/>
    <w:rsid w:val="0009289A"/>
    <w:rsid w:val="00093ACC"/>
    <w:rsid w:val="00094941"/>
    <w:rsid w:val="00095733"/>
    <w:rsid w:val="00095DDE"/>
    <w:rsid w:val="000A0E91"/>
    <w:rsid w:val="000A154E"/>
    <w:rsid w:val="000C1170"/>
    <w:rsid w:val="000C170A"/>
    <w:rsid w:val="000C4347"/>
    <w:rsid w:val="000C444C"/>
    <w:rsid w:val="000C4A6C"/>
    <w:rsid w:val="000C79C3"/>
    <w:rsid w:val="000C7B0C"/>
    <w:rsid w:val="000D178D"/>
    <w:rsid w:val="000D1ADF"/>
    <w:rsid w:val="000D5156"/>
    <w:rsid w:val="000D52FC"/>
    <w:rsid w:val="000D5ECE"/>
    <w:rsid w:val="000D667F"/>
    <w:rsid w:val="000E0021"/>
    <w:rsid w:val="000E0113"/>
    <w:rsid w:val="000E052C"/>
    <w:rsid w:val="000E2646"/>
    <w:rsid w:val="000E289E"/>
    <w:rsid w:val="000E3352"/>
    <w:rsid w:val="000E420C"/>
    <w:rsid w:val="000E5527"/>
    <w:rsid w:val="000E58BB"/>
    <w:rsid w:val="000E5FC9"/>
    <w:rsid w:val="000F121D"/>
    <w:rsid w:val="000F1EE4"/>
    <w:rsid w:val="000F40B1"/>
    <w:rsid w:val="000F47EA"/>
    <w:rsid w:val="000F62F6"/>
    <w:rsid w:val="000F7C8B"/>
    <w:rsid w:val="000F7F1C"/>
    <w:rsid w:val="001015C1"/>
    <w:rsid w:val="00101E55"/>
    <w:rsid w:val="0010496E"/>
    <w:rsid w:val="00110EC6"/>
    <w:rsid w:val="00112D1B"/>
    <w:rsid w:val="001148EE"/>
    <w:rsid w:val="00114EE3"/>
    <w:rsid w:val="00114F75"/>
    <w:rsid w:val="00116AF0"/>
    <w:rsid w:val="00120B27"/>
    <w:rsid w:val="001227B7"/>
    <w:rsid w:val="00124D60"/>
    <w:rsid w:val="001308EF"/>
    <w:rsid w:val="00131F1F"/>
    <w:rsid w:val="00133E85"/>
    <w:rsid w:val="00135C9A"/>
    <w:rsid w:val="001377D2"/>
    <w:rsid w:val="0014080C"/>
    <w:rsid w:val="00143502"/>
    <w:rsid w:val="00145157"/>
    <w:rsid w:val="00146BAD"/>
    <w:rsid w:val="00146CE8"/>
    <w:rsid w:val="00150662"/>
    <w:rsid w:val="00152353"/>
    <w:rsid w:val="00152E87"/>
    <w:rsid w:val="00154F96"/>
    <w:rsid w:val="00155504"/>
    <w:rsid w:val="00155F65"/>
    <w:rsid w:val="00157F45"/>
    <w:rsid w:val="0016032D"/>
    <w:rsid w:val="001613E3"/>
    <w:rsid w:val="00163EFE"/>
    <w:rsid w:val="00166225"/>
    <w:rsid w:val="00166CD2"/>
    <w:rsid w:val="00166E23"/>
    <w:rsid w:val="00167B90"/>
    <w:rsid w:val="00171221"/>
    <w:rsid w:val="00174395"/>
    <w:rsid w:val="001748BC"/>
    <w:rsid w:val="00175439"/>
    <w:rsid w:val="001772E8"/>
    <w:rsid w:val="00181CCA"/>
    <w:rsid w:val="001903FA"/>
    <w:rsid w:val="0019078C"/>
    <w:rsid w:val="001920F3"/>
    <w:rsid w:val="001952A6"/>
    <w:rsid w:val="001957E4"/>
    <w:rsid w:val="00195868"/>
    <w:rsid w:val="001963F5"/>
    <w:rsid w:val="001968E0"/>
    <w:rsid w:val="001A0BF6"/>
    <w:rsid w:val="001A1A20"/>
    <w:rsid w:val="001A253A"/>
    <w:rsid w:val="001A507A"/>
    <w:rsid w:val="001A5CDF"/>
    <w:rsid w:val="001B0F80"/>
    <w:rsid w:val="001B3FA8"/>
    <w:rsid w:val="001C4C4A"/>
    <w:rsid w:val="001C5628"/>
    <w:rsid w:val="001C5B1C"/>
    <w:rsid w:val="001C6184"/>
    <w:rsid w:val="001C6FBC"/>
    <w:rsid w:val="001D0641"/>
    <w:rsid w:val="001D06B3"/>
    <w:rsid w:val="001D1A78"/>
    <w:rsid w:val="001D4B9B"/>
    <w:rsid w:val="001D5F78"/>
    <w:rsid w:val="001D6932"/>
    <w:rsid w:val="001E34A0"/>
    <w:rsid w:val="001E35DA"/>
    <w:rsid w:val="001E3E05"/>
    <w:rsid w:val="001E4DA4"/>
    <w:rsid w:val="001E7B26"/>
    <w:rsid w:val="001E7C42"/>
    <w:rsid w:val="001F233E"/>
    <w:rsid w:val="001F3258"/>
    <w:rsid w:val="001F60CC"/>
    <w:rsid w:val="00201714"/>
    <w:rsid w:val="00202021"/>
    <w:rsid w:val="002022EA"/>
    <w:rsid w:val="00204539"/>
    <w:rsid w:val="00206B40"/>
    <w:rsid w:val="00207338"/>
    <w:rsid w:val="00207646"/>
    <w:rsid w:val="00207BF1"/>
    <w:rsid w:val="00210A77"/>
    <w:rsid w:val="00210ACE"/>
    <w:rsid w:val="00213F5B"/>
    <w:rsid w:val="0021505F"/>
    <w:rsid w:val="00215329"/>
    <w:rsid w:val="002221EC"/>
    <w:rsid w:val="00222214"/>
    <w:rsid w:val="0022309E"/>
    <w:rsid w:val="00227E5E"/>
    <w:rsid w:val="0023241A"/>
    <w:rsid w:val="0023575E"/>
    <w:rsid w:val="002363D2"/>
    <w:rsid w:val="002409E6"/>
    <w:rsid w:val="00242F4E"/>
    <w:rsid w:val="00245AB4"/>
    <w:rsid w:val="00246796"/>
    <w:rsid w:val="00246D97"/>
    <w:rsid w:val="00253689"/>
    <w:rsid w:val="002551DA"/>
    <w:rsid w:val="00255ACD"/>
    <w:rsid w:val="002565D0"/>
    <w:rsid w:val="00262DB7"/>
    <w:rsid w:val="00266D88"/>
    <w:rsid w:val="00271817"/>
    <w:rsid w:val="0027412C"/>
    <w:rsid w:val="0027620D"/>
    <w:rsid w:val="0027683C"/>
    <w:rsid w:val="00276D3A"/>
    <w:rsid w:val="00277435"/>
    <w:rsid w:val="00277E18"/>
    <w:rsid w:val="00283094"/>
    <w:rsid w:val="00285B03"/>
    <w:rsid w:val="00285E43"/>
    <w:rsid w:val="00291A83"/>
    <w:rsid w:val="00291B8E"/>
    <w:rsid w:val="00291E33"/>
    <w:rsid w:val="002938F9"/>
    <w:rsid w:val="00295398"/>
    <w:rsid w:val="00295576"/>
    <w:rsid w:val="00296D61"/>
    <w:rsid w:val="002A03B6"/>
    <w:rsid w:val="002A040E"/>
    <w:rsid w:val="002A11D7"/>
    <w:rsid w:val="002A22B2"/>
    <w:rsid w:val="002A331E"/>
    <w:rsid w:val="002A355F"/>
    <w:rsid w:val="002A59F9"/>
    <w:rsid w:val="002A5EBC"/>
    <w:rsid w:val="002A70B1"/>
    <w:rsid w:val="002B02C1"/>
    <w:rsid w:val="002B1241"/>
    <w:rsid w:val="002B47E6"/>
    <w:rsid w:val="002B4D21"/>
    <w:rsid w:val="002B4D28"/>
    <w:rsid w:val="002B685D"/>
    <w:rsid w:val="002B6A9A"/>
    <w:rsid w:val="002C1002"/>
    <w:rsid w:val="002C2363"/>
    <w:rsid w:val="002C2ED7"/>
    <w:rsid w:val="002C3635"/>
    <w:rsid w:val="002C47EF"/>
    <w:rsid w:val="002C4AAF"/>
    <w:rsid w:val="002C5124"/>
    <w:rsid w:val="002D0732"/>
    <w:rsid w:val="002D1814"/>
    <w:rsid w:val="002D191D"/>
    <w:rsid w:val="002D4B34"/>
    <w:rsid w:val="002D4C77"/>
    <w:rsid w:val="002E13C1"/>
    <w:rsid w:val="002E288F"/>
    <w:rsid w:val="002E5FF5"/>
    <w:rsid w:val="002E6407"/>
    <w:rsid w:val="002E6834"/>
    <w:rsid w:val="002F4C7E"/>
    <w:rsid w:val="002F73F4"/>
    <w:rsid w:val="00300417"/>
    <w:rsid w:val="00302998"/>
    <w:rsid w:val="00310659"/>
    <w:rsid w:val="00311DA5"/>
    <w:rsid w:val="00313C55"/>
    <w:rsid w:val="0031509B"/>
    <w:rsid w:val="00315DC4"/>
    <w:rsid w:val="00317EF8"/>
    <w:rsid w:val="00320F50"/>
    <w:rsid w:val="00322E6C"/>
    <w:rsid w:val="003230BF"/>
    <w:rsid w:val="00325B30"/>
    <w:rsid w:val="003300C6"/>
    <w:rsid w:val="0033065C"/>
    <w:rsid w:val="00330A61"/>
    <w:rsid w:val="00330CCA"/>
    <w:rsid w:val="00331330"/>
    <w:rsid w:val="00333C9B"/>
    <w:rsid w:val="00333DE2"/>
    <w:rsid w:val="00334E5F"/>
    <w:rsid w:val="00337CB1"/>
    <w:rsid w:val="00340C13"/>
    <w:rsid w:val="0034335D"/>
    <w:rsid w:val="003445A2"/>
    <w:rsid w:val="00346281"/>
    <w:rsid w:val="003463B7"/>
    <w:rsid w:val="00346A2D"/>
    <w:rsid w:val="003503A1"/>
    <w:rsid w:val="00351CBD"/>
    <w:rsid w:val="0035284B"/>
    <w:rsid w:val="0035397E"/>
    <w:rsid w:val="00353EFE"/>
    <w:rsid w:val="00355255"/>
    <w:rsid w:val="00355C6D"/>
    <w:rsid w:val="00356B19"/>
    <w:rsid w:val="00357F59"/>
    <w:rsid w:val="003613EF"/>
    <w:rsid w:val="00362659"/>
    <w:rsid w:val="00363F6C"/>
    <w:rsid w:val="00366024"/>
    <w:rsid w:val="003666B3"/>
    <w:rsid w:val="003673FA"/>
    <w:rsid w:val="00367E40"/>
    <w:rsid w:val="00371419"/>
    <w:rsid w:val="0037408B"/>
    <w:rsid w:val="00375FA6"/>
    <w:rsid w:val="00385B4E"/>
    <w:rsid w:val="00386C9F"/>
    <w:rsid w:val="0038750B"/>
    <w:rsid w:val="00391489"/>
    <w:rsid w:val="003924D3"/>
    <w:rsid w:val="0039342D"/>
    <w:rsid w:val="00393E1F"/>
    <w:rsid w:val="003941EF"/>
    <w:rsid w:val="00395177"/>
    <w:rsid w:val="00396A5C"/>
    <w:rsid w:val="00396B14"/>
    <w:rsid w:val="00397488"/>
    <w:rsid w:val="00397E1D"/>
    <w:rsid w:val="003A2A64"/>
    <w:rsid w:val="003A537F"/>
    <w:rsid w:val="003A5B79"/>
    <w:rsid w:val="003A5BB1"/>
    <w:rsid w:val="003A7632"/>
    <w:rsid w:val="003B3963"/>
    <w:rsid w:val="003B690C"/>
    <w:rsid w:val="003C17C8"/>
    <w:rsid w:val="003C37A1"/>
    <w:rsid w:val="003C668C"/>
    <w:rsid w:val="003D07B5"/>
    <w:rsid w:val="003D1DD0"/>
    <w:rsid w:val="003D59DD"/>
    <w:rsid w:val="003E0349"/>
    <w:rsid w:val="003E08BE"/>
    <w:rsid w:val="003E3139"/>
    <w:rsid w:val="003E526D"/>
    <w:rsid w:val="003E77E8"/>
    <w:rsid w:val="003F0AB0"/>
    <w:rsid w:val="003F2313"/>
    <w:rsid w:val="00404960"/>
    <w:rsid w:val="00404B16"/>
    <w:rsid w:val="00404CEC"/>
    <w:rsid w:val="00405242"/>
    <w:rsid w:val="00406787"/>
    <w:rsid w:val="00406DF9"/>
    <w:rsid w:val="004071D7"/>
    <w:rsid w:val="00407585"/>
    <w:rsid w:val="0041090D"/>
    <w:rsid w:val="0041388F"/>
    <w:rsid w:val="00413D84"/>
    <w:rsid w:val="004177E1"/>
    <w:rsid w:val="00422417"/>
    <w:rsid w:val="0042249F"/>
    <w:rsid w:val="00423FC9"/>
    <w:rsid w:val="004265B6"/>
    <w:rsid w:val="004325E0"/>
    <w:rsid w:val="00432EC5"/>
    <w:rsid w:val="00434505"/>
    <w:rsid w:val="00434F37"/>
    <w:rsid w:val="0044078A"/>
    <w:rsid w:val="00440875"/>
    <w:rsid w:val="004408F8"/>
    <w:rsid w:val="00443744"/>
    <w:rsid w:val="00443C8C"/>
    <w:rsid w:val="004466E2"/>
    <w:rsid w:val="00447450"/>
    <w:rsid w:val="00450270"/>
    <w:rsid w:val="00450382"/>
    <w:rsid w:val="00450B19"/>
    <w:rsid w:val="004536A4"/>
    <w:rsid w:val="0045502A"/>
    <w:rsid w:val="00455F22"/>
    <w:rsid w:val="00460553"/>
    <w:rsid w:val="00461482"/>
    <w:rsid w:val="004619FD"/>
    <w:rsid w:val="00462597"/>
    <w:rsid w:val="00463099"/>
    <w:rsid w:val="0046336D"/>
    <w:rsid w:val="00467CD5"/>
    <w:rsid w:val="00467FC4"/>
    <w:rsid w:val="00470126"/>
    <w:rsid w:val="00476D37"/>
    <w:rsid w:val="00481894"/>
    <w:rsid w:val="0048245F"/>
    <w:rsid w:val="00484097"/>
    <w:rsid w:val="004874BD"/>
    <w:rsid w:val="0049230D"/>
    <w:rsid w:val="004A09B8"/>
    <w:rsid w:val="004A0BF6"/>
    <w:rsid w:val="004A2784"/>
    <w:rsid w:val="004B100F"/>
    <w:rsid w:val="004B1816"/>
    <w:rsid w:val="004B1E2A"/>
    <w:rsid w:val="004B26CA"/>
    <w:rsid w:val="004B5220"/>
    <w:rsid w:val="004B7001"/>
    <w:rsid w:val="004C0751"/>
    <w:rsid w:val="004C1F23"/>
    <w:rsid w:val="004C252C"/>
    <w:rsid w:val="004C34CB"/>
    <w:rsid w:val="004C40E3"/>
    <w:rsid w:val="004C613A"/>
    <w:rsid w:val="004C7381"/>
    <w:rsid w:val="004D07D3"/>
    <w:rsid w:val="004D261A"/>
    <w:rsid w:val="004D3425"/>
    <w:rsid w:val="004D389A"/>
    <w:rsid w:val="004D4595"/>
    <w:rsid w:val="004D5D35"/>
    <w:rsid w:val="004D6BDF"/>
    <w:rsid w:val="004D7B7A"/>
    <w:rsid w:val="004E1B99"/>
    <w:rsid w:val="004E2F1E"/>
    <w:rsid w:val="004E3499"/>
    <w:rsid w:val="004E675C"/>
    <w:rsid w:val="004F3968"/>
    <w:rsid w:val="00503887"/>
    <w:rsid w:val="00503F17"/>
    <w:rsid w:val="00504F90"/>
    <w:rsid w:val="0051105E"/>
    <w:rsid w:val="00513523"/>
    <w:rsid w:val="005143CE"/>
    <w:rsid w:val="00516C3B"/>
    <w:rsid w:val="00517CF4"/>
    <w:rsid w:val="00520311"/>
    <w:rsid w:val="005209AF"/>
    <w:rsid w:val="00521A19"/>
    <w:rsid w:val="0052296A"/>
    <w:rsid w:val="0052403E"/>
    <w:rsid w:val="005243A2"/>
    <w:rsid w:val="005270D0"/>
    <w:rsid w:val="00527D7F"/>
    <w:rsid w:val="00532FF0"/>
    <w:rsid w:val="0054490A"/>
    <w:rsid w:val="00546B12"/>
    <w:rsid w:val="005535F0"/>
    <w:rsid w:val="0055390D"/>
    <w:rsid w:val="00553C30"/>
    <w:rsid w:val="00555132"/>
    <w:rsid w:val="00555BF9"/>
    <w:rsid w:val="00556BC5"/>
    <w:rsid w:val="005574B0"/>
    <w:rsid w:val="00560915"/>
    <w:rsid w:val="00562994"/>
    <w:rsid w:val="005639B5"/>
    <w:rsid w:val="005645C2"/>
    <w:rsid w:val="00565E2A"/>
    <w:rsid w:val="00565EE6"/>
    <w:rsid w:val="00573161"/>
    <w:rsid w:val="005733D5"/>
    <w:rsid w:val="00573FF4"/>
    <w:rsid w:val="0057683E"/>
    <w:rsid w:val="00580E93"/>
    <w:rsid w:val="00582CA6"/>
    <w:rsid w:val="005855D0"/>
    <w:rsid w:val="0058755E"/>
    <w:rsid w:val="005918B5"/>
    <w:rsid w:val="005923AB"/>
    <w:rsid w:val="00593A63"/>
    <w:rsid w:val="00595715"/>
    <w:rsid w:val="00595904"/>
    <w:rsid w:val="00596644"/>
    <w:rsid w:val="00597449"/>
    <w:rsid w:val="0059796C"/>
    <w:rsid w:val="005A27EB"/>
    <w:rsid w:val="005A45D6"/>
    <w:rsid w:val="005A4ED2"/>
    <w:rsid w:val="005A54D9"/>
    <w:rsid w:val="005B053C"/>
    <w:rsid w:val="005B0E19"/>
    <w:rsid w:val="005B14CA"/>
    <w:rsid w:val="005B14E8"/>
    <w:rsid w:val="005B1BE1"/>
    <w:rsid w:val="005B3E52"/>
    <w:rsid w:val="005B6C02"/>
    <w:rsid w:val="005C06C6"/>
    <w:rsid w:val="005C343E"/>
    <w:rsid w:val="005C62A0"/>
    <w:rsid w:val="005C6DDE"/>
    <w:rsid w:val="005C7001"/>
    <w:rsid w:val="005C765E"/>
    <w:rsid w:val="005D50A2"/>
    <w:rsid w:val="005D518A"/>
    <w:rsid w:val="005E0D3C"/>
    <w:rsid w:val="005E45C6"/>
    <w:rsid w:val="005E561C"/>
    <w:rsid w:val="005E6FA3"/>
    <w:rsid w:val="005E75D0"/>
    <w:rsid w:val="005F0E11"/>
    <w:rsid w:val="005F3420"/>
    <w:rsid w:val="005F42B6"/>
    <w:rsid w:val="005F6B0E"/>
    <w:rsid w:val="00601BBC"/>
    <w:rsid w:val="0060227D"/>
    <w:rsid w:val="006038C3"/>
    <w:rsid w:val="00605C1E"/>
    <w:rsid w:val="0060785D"/>
    <w:rsid w:val="00607E8D"/>
    <w:rsid w:val="006110E0"/>
    <w:rsid w:val="00611445"/>
    <w:rsid w:val="0062057B"/>
    <w:rsid w:val="00622915"/>
    <w:rsid w:val="00623F5D"/>
    <w:rsid w:val="00625725"/>
    <w:rsid w:val="006259A6"/>
    <w:rsid w:val="00625C05"/>
    <w:rsid w:val="00625CDA"/>
    <w:rsid w:val="006265FE"/>
    <w:rsid w:val="00631F98"/>
    <w:rsid w:val="00633A3A"/>
    <w:rsid w:val="00640D95"/>
    <w:rsid w:val="00641034"/>
    <w:rsid w:val="006418E8"/>
    <w:rsid w:val="00642F2A"/>
    <w:rsid w:val="0065036F"/>
    <w:rsid w:val="00654F9F"/>
    <w:rsid w:val="00656D3F"/>
    <w:rsid w:val="00657447"/>
    <w:rsid w:val="006615FF"/>
    <w:rsid w:val="00661B55"/>
    <w:rsid w:val="006644AB"/>
    <w:rsid w:val="00666C03"/>
    <w:rsid w:val="00670808"/>
    <w:rsid w:val="00673343"/>
    <w:rsid w:val="0067764A"/>
    <w:rsid w:val="006808DB"/>
    <w:rsid w:val="0068187C"/>
    <w:rsid w:val="00681F19"/>
    <w:rsid w:val="00682A21"/>
    <w:rsid w:val="0068338A"/>
    <w:rsid w:val="0068675A"/>
    <w:rsid w:val="006917DE"/>
    <w:rsid w:val="006933DC"/>
    <w:rsid w:val="00693D39"/>
    <w:rsid w:val="006947DC"/>
    <w:rsid w:val="0069494A"/>
    <w:rsid w:val="006A004F"/>
    <w:rsid w:val="006A1012"/>
    <w:rsid w:val="006A1CF5"/>
    <w:rsid w:val="006A3944"/>
    <w:rsid w:val="006A527D"/>
    <w:rsid w:val="006A5A7E"/>
    <w:rsid w:val="006B0690"/>
    <w:rsid w:val="006B0DA8"/>
    <w:rsid w:val="006B2205"/>
    <w:rsid w:val="006B30B4"/>
    <w:rsid w:val="006B44B5"/>
    <w:rsid w:val="006B45FF"/>
    <w:rsid w:val="006B50A3"/>
    <w:rsid w:val="006B7E03"/>
    <w:rsid w:val="006C3808"/>
    <w:rsid w:val="006C4FC7"/>
    <w:rsid w:val="006D1722"/>
    <w:rsid w:val="006D4F37"/>
    <w:rsid w:val="006E40C3"/>
    <w:rsid w:val="006E551A"/>
    <w:rsid w:val="006E5932"/>
    <w:rsid w:val="006E6011"/>
    <w:rsid w:val="006E75C4"/>
    <w:rsid w:val="006F034A"/>
    <w:rsid w:val="006F05A9"/>
    <w:rsid w:val="006F06DB"/>
    <w:rsid w:val="006F149A"/>
    <w:rsid w:val="006F24B8"/>
    <w:rsid w:val="006F2571"/>
    <w:rsid w:val="006F3792"/>
    <w:rsid w:val="006F3F03"/>
    <w:rsid w:val="006F4E88"/>
    <w:rsid w:val="006F7142"/>
    <w:rsid w:val="007002F8"/>
    <w:rsid w:val="00700C85"/>
    <w:rsid w:val="0070656C"/>
    <w:rsid w:val="00710EE9"/>
    <w:rsid w:val="00711CA4"/>
    <w:rsid w:val="00711E3E"/>
    <w:rsid w:val="00713845"/>
    <w:rsid w:val="007143A6"/>
    <w:rsid w:val="00715EFD"/>
    <w:rsid w:val="007169A2"/>
    <w:rsid w:val="00717734"/>
    <w:rsid w:val="0072051E"/>
    <w:rsid w:val="0072281F"/>
    <w:rsid w:val="0072435C"/>
    <w:rsid w:val="00724B90"/>
    <w:rsid w:val="00730828"/>
    <w:rsid w:val="00730877"/>
    <w:rsid w:val="007316B6"/>
    <w:rsid w:val="00731BF3"/>
    <w:rsid w:val="0073245F"/>
    <w:rsid w:val="007325FF"/>
    <w:rsid w:val="00734B18"/>
    <w:rsid w:val="00736591"/>
    <w:rsid w:val="0074114A"/>
    <w:rsid w:val="007415E2"/>
    <w:rsid w:val="00743053"/>
    <w:rsid w:val="00745653"/>
    <w:rsid w:val="00745B75"/>
    <w:rsid w:val="00747B7A"/>
    <w:rsid w:val="00750860"/>
    <w:rsid w:val="00753369"/>
    <w:rsid w:val="007549CE"/>
    <w:rsid w:val="00756ACB"/>
    <w:rsid w:val="0075761A"/>
    <w:rsid w:val="007601BB"/>
    <w:rsid w:val="00760A65"/>
    <w:rsid w:val="0076136D"/>
    <w:rsid w:val="007632DB"/>
    <w:rsid w:val="00763DF4"/>
    <w:rsid w:val="00764AAF"/>
    <w:rsid w:val="00764DCC"/>
    <w:rsid w:val="00765D59"/>
    <w:rsid w:val="00767B71"/>
    <w:rsid w:val="0077017A"/>
    <w:rsid w:val="0077162E"/>
    <w:rsid w:val="00773E83"/>
    <w:rsid w:val="007742AC"/>
    <w:rsid w:val="007748D2"/>
    <w:rsid w:val="007763C8"/>
    <w:rsid w:val="00783681"/>
    <w:rsid w:val="0079728C"/>
    <w:rsid w:val="007A0272"/>
    <w:rsid w:val="007A3B38"/>
    <w:rsid w:val="007A6DAE"/>
    <w:rsid w:val="007A6E00"/>
    <w:rsid w:val="007B0C68"/>
    <w:rsid w:val="007B0EDB"/>
    <w:rsid w:val="007B27B7"/>
    <w:rsid w:val="007B63CA"/>
    <w:rsid w:val="007B6CE6"/>
    <w:rsid w:val="007B73E1"/>
    <w:rsid w:val="007C35EE"/>
    <w:rsid w:val="007C6167"/>
    <w:rsid w:val="007D06C1"/>
    <w:rsid w:val="007D12C7"/>
    <w:rsid w:val="007D18F2"/>
    <w:rsid w:val="007D5110"/>
    <w:rsid w:val="007D6F0D"/>
    <w:rsid w:val="007E05C4"/>
    <w:rsid w:val="007E0D4D"/>
    <w:rsid w:val="007E1F8F"/>
    <w:rsid w:val="007E24DE"/>
    <w:rsid w:val="007E3C90"/>
    <w:rsid w:val="007E3CD3"/>
    <w:rsid w:val="007E3DF0"/>
    <w:rsid w:val="007E40AA"/>
    <w:rsid w:val="007F1384"/>
    <w:rsid w:val="007F15AD"/>
    <w:rsid w:val="007F56BE"/>
    <w:rsid w:val="00801327"/>
    <w:rsid w:val="00801972"/>
    <w:rsid w:val="00806D6F"/>
    <w:rsid w:val="00806D73"/>
    <w:rsid w:val="00810271"/>
    <w:rsid w:val="00810ACD"/>
    <w:rsid w:val="00815872"/>
    <w:rsid w:val="00816ADD"/>
    <w:rsid w:val="00823BD5"/>
    <w:rsid w:val="00823E3D"/>
    <w:rsid w:val="00825200"/>
    <w:rsid w:val="008312B3"/>
    <w:rsid w:val="00834194"/>
    <w:rsid w:val="00834455"/>
    <w:rsid w:val="00834552"/>
    <w:rsid w:val="00835BE3"/>
    <w:rsid w:val="0084039A"/>
    <w:rsid w:val="00841AAF"/>
    <w:rsid w:val="00846778"/>
    <w:rsid w:val="00852A59"/>
    <w:rsid w:val="00852A9C"/>
    <w:rsid w:val="008540EB"/>
    <w:rsid w:val="0085443C"/>
    <w:rsid w:val="008544DB"/>
    <w:rsid w:val="0085687A"/>
    <w:rsid w:val="00856986"/>
    <w:rsid w:val="008570F8"/>
    <w:rsid w:val="00857E95"/>
    <w:rsid w:val="008654C3"/>
    <w:rsid w:val="00866AF6"/>
    <w:rsid w:val="00867206"/>
    <w:rsid w:val="008729C9"/>
    <w:rsid w:val="00872C9B"/>
    <w:rsid w:val="00873310"/>
    <w:rsid w:val="008745A4"/>
    <w:rsid w:val="00881AB8"/>
    <w:rsid w:val="00887ED1"/>
    <w:rsid w:val="00890DBC"/>
    <w:rsid w:val="0089164C"/>
    <w:rsid w:val="00894238"/>
    <w:rsid w:val="00894337"/>
    <w:rsid w:val="00895085"/>
    <w:rsid w:val="00895961"/>
    <w:rsid w:val="008A587F"/>
    <w:rsid w:val="008A58CB"/>
    <w:rsid w:val="008A5D75"/>
    <w:rsid w:val="008B073B"/>
    <w:rsid w:val="008B0C84"/>
    <w:rsid w:val="008B40CB"/>
    <w:rsid w:val="008C15C0"/>
    <w:rsid w:val="008C1BE7"/>
    <w:rsid w:val="008C1D10"/>
    <w:rsid w:val="008C1F6E"/>
    <w:rsid w:val="008C683A"/>
    <w:rsid w:val="008D08C7"/>
    <w:rsid w:val="008D336B"/>
    <w:rsid w:val="008D3639"/>
    <w:rsid w:val="008D45B4"/>
    <w:rsid w:val="008D56CC"/>
    <w:rsid w:val="008D5C26"/>
    <w:rsid w:val="008D609E"/>
    <w:rsid w:val="008E3214"/>
    <w:rsid w:val="008E3864"/>
    <w:rsid w:val="008E3F51"/>
    <w:rsid w:val="008F01FC"/>
    <w:rsid w:val="008F04A5"/>
    <w:rsid w:val="008F5613"/>
    <w:rsid w:val="008F5E1C"/>
    <w:rsid w:val="008F6C38"/>
    <w:rsid w:val="00903C39"/>
    <w:rsid w:val="00904BF4"/>
    <w:rsid w:val="009067C4"/>
    <w:rsid w:val="00917139"/>
    <w:rsid w:val="00917507"/>
    <w:rsid w:val="00923953"/>
    <w:rsid w:val="00923DA3"/>
    <w:rsid w:val="009244DB"/>
    <w:rsid w:val="00924597"/>
    <w:rsid w:val="0093065A"/>
    <w:rsid w:val="00931392"/>
    <w:rsid w:val="00933027"/>
    <w:rsid w:val="00934F02"/>
    <w:rsid w:val="009360BB"/>
    <w:rsid w:val="00940596"/>
    <w:rsid w:val="00943081"/>
    <w:rsid w:val="00943E4B"/>
    <w:rsid w:val="00944870"/>
    <w:rsid w:val="0094706B"/>
    <w:rsid w:val="0094760D"/>
    <w:rsid w:val="00947AFF"/>
    <w:rsid w:val="00953192"/>
    <w:rsid w:val="009562B4"/>
    <w:rsid w:val="009606B8"/>
    <w:rsid w:val="00960F73"/>
    <w:rsid w:val="00961271"/>
    <w:rsid w:val="009659D4"/>
    <w:rsid w:val="009665C8"/>
    <w:rsid w:val="00966822"/>
    <w:rsid w:val="0096698B"/>
    <w:rsid w:val="00966EC6"/>
    <w:rsid w:val="009707CC"/>
    <w:rsid w:val="0097098F"/>
    <w:rsid w:val="00970A64"/>
    <w:rsid w:val="00972525"/>
    <w:rsid w:val="00972B01"/>
    <w:rsid w:val="00972C82"/>
    <w:rsid w:val="009748CE"/>
    <w:rsid w:val="00981AF5"/>
    <w:rsid w:val="00981E0C"/>
    <w:rsid w:val="0098253E"/>
    <w:rsid w:val="00983894"/>
    <w:rsid w:val="00986655"/>
    <w:rsid w:val="00987577"/>
    <w:rsid w:val="00990072"/>
    <w:rsid w:val="009903B2"/>
    <w:rsid w:val="00990F81"/>
    <w:rsid w:val="00993EBE"/>
    <w:rsid w:val="00995B97"/>
    <w:rsid w:val="00995E39"/>
    <w:rsid w:val="0099696F"/>
    <w:rsid w:val="0099717C"/>
    <w:rsid w:val="009A39A3"/>
    <w:rsid w:val="009A4150"/>
    <w:rsid w:val="009A58AF"/>
    <w:rsid w:val="009A6E46"/>
    <w:rsid w:val="009B0E40"/>
    <w:rsid w:val="009B0FCA"/>
    <w:rsid w:val="009B1548"/>
    <w:rsid w:val="009B3146"/>
    <w:rsid w:val="009C42F8"/>
    <w:rsid w:val="009C5F35"/>
    <w:rsid w:val="009D38E4"/>
    <w:rsid w:val="009D3EC5"/>
    <w:rsid w:val="009D57F3"/>
    <w:rsid w:val="009D5C21"/>
    <w:rsid w:val="009D6409"/>
    <w:rsid w:val="009E23CF"/>
    <w:rsid w:val="009E2D42"/>
    <w:rsid w:val="009E5D4E"/>
    <w:rsid w:val="009E622D"/>
    <w:rsid w:val="009E662F"/>
    <w:rsid w:val="009E721B"/>
    <w:rsid w:val="009E7CA3"/>
    <w:rsid w:val="009F0366"/>
    <w:rsid w:val="00A03467"/>
    <w:rsid w:val="00A03882"/>
    <w:rsid w:val="00A120A3"/>
    <w:rsid w:val="00A12693"/>
    <w:rsid w:val="00A12BAF"/>
    <w:rsid w:val="00A13D6D"/>
    <w:rsid w:val="00A14629"/>
    <w:rsid w:val="00A14D64"/>
    <w:rsid w:val="00A1705F"/>
    <w:rsid w:val="00A17100"/>
    <w:rsid w:val="00A2262D"/>
    <w:rsid w:val="00A25A6C"/>
    <w:rsid w:val="00A300DE"/>
    <w:rsid w:val="00A33CA6"/>
    <w:rsid w:val="00A35297"/>
    <w:rsid w:val="00A44637"/>
    <w:rsid w:val="00A45E61"/>
    <w:rsid w:val="00A46E6A"/>
    <w:rsid w:val="00A503B1"/>
    <w:rsid w:val="00A537E6"/>
    <w:rsid w:val="00A53C00"/>
    <w:rsid w:val="00A54A41"/>
    <w:rsid w:val="00A62C18"/>
    <w:rsid w:val="00A62DAB"/>
    <w:rsid w:val="00A63F48"/>
    <w:rsid w:val="00A66839"/>
    <w:rsid w:val="00A67B5E"/>
    <w:rsid w:val="00A728FE"/>
    <w:rsid w:val="00A73E6A"/>
    <w:rsid w:val="00A74394"/>
    <w:rsid w:val="00A75269"/>
    <w:rsid w:val="00A775FD"/>
    <w:rsid w:val="00A802E8"/>
    <w:rsid w:val="00A84BCF"/>
    <w:rsid w:val="00A86BFB"/>
    <w:rsid w:val="00A872A9"/>
    <w:rsid w:val="00A91CD2"/>
    <w:rsid w:val="00A95069"/>
    <w:rsid w:val="00AA2496"/>
    <w:rsid w:val="00AA2F09"/>
    <w:rsid w:val="00AA31AD"/>
    <w:rsid w:val="00AA375C"/>
    <w:rsid w:val="00AA4D1D"/>
    <w:rsid w:val="00AA7A3F"/>
    <w:rsid w:val="00AB2633"/>
    <w:rsid w:val="00AB317F"/>
    <w:rsid w:val="00AB5513"/>
    <w:rsid w:val="00AB5544"/>
    <w:rsid w:val="00AB5825"/>
    <w:rsid w:val="00AC1326"/>
    <w:rsid w:val="00AC1B94"/>
    <w:rsid w:val="00AC46B4"/>
    <w:rsid w:val="00AC5623"/>
    <w:rsid w:val="00AC7CEB"/>
    <w:rsid w:val="00AD16EF"/>
    <w:rsid w:val="00AD1746"/>
    <w:rsid w:val="00AD2CBA"/>
    <w:rsid w:val="00AD32B3"/>
    <w:rsid w:val="00AD38C8"/>
    <w:rsid w:val="00AD407F"/>
    <w:rsid w:val="00AD4946"/>
    <w:rsid w:val="00AD5C6A"/>
    <w:rsid w:val="00AE4826"/>
    <w:rsid w:val="00AF18A2"/>
    <w:rsid w:val="00AF19BE"/>
    <w:rsid w:val="00AF24DD"/>
    <w:rsid w:val="00AF3E26"/>
    <w:rsid w:val="00AF430B"/>
    <w:rsid w:val="00AF6655"/>
    <w:rsid w:val="00AF66C0"/>
    <w:rsid w:val="00AF6FBD"/>
    <w:rsid w:val="00AF7022"/>
    <w:rsid w:val="00B0087F"/>
    <w:rsid w:val="00B01211"/>
    <w:rsid w:val="00B06596"/>
    <w:rsid w:val="00B07F5F"/>
    <w:rsid w:val="00B1084B"/>
    <w:rsid w:val="00B10D0B"/>
    <w:rsid w:val="00B1121B"/>
    <w:rsid w:val="00B12977"/>
    <w:rsid w:val="00B1358F"/>
    <w:rsid w:val="00B24871"/>
    <w:rsid w:val="00B248F3"/>
    <w:rsid w:val="00B24F0C"/>
    <w:rsid w:val="00B257F9"/>
    <w:rsid w:val="00B27220"/>
    <w:rsid w:val="00B2755B"/>
    <w:rsid w:val="00B3419F"/>
    <w:rsid w:val="00B44BC3"/>
    <w:rsid w:val="00B46B1A"/>
    <w:rsid w:val="00B47300"/>
    <w:rsid w:val="00B51769"/>
    <w:rsid w:val="00B51E5D"/>
    <w:rsid w:val="00B543EE"/>
    <w:rsid w:val="00B56E1C"/>
    <w:rsid w:val="00B574C6"/>
    <w:rsid w:val="00B578DE"/>
    <w:rsid w:val="00B60A21"/>
    <w:rsid w:val="00B61DA8"/>
    <w:rsid w:val="00B6336E"/>
    <w:rsid w:val="00B648E3"/>
    <w:rsid w:val="00B64F26"/>
    <w:rsid w:val="00B6632E"/>
    <w:rsid w:val="00B6796C"/>
    <w:rsid w:val="00B713D1"/>
    <w:rsid w:val="00B72B72"/>
    <w:rsid w:val="00B760D4"/>
    <w:rsid w:val="00B8029B"/>
    <w:rsid w:val="00B828FF"/>
    <w:rsid w:val="00B915F0"/>
    <w:rsid w:val="00B95C63"/>
    <w:rsid w:val="00B97568"/>
    <w:rsid w:val="00BA0328"/>
    <w:rsid w:val="00BA18F3"/>
    <w:rsid w:val="00BA5D13"/>
    <w:rsid w:val="00BA7AEB"/>
    <w:rsid w:val="00BA7BF0"/>
    <w:rsid w:val="00BB4997"/>
    <w:rsid w:val="00BB5243"/>
    <w:rsid w:val="00BB588F"/>
    <w:rsid w:val="00BB727E"/>
    <w:rsid w:val="00BB7868"/>
    <w:rsid w:val="00BC23CE"/>
    <w:rsid w:val="00BC2A23"/>
    <w:rsid w:val="00BC610D"/>
    <w:rsid w:val="00BD00D5"/>
    <w:rsid w:val="00BD0760"/>
    <w:rsid w:val="00BD0809"/>
    <w:rsid w:val="00BD42B5"/>
    <w:rsid w:val="00BD71A9"/>
    <w:rsid w:val="00BD7C4E"/>
    <w:rsid w:val="00BE1CD3"/>
    <w:rsid w:val="00BE5C63"/>
    <w:rsid w:val="00BE6AB8"/>
    <w:rsid w:val="00BF1753"/>
    <w:rsid w:val="00BF1972"/>
    <w:rsid w:val="00BF21AC"/>
    <w:rsid w:val="00BF3ED9"/>
    <w:rsid w:val="00BF63A9"/>
    <w:rsid w:val="00C0126E"/>
    <w:rsid w:val="00C023BA"/>
    <w:rsid w:val="00C109E9"/>
    <w:rsid w:val="00C10EFA"/>
    <w:rsid w:val="00C1339D"/>
    <w:rsid w:val="00C17FE9"/>
    <w:rsid w:val="00C20360"/>
    <w:rsid w:val="00C21671"/>
    <w:rsid w:val="00C269AF"/>
    <w:rsid w:val="00C279F4"/>
    <w:rsid w:val="00C3257C"/>
    <w:rsid w:val="00C32B1F"/>
    <w:rsid w:val="00C333DC"/>
    <w:rsid w:val="00C33DE1"/>
    <w:rsid w:val="00C33FA3"/>
    <w:rsid w:val="00C370BE"/>
    <w:rsid w:val="00C45617"/>
    <w:rsid w:val="00C46C16"/>
    <w:rsid w:val="00C51F44"/>
    <w:rsid w:val="00C51F56"/>
    <w:rsid w:val="00C52276"/>
    <w:rsid w:val="00C52C40"/>
    <w:rsid w:val="00C5418B"/>
    <w:rsid w:val="00C5492E"/>
    <w:rsid w:val="00C558F4"/>
    <w:rsid w:val="00C57C49"/>
    <w:rsid w:val="00C62008"/>
    <w:rsid w:val="00C63F0F"/>
    <w:rsid w:val="00C73DFD"/>
    <w:rsid w:val="00C808D8"/>
    <w:rsid w:val="00C8243A"/>
    <w:rsid w:val="00C871B5"/>
    <w:rsid w:val="00C87313"/>
    <w:rsid w:val="00C87441"/>
    <w:rsid w:val="00C93D51"/>
    <w:rsid w:val="00C94C07"/>
    <w:rsid w:val="00C954D5"/>
    <w:rsid w:val="00CA36CF"/>
    <w:rsid w:val="00CA3CD9"/>
    <w:rsid w:val="00CB20F5"/>
    <w:rsid w:val="00CB523D"/>
    <w:rsid w:val="00CB5CED"/>
    <w:rsid w:val="00CC254D"/>
    <w:rsid w:val="00CC34B3"/>
    <w:rsid w:val="00CC3693"/>
    <w:rsid w:val="00CD0BE9"/>
    <w:rsid w:val="00CD0CF9"/>
    <w:rsid w:val="00CD269F"/>
    <w:rsid w:val="00CD2F3E"/>
    <w:rsid w:val="00CD7C57"/>
    <w:rsid w:val="00CE68F3"/>
    <w:rsid w:val="00CF086B"/>
    <w:rsid w:val="00CF3A65"/>
    <w:rsid w:val="00CF4092"/>
    <w:rsid w:val="00CF5C49"/>
    <w:rsid w:val="00CF5D09"/>
    <w:rsid w:val="00CF6ACE"/>
    <w:rsid w:val="00CF7A73"/>
    <w:rsid w:val="00D02818"/>
    <w:rsid w:val="00D033ED"/>
    <w:rsid w:val="00D03799"/>
    <w:rsid w:val="00D0564E"/>
    <w:rsid w:val="00D11700"/>
    <w:rsid w:val="00D12FE3"/>
    <w:rsid w:val="00D1466F"/>
    <w:rsid w:val="00D205E7"/>
    <w:rsid w:val="00D222D3"/>
    <w:rsid w:val="00D22CBD"/>
    <w:rsid w:val="00D2507A"/>
    <w:rsid w:val="00D25CD5"/>
    <w:rsid w:val="00D2650F"/>
    <w:rsid w:val="00D32651"/>
    <w:rsid w:val="00D32F79"/>
    <w:rsid w:val="00D33DA8"/>
    <w:rsid w:val="00D3591A"/>
    <w:rsid w:val="00D36902"/>
    <w:rsid w:val="00D36C19"/>
    <w:rsid w:val="00D37065"/>
    <w:rsid w:val="00D41686"/>
    <w:rsid w:val="00D41F68"/>
    <w:rsid w:val="00D423BF"/>
    <w:rsid w:val="00D42663"/>
    <w:rsid w:val="00D44428"/>
    <w:rsid w:val="00D447FC"/>
    <w:rsid w:val="00D451F3"/>
    <w:rsid w:val="00D4537D"/>
    <w:rsid w:val="00D467CF"/>
    <w:rsid w:val="00D54E26"/>
    <w:rsid w:val="00D553D0"/>
    <w:rsid w:val="00D5563C"/>
    <w:rsid w:val="00D5640A"/>
    <w:rsid w:val="00D57CDC"/>
    <w:rsid w:val="00D60436"/>
    <w:rsid w:val="00D60709"/>
    <w:rsid w:val="00D6657B"/>
    <w:rsid w:val="00D67376"/>
    <w:rsid w:val="00D7010A"/>
    <w:rsid w:val="00D72C4D"/>
    <w:rsid w:val="00D759DF"/>
    <w:rsid w:val="00D76623"/>
    <w:rsid w:val="00D80725"/>
    <w:rsid w:val="00D82991"/>
    <w:rsid w:val="00D85719"/>
    <w:rsid w:val="00D87A3C"/>
    <w:rsid w:val="00D93516"/>
    <w:rsid w:val="00D93CB8"/>
    <w:rsid w:val="00D942B1"/>
    <w:rsid w:val="00D950CC"/>
    <w:rsid w:val="00D96313"/>
    <w:rsid w:val="00DA00A7"/>
    <w:rsid w:val="00DA04CE"/>
    <w:rsid w:val="00DA10C1"/>
    <w:rsid w:val="00DA5E83"/>
    <w:rsid w:val="00DA7542"/>
    <w:rsid w:val="00DB211E"/>
    <w:rsid w:val="00DB2420"/>
    <w:rsid w:val="00DB36A7"/>
    <w:rsid w:val="00DB5159"/>
    <w:rsid w:val="00DB64EB"/>
    <w:rsid w:val="00DB6ABD"/>
    <w:rsid w:val="00DB7F6E"/>
    <w:rsid w:val="00DC1EF9"/>
    <w:rsid w:val="00DC20F9"/>
    <w:rsid w:val="00DC228E"/>
    <w:rsid w:val="00DC2D65"/>
    <w:rsid w:val="00DC5F81"/>
    <w:rsid w:val="00DD0BDE"/>
    <w:rsid w:val="00DD1F50"/>
    <w:rsid w:val="00DD4348"/>
    <w:rsid w:val="00DD45AB"/>
    <w:rsid w:val="00DE1444"/>
    <w:rsid w:val="00DE4D01"/>
    <w:rsid w:val="00DE5227"/>
    <w:rsid w:val="00DF00F4"/>
    <w:rsid w:val="00DF0837"/>
    <w:rsid w:val="00E001EA"/>
    <w:rsid w:val="00E01E77"/>
    <w:rsid w:val="00E02C83"/>
    <w:rsid w:val="00E02CA5"/>
    <w:rsid w:val="00E055E4"/>
    <w:rsid w:val="00E0590F"/>
    <w:rsid w:val="00E05926"/>
    <w:rsid w:val="00E07072"/>
    <w:rsid w:val="00E106DF"/>
    <w:rsid w:val="00E13E94"/>
    <w:rsid w:val="00E15BFE"/>
    <w:rsid w:val="00E162D1"/>
    <w:rsid w:val="00E25850"/>
    <w:rsid w:val="00E25A56"/>
    <w:rsid w:val="00E2756C"/>
    <w:rsid w:val="00E27E28"/>
    <w:rsid w:val="00E31372"/>
    <w:rsid w:val="00E32DA0"/>
    <w:rsid w:val="00E33B04"/>
    <w:rsid w:val="00E34700"/>
    <w:rsid w:val="00E50150"/>
    <w:rsid w:val="00E502CD"/>
    <w:rsid w:val="00E50767"/>
    <w:rsid w:val="00E54DD7"/>
    <w:rsid w:val="00E558BC"/>
    <w:rsid w:val="00E56D2F"/>
    <w:rsid w:val="00E67925"/>
    <w:rsid w:val="00E67E6B"/>
    <w:rsid w:val="00E7060A"/>
    <w:rsid w:val="00E7236B"/>
    <w:rsid w:val="00E72DBB"/>
    <w:rsid w:val="00E73F1D"/>
    <w:rsid w:val="00E74365"/>
    <w:rsid w:val="00E76B9E"/>
    <w:rsid w:val="00E80F63"/>
    <w:rsid w:val="00E83485"/>
    <w:rsid w:val="00E86324"/>
    <w:rsid w:val="00E86926"/>
    <w:rsid w:val="00E87A04"/>
    <w:rsid w:val="00E900D9"/>
    <w:rsid w:val="00E90832"/>
    <w:rsid w:val="00E939BB"/>
    <w:rsid w:val="00E93FB9"/>
    <w:rsid w:val="00E95AC0"/>
    <w:rsid w:val="00E967B2"/>
    <w:rsid w:val="00E97808"/>
    <w:rsid w:val="00EA059D"/>
    <w:rsid w:val="00EA14CA"/>
    <w:rsid w:val="00EA4565"/>
    <w:rsid w:val="00EA6547"/>
    <w:rsid w:val="00EB1750"/>
    <w:rsid w:val="00EB2537"/>
    <w:rsid w:val="00EB2FA3"/>
    <w:rsid w:val="00EB31BD"/>
    <w:rsid w:val="00EB5574"/>
    <w:rsid w:val="00EB601B"/>
    <w:rsid w:val="00EC1895"/>
    <w:rsid w:val="00EC486B"/>
    <w:rsid w:val="00EC4AFD"/>
    <w:rsid w:val="00EC65E3"/>
    <w:rsid w:val="00EC7481"/>
    <w:rsid w:val="00ED046E"/>
    <w:rsid w:val="00ED5A28"/>
    <w:rsid w:val="00EE17E9"/>
    <w:rsid w:val="00EE7857"/>
    <w:rsid w:val="00EF0D6A"/>
    <w:rsid w:val="00EF300E"/>
    <w:rsid w:val="00EF33F4"/>
    <w:rsid w:val="00EF359B"/>
    <w:rsid w:val="00EF6CC6"/>
    <w:rsid w:val="00F021E5"/>
    <w:rsid w:val="00F02725"/>
    <w:rsid w:val="00F038C8"/>
    <w:rsid w:val="00F03DF9"/>
    <w:rsid w:val="00F0621E"/>
    <w:rsid w:val="00F105CC"/>
    <w:rsid w:val="00F11EA0"/>
    <w:rsid w:val="00F1260E"/>
    <w:rsid w:val="00F15BFC"/>
    <w:rsid w:val="00F16A51"/>
    <w:rsid w:val="00F17990"/>
    <w:rsid w:val="00F22A65"/>
    <w:rsid w:val="00F25182"/>
    <w:rsid w:val="00F25F38"/>
    <w:rsid w:val="00F318C9"/>
    <w:rsid w:val="00F329CF"/>
    <w:rsid w:val="00F32FFD"/>
    <w:rsid w:val="00F33093"/>
    <w:rsid w:val="00F43104"/>
    <w:rsid w:val="00F44084"/>
    <w:rsid w:val="00F453FD"/>
    <w:rsid w:val="00F470A3"/>
    <w:rsid w:val="00F50CB7"/>
    <w:rsid w:val="00F52BE9"/>
    <w:rsid w:val="00F53587"/>
    <w:rsid w:val="00F5552C"/>
    <w:rsid w:val="00F56DAB"/>
    <w:rsid w:val="00F608E1"/>
    <w:rsid w:val="00F61742"/>
    <w:rsid w:val="00F64A68"/>
    <w:rsid w:val="00F65A26"/>
    <w:rsid w:val="00F65D24"/>
    <w:rsid w:val="00F66065"/>
    <w:rsid w:val="00F66D2D"/>
    <w:rsid w:val="00F67481"/>
    <w:rsid w:val="00F676E3"/>
    <w:rsid w:val="00F70794"/>
    <w:rsid w:val="00F73F28"/>
    <w:rsid w:val="00F74EFC"/>
    <w:rsid w:val="00F763D9"/>
    <w:rsid w:val="00F767C1"/>
    <w:rsid w:val="00F76848"/>
    <w:rsid w:val="00F82144"/>
    <w:rsid w:val="00F87AE7"/>
    <w:rsid w:val="00F971C1"/>
    <w:rsid w:val="00FA3ACE"/>
    <w:rsid w:val="00FA3BD3"/>
    <w:rsid w:val="00FA5B84"/>
    <w:rsid w:val="00FA7848"/>
    <w:rsid w:val="00FB0C1B"/>
    <w:rsid w:val="00FB2E71"/>
    <w:rsid w:val="00FB526B"/>
    <w:rsid w:val="00FB6F84"/>
    <w:rsid w:val="00FB716B"/>
    <w:rsid w:val="00FC34DD"/>
    <w:rsid w:val="00FC7EA6"/>
    <w:rsid w:val="00FD1447"/>
    <w:rsid w:val="00FD2995"/>
    <w:rsid w:val="00FD2C18"/>
    <w:rsid w:val="00FD3254"/>
    <w:rsid w:val="00FD4F53"/>
    <w:rsid w:val="00FD70A2"/>
    <w:rsid w:val="00FE0A39"/>
    <w:rsid w:val="00FE0E6E"/>
    <w:rsid w:val="00FE2132"/>
    <w:rsid w:val="00FE6BA3"/>
    <w:rsid w:val="00FE70DD"/>
    <w:rsid w:val="00FF168F"/>
    <w:rsid w:val="00FF55BB"/>
    <w:rsid w:val="00FF67F4"/>
    <w:rsid w:val="28899E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fill="f" fillcolor="white">
      <v:fill color="white" on="f"/>
    </o:shapedefaults>
    <o:shapelayout v:ext="edit">
      <o:idmap v:ext="edit" data="1"/>
    </o:shapelayout>
  </w:shapeDefaults>
  <w:decimalSymbol w:val="."/>
  <w:listSeparator w:val=","/>
  <w14:docId w14:val="71408D03"/>
  <w15:chartTrackingRefBased/>
  <w15:docId w15:val="{D15394DC-52D1-48E6-9947-7539AF014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1E3E"/>
    <w:pPr>
      <w:overflowPunct w:val="0"/>
      <w:autoSpaceDE w:val="0"/>
      <w:autoSpaceDN w:val="0"/>
      <w:adjustRightInd w:val="0"/>
      <w:spacing w:after="120"/>
      <w:textAlignment w:val="baseline"/>
    </w:pPr>
    <w:rPr>
      <w:rFonts w:ascii="Arial" w:hAnsi="Arial"/>
      <w:lang w:val="en-US" w:eastAsia="en-US"/>
    </w:rPr>
  </w:style>
  <w:style w:type="paragraph" w:styleId="Heading1">
    <w:name w:val="heading 1"/>
    <w:aliases w:val="h1,Heading 1 A,Heading 1 (NN),Lev 1,lev1,Outline1,Prophead 1,Prophead level 1,h11,PIP Head 1,Heading 1 (1),Part,Heading,A MAJOR/BOLD,Schedheading,Heading 1(Report Only),h1 chapter heading,Section Heading,H1,main,1,section,(Alt+1),l1,Header1,o"/>
    <w:basedOn w:val="Normal"/>
    <w:next w:val="Normal"/>
    <w:autoRedefine/>
    <w:qFormat/>
    <w:rsid w:val="005E45C6"/>
    <w:pPr>
      <w:keepNext/>
      <w:keepLines/>
      <w:pageBreakBefore/>
      <w:numPr>
        <w:numId w:val="2"/>
      </w:numPr>
      <w:spacing w:before="142" w:after="113"/>
      <w:outlineLvl w:val="0"/>
    </w:pPr>
    <w:rPr>
      <w:rFonts w:ascii="Helvetica" w:hAnsi="Helvetica" w:cs="Times"/>
      <w:b/>
      <w:color w:val="5B9BD5"/>
      <w:kern w:val="28"/>
      <w:sz w:val="32"/>
      <w:szCs w:val="32"/>
      <w:lang w:val="en-GB"/>
    </w:rPr>
  </w:style>
  <w:style w:type="paragraph" w:styleId="Heading2">
    <w:name w:val="heading 2"/>
    <w:aliases w:val="h2,Numbered - 2,PARA2,PA Major Section,2,sub-sect,21,sub-sect1,22,sub-sect2,23,sub-sect3,24,sub-sect4,25,sub-sect5,211,sub-sect11,(1.1,1.2,1.3 etc),section header,Major,Major1,Major2,Major11,Heaidng 2,H2,l2,no section,Logica LevelSeas.com,h21"/>
    <w:basedOn w:val="Normal"/>
    <w:next w:val="Normal"/>
    <w:qFormat/>
    <w:rsid w:val="005535F0"/>
    <w:pPr>
      <w:keepNext/>
      <w:numPr>
        <w:ilvl w:val="1"/>
        <w:numId w:val="3"/>
      </w:numPr>
      <w:spacing w:before="240" w:after="113"/>
      <w:outlineLvl w:val="1"/>
    </w:pPr>
    <w:rPr>
      <w:rFonts w:ascii="Helvetica" w:hAnsi="Helvetica" w:cs="Times"/>
      <w:b/>
      <w:color w:val="5B9BD5"/>
      <w:sz w:val="28"/>
    </w:rPr>
  </w:style>
  <w:style w:type="paragraph" w:styleId="Heading3">
    <w:name w:val="heading 3"/>
    <w:aliases w:val="H3,Prophead 3,h3,HHHeading,Heading 31,Heading 32,Heading 33,Heading 34,Heading 35,Heading 36,H31,H32,H33,H34,H35,H36,Minor,Para Heading 3,Para Heading 31,h31,(Alt+3),(Alt+3)1,(Alt+3)2,(Alt+3)3,(Alt+3)4,(Alt+3)5,(Alt+3)6,(Alt+3)11,(Alt+3)21,3"/>
    <w:basedOn w:val="Normal"/>
    <w:next w:val="Normal"/>
    <w:qFormat/>
    <w:rsid w:val="005535F0"/>
    <w:pPr>
      <w:keepNext/>
      <w:numPr>
        <w:ilvl w:val="2"/>
        <w:numId w:val="4"/>
      </w:numPr>
      <w:spacing w:before="160" w:after="113"/>
      <w:outlineLvl w:val="2"/>
    </w:pPr>
    <w:rPr>
      <w:rFonts w:ascii="Helvetica" w:hAnsi="Helvetica" w:cs="Times"/>
      <w:b/>
      <w:color w:val="5B9BD5"/>
      <w:sz w:val="24"/>
    </w:rPr>
  </w:style>
  <w:style w:type="paragraph" w:styleId="Heading4">
    <w:name w:val="heading 4"/>
    <w:aliases w:val="Sub-Minor,Project table,Propos,Bullet 1,Level 2 - a,Bullet 11,Bullet 12,Bullet 13,Bullet 14,Bullet 15,Bullet 16,h4,H41,H42,H43,H44,H45,H46,H47,H48,H49,H410,H411,H421,H431,H441,H451,H461,H471,H481,H491,H4101,H412,H413,H414,H415,H416,H417,H418,4"/>
    <w:basedOn w:val="Normal"/>
    <w:next w:val="Normal"/>
    <w:link w:val="Heading4Char"/>
    <w:qFormat/>
    <w:rsid w:val="00AF24DD"/>
    <w:pPr>
      <w:keepNext/>
      <w:numPr>
        <w:numId w:val="6"/>
      </w:numPr>
      <w:spacing w:before="240" w:after="60"/>
      <w:outlineLvl w:val="3"/>
    </w:pPr>
    <w:rPr>
      <w:rFonts w:ascii="Helvetica" w:hAnsi="Helvetica" w:cs="Times"/>
      <w:b/>
      <w:iCs/>
      <w:color w:val="008000"/>
      <w:sz w:val="24"/>
    </w:rPr>
  </w:style>
  <w:style w:type="paragraph" w:styleId="Heading5">
    <w:name w:val="heading 5"/>
    <w:aliases w:val="h5,Heading 5(unused),Level 3 - (i),titlehead,Response Type,Response Type1,Response Type2,Response Type3,Response Type4,Response Type5,Response Type6,Response Type7,Appendix A to X,Heading 5   Appendix A to X,H5,Roman list,H51,PR13,i) ii) iii)"/>
    <w:basedOn w:val="Normal"/>
    <w:next w:val="Normal"/>
    <w:rsid w:val="00B97568"/>
    <w:pPr>
      <w:spacing w:before="240" w:after="60"/>
      <w:outlineLvl w:val="4"/>
    </w:pPr>
    <w:rPr>
      <w:rFonts w:ascii="Helvetica" w:hAnsi="Helvetica" w:cs="Times"/>
      <w:color w:val="3366FF"/>
      <w:sz w:val="22"/>
      <w:lang w:val="da-DK"/>
    </w:rPr>
  </w:style>
  <w:style w:type="paragraph" w:styleId="Heading6">
    <w:name w:val="heading 6"/>
    <w:aliases w:val="h6,H6,H61,H62,H63,H64,H65,H66,H67,H68,H69,H610,H611,H612,H613,H614,H615,H616,H617,H618,H619,H621,H631,H641,H651,H661,H671,H681,H691,H6101,H6111,H6121,H6131,H6141,H6151,H6161,H6171,H6181,H620,H622,H623,H624,H625,H626,H627,H628,H629,H630,H632,6"/>
    <w:basedOn w:val="Normal"/>
    <w:next w:val="Normal"/>
    <w:rsid w:val="00B97568"/>
    <w:pPr>
      <w:spacing w:before="240" w:after="60"/>
      <w:outlineLvl w:val="5"/>
    </w:pPr>
    <w:rPr>
      <w:rFonts w:ascii="Helvetica" w:hAnsi="Helvetica" w:cs="Times"/>
      <w:i/>
      <w:color w:val="3366FF"/>
      <w:sz w:val="22"/>
      <w:lang w:val="da-DK"/>
    </w:rPr>
  </w:style>
  <w:style w:type="paragraph" w:styleId="Heading7">
    <w:name w:val="heading 7"/>
    <w:basedOn w:val="Normal"/>
    <w:next w:val="Normal"/>
    <w:rsid w:val="00B97568"/>
    <w:pPr>
      <w:spacing w:before="240" w:after="60"/>
      <w:outlineLvl w:val="6"/>
    </w:pPr>
    <w:rPr>
      <w:rFonts w:ascii="Helvetica" w:hAnsi="Helvetica" w:cs="Times"/>
      <w:color w:val="3366FF"/>
    </w:rPr>
  </w:style>
  <w:style w:type="paragraph" w:styleId="Heading8">
    <w:name w:val="heading 8"/>
    <w:basedOn w:val="Normal"/>
    <w:next w:val="Normal"/>
    <w:rsid w:val="00B97568"/>
    <w:pPr>
      <w:spacing w:before="240" w:after="60"/>
      <w:outlineLvl w:val="7"/>
    </w:pPr>
    <w:rPr>
      <w:rFonts w:ascii="Helvetica" w:hAnsi="Helvetica" w:cs="Times"/>
      <w:i/>
      <w:color w:val="3366FF"/>
    </w:rPr>
  </w:style>
  <w:style w:type="paragraph" w:styleId="Heading9">
    <w:name w:val="heading 9"/>
    <w:basedOn w:val="Normal"/>
    <w:next w:val="Normal"/>
    <w:rsid w:val="00B97568"/>
    <w:pPr>
      <w:spacing w:before="240" w:after="60"/>
      <w:outlineLvl w:val="8"/>
    </w:pPr>
    <w:rPr>
      <w:rFonts w:ascii="Helvetica" w:hAnsi="Helvetica" w:cs="Times"/>
      <w:i/>
      <w:color w:val="3366FF"/>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pBdr>
        <w:bottom w:val="single" w:sz="6" w:space="3" w:color="auto"/>
      </w:pBdr>
      <w:tabs>
        <w:tab w:val="center" w:pos="4678"/>
      </w:tabs>
    </w:pPr>
  </w:style>
  <w:style w:type="paragraph" w:styleId="Footer">
    <w:name w:val="footer"/>
    <w:basedOn w:val="Normal"/>
    <w:pPr>
      <w:pBdr>
        <w:top w:val="single" w:sz="6" w:space="1" w:color="auto"/>
      </w:pBdr>
      <w:tabs>
        <w:tab w:val="left" w:pos="1276"/>
        <w:tab w:val="right" w:pos="9356"/>
      </w:tabs>
      <w:spacing w:after="0"/>
    </w:pPr>
    <w:rPr>
      <w:sz w:val="16"/>
    </w:rPr>
  </w:style>
  <w:style w:type="character" w:styleId="PageNumber">
    <w:name w:val="page number"/>
    <w:basedOn w:val="DefaultParagraphFont"/>
  </w:style>
  <w:style w:type="paragraph" w:styleId="TOC1">
    <w:name w:val="toc 1"/>
    <w:basedOn w:val="Normal"/>
    <w:next w:val="Normal"/>
    <w:uiPriority w:val="39"/>
    <w:pPr>
      <w:tabs>
        <w:tab w:val="right" w:leader="dot" w:pos="9355"/>
      </w:tabs>
    </w:pPr>
    <w:rPr>
      <w:sz w:val="24"/>
    </w:rPr>
  </w:style>
  <w:style w:type="paragraph" w:styleId="BodyText">
    <w:name w:val="Body Text"/>
    <w:basedOn w:val="Normal"/>
    <w:pPr>
      <w:spacing w:after="215"/>
    </w:pPr>
  </w:style>
  <w:style w:type="paragraph" w:styleId="BodyTextIndent">
    <w:name w:val="Body Text Indent"/>
    <w:basedOn w:val="Normal"/>
    <w:next w:val="BodyText"/>
    <w:pPr>
      <w:ind w:left="283"/>
    </w:pPr>
    <w:rPr>
      <w:i/>
      <w:color w:val="0000FF"/>
    </w:rPr>
  </w:style>
  <w:style w:type="paragraph" w:customStyle="1" w:styleId="TableText">
    <w:name w:val="Table Text"/>
    <w:basedOn w:val="BodyText"/>
    <w:pPr>
      <w:spacing w:after="0"/>
      <w:ind w:left="28" w:right="28"/>
    </w:pPr>
  </w:style>
  <w:style w:type="paragraph" w:styleId="Title">
    <w:name w:val="Title"/>
    <w:basedOn w:val="Normal"/>
    <w:pPr>
      <w:spacing w:before="240" w:after="60"/>
      <w:jc w:val="right"/>
    </w:pPr>
    <w:rPr>
      <w:b/>
      <w:kern w:val="28"/>
      <w:sz w:val="28"/>
    </w:rPr>
  </w:style>
  <w:style w:type="paragraph" w:styleId="Subtitle">
    <w:name w:val="Subtitle"/>
    <w:basedOn w:val="Normal"/>
    <w:qFormat/>
    <w:pPr>
      <w:spacing w:after="60"/>
      <w:jc w:val="right"/>
    </w:pPr>
    <w:rPr>
      <w:i/>
      <w:sz w:val="24"/>
    </w:rPr>
  </w:style>
  <w:style w:type="paragraph" w:styleId="TOC2">
    <w:name w:val="toc 2"/>
    <w:basedOn w:val="Normal"/>
    <w:next w:val="Normal"/>
    <w:uiPriority w:val="39"/>
    <w:pPr>
      <w:tabs>
        <w:tab w:val="right" w:leader="dot" w:pos="9355"/>
      </w:tabs>
      <w:ind w:left="200"/>
    </w:pPr>
  </w:style>
  <w:style w:type="paragraph" w:styleId="TOC3">
    <w:name w:val="toc 3"/>
    <w:basedOn w:val="Normal"/>
    <w:next w:val="Normal"/>
    <w:uiPriority w:val="39"/>
    <w:pPr>
      <w:tabs>
        <w:tab w:val="right" w:leader="dot" w:pos="9355"/>
      </w:tabs>
      <w:ind w:left="400"/>
    </w:pPr>
  </w:style>
  <w:style w:type="paragraph" w:styleId="TOC4">
    <w:name w:val="toc 4"/>
    <w:basedOn w:val="Normal"/>
    <w:next w:val="Normal"/>
    <w:semiHidden/>
    <w:pPr>
      <w:tabs>
        <w:tab w:val="right" w:leader="dot" w:pos="9355"/>
      </w:tabs>
      <w:ind w:left="600"/>
    </w:pPr>
  </w:style>
  <w:style w:type="paragraph" w:styleId="TOC5">
    <w:name w:val="toc 5"/>
    <w:basedOn w:val="Normal"/>
    <w:next w:val="Normal"/>
    <w:semiHidden/>
    <w:pPr>
      <w:tabs>
        <w:tab w:val="right" w:leader="dot" w:pos="9355"/>
      </w:tabs>
      <w:ind w:left="800"/>
    </w:pPr>
  </w:style>
  <w:style w:type="paragraph" w:styleId="TOC6">
    <w:name w:val="toc 6"/>
    <w:basedOn w:val="Normal"/>
    <w:next w:val="Normal"/>
    <w:semiHidden/>
    <w:pPr>
      <w:tabs>
        <w:tab w:val="right" w:leader="dot" w:pos="9355"/>
      </w:tabs>
      <w:ind w:left="1000"/>
    </w:pPr>
  </w:style>
  <w:style w:type="paragraph" w:styleId="TOC7">
    <w:name w:val="toc 7"/>
    <w:basedOn w:val="Normal"/>
    <w:next w:val="Normal"/>
    <w:semiHidden/>
    <w:pPr>
      <w:tabs>
        <w:tab w:val="right" w:leader="dot" w:pos="9355"/>
      </w:tabs>
      <w:ind w:left="1200"/>
    </w:pPr>
  </w:style>
  <w:style w:type="paragraph" w:styleId="TOC8">
    <w:name w:val="toc 8"/>
    <w:basedOn w:val="Normal"/>
    <w:next w:val="Normal"/>
    <w:semiHidden/>
    <w:pPr>
      <w:tabs>
        <w:tab w:val="right" w:leader="dot" w:pos="9355"/>
      </w:tabs>
      <w:ind w:left="1400"/>
    </w:pPr>
  </w:style>
  <w:style w:type="paragraph" w:styleId="TOC9">
    <w:name w:val="toc 9"/>
    <w:basedOn w:val="Normal"/>
    <w:next w:val="Normal"/>
    <w:semiHidden/>
    <w:pPr>
      <w:tabs>
        <w:tab w:val="right" w:leader="dot" w:pos="9355"/>
      </w:tabs>
      <w:ind w:left="1600"/>
    </w:pPr>
  </w:style>
  <w:style w:type="paragraph" w:customStyle="1" w:styleId="Style1">
    <w:name w:val="Style1"/>
    <w:basedOn w:val="HeadingB"/>
    <w:autoRedefine/>
    <w:rsid w:val="00467FC4"/>
    <w:pPr>
      <w:numPr>
        <w:numId w:val="0"/>
      </w:numPr>
      <w:ind w:left="652" w:hanging="652"/>
    </w:pPr>
    <w:rPr>
      <w:color w:val="3366FF"/>
    </w:rPr>
  </w:style>
  <w:style w:type="paragraph" w:customStyle="1" w:styleId="SubFooter">
    <w:name w:val="SubFooter"/>
    <w:basedOn w:val="Footer"/>
    <w:pPr>
      <w:pBdr>
        <w:top w:val="none" w:sz="0" w:space="0" w:color="auto"/>
      </w:pBdr>
    </w:pPr>
    <w:rPr>
      <w:sz w:val="12"/>
    </w:rPr>
  </w:style>
  <w:style w:type="paragraph" w:customStyle="1" w:styleId="HeadingA">
    <w:name w:val="Heading A"/>
    <w:basedOn w:val="Heading1"/>
    <w:pPr>
      <w:outlineLvl w:val="9"/>
    </w:pPr>
  </w:style>
  <w:style w:type="paragraph" w:customStyle="1" w:styleId="HeadingB">
    <w:name w:val="Heading B"/>
    <w:basedOn w:val="Heading2"/>
    <w:pPr>
      <w:outlineLvl w:val="9"/>
    </w:pPr>
  </w:style>
  <w:style w:type="paragraph" w:customStyle="1" w:styleId="HeadingC">
    <w:name w:val="Heading C"/>
    <w:basedOn w:val="Heading3"/>
    <w:pPr>
      <w:outlineLvl w:val="9"/>
    </w:pPr>
  </w:style>
  <w:style w:type="paragraph" w:customStyle="1" w:styleId="Editorscomments">
    <w:name w:val="Editor's comments"/>
    <w:basedOn w:val="Normal"/>
    <w:rPr>
      <w:b/>
      <w:bCs/>
      <w:color w:val="FF0000"/>
    </w:rPr>
  </w:style>
  <w:style w:type="paragraph" w:customStyle="1" w:styleId="Readerscomments">
    <w:name w:val="Reader's comments"/>
    <w:basedOn w:val="Normal"/>
    <w:rPr>
      <w:i/>
      <w:iCs/>
      <w:color w:val="CC00CC"/>
    </w:rPr>
  </w:style>
  <w:style w:type="paragraph" w:styleId="Caption">
    <w:name w:val="caption"/>
    <w:basedOn w:val="Normal"/>
    <w:next w:val="Normal"/>
    <w:link w:val="CaptionChar"/>
    <w:qFormat/>
    <w:rsid w:val="002B02C1"/>
    <w:pPr>
      <w:spacing w:before="120"/>
    </w:pPr>
    <w:rPr>
      <w:bCs/>
      <w:i/>
      <w:sz w:val="18"/>
    </w:rPr>
  </w:style>
  <w:style w:type="paragraph" w:customStyle="1" w:styleId="StyleCaption8ptNotBoldItalic">
    <w:name w:val="Style Caption + 8 pt Not Bold Italic"/>
    <w:basedOn w:val="Caption"/>
    <w:link w:val="StyleCaption8ptNotBoldItalicChar"/>
    <w:rsid w:val="00834552"/>
    <w:rPr>
      <w:b/>
      <w:bCs w:val="0"/>
      <w:i w:val="0"/>
      <w:iCs/>
      <w:sz w:val="16"/>
      <w:szCs w:val="16"/>
    </w:rPr>
  </w:style>
  <w:style w:type="character" w:customStyle="1" w:styleId="CaptionChar">
    <w:name w:val="Caption Char"/>
    <w:link w:val="Caption"/>
    <w:rsid w:val="002B02C1"/>
    <w:rPr>
      <w:rFonts w:ascii="Arial" w:hAnsi="Arial"/>
      <w:bCs/>
      <w:i/>
      <w:sz w:val="18"/>
      <w:lang w:val="en-US" w:eastAsia="en-US"/>
    </w:rPr>
  </w:style>
  <w:style w:type="character" w:customStyle="1" w:styleId="StyleCaption8ptNotBoldItalicChar">
    <w:name w:val="Style Caption + 8 pt Not Bold Italic Char"/>
    <w:link w:val="StyleCaption8ptNotBoldItalic"/>
    <w:rsid w:val="00834552"/>
    <w:rPr>
      <w:rFonts w:ascii="Arial" w:hAnsi="Arial"/>
      <w:b/>
      <w:bCs/>
      <w:i/>
      <w:iCs/>
      <w:sz w:val="16"/>
      <w:szCs w:val="16"/>
      <w:lang w:val="en-US" w:eastAsia="en-US" w:bidi="ar-SA"/>
    </w:rPr>
  </w:style>
  <w:style w:type="paragraph" w:styleId="ListBullet">
    <w:name w:val="List Bullet"/>
    <w:basedOn w:val="Normal"/>
    <w:rsid w:val="0089164C"/>
    <w:pPr>
      <w:tabs>
        <w:tab w:val="num" w:pos="360"/>
      </w:tabs>
      <w:overflowPunct/>
      <w:autoSpaceDE/>
      <w:autoSpaceDN/>
      <w:adjustRightInd/>
      <w:spacing w:before="120" w:after="60"/>
      <w:ind w:left="360" w:hanging="360"/>
      <w:textAlignment w:val="auto"/>
    </w:pPr>
    <w:rPr>
      <w:sz w:val="21"/>
      <w:szCs w:val="21"/>
      <w:lang w:val="en-GB" w:eastAsia="en-GB"/>
    </w:rPr>
  </w:style>
  <w:style w:type="numbering" w:styleId="1ai">
    <w:name w:val="Outline List 1"/>
    <w:basedOn w:val="NoList"/>
    <w:rsid w:val="00834552"/>
    <w:pPr>
      <w:numPr>
        <w:numId w:val="5"/>
      </w:numPr>
    </w:pPr>
  </w:style>
  <w:style w:type="character" w:customStyle="1" w:styleId="Heading4Char">
    <w:name w:val="Heading 4 Char"/>
    <w:aliases w:val="Sub-Minor Char,Project table Char,Propos Char,Bullet 1 Char,Level 2 - a Char,Bullet 11 Char,Bullet 12 Char,Bullet 13 Char,Bullet 14 Char,Bullet 15 Char,Bullet 16 Char,h4 Char,H41 Char,H42 Char,H43 Char,H44 Char,H45 Char,H46 Char,H47 Char"/>
    <w:link w:val="Heading4"/>
    <w:rsid w:val="00AF24DD"/>
    <w:rPr>
      <w:rFonts w:ascii="Helvetica" w:hAnsi="Helvetica" w:cs="Times"/>
      <w:b/>
      <w:iCs/>
      <w:color w:val="008000"/>
      <w:sz w:val="24"/>
      <w:lang w:val="en-US" w:eastAsia="en-US"/>
    </w:rPr>
  </w:style>
  <w:style w:type="paragraph" w:styleId="BalloonText">
    <w:name w:val="Balloon Text"/>
    <w:basedOn w:val="Normal"/>
    <w:semiHidden/>
    <w:rsid w:val="004325E0"/>
    <w:rPr>
      <w:rFonts w:ascii="Tahoma" w:hAnsi="Tahoma"/>
      <w:sz w:val="16"/>
      <w:szCs w:val="16"/>
    </w:rPr>
  </w:style>
  <w:style w:type="paragraph" w:customStyle="1" w:styleId="ssRestartNumber">
    <w:name w:val="ssRestartNumber"/>
    <w:basedOn w:val="Normal"/>
    <w:next w:val="Normal"/>
    <w:rsid w:val="00503887"/>
    <w:pPr>
      <w:numPr>
        <w:numId w:val="7"/>
      </w:numPr>
      <w:overflowPunct/>
      <w:autoSpaceDE/>
      <w:autoSpaceDN/>
      <w:adjustRightInd/>
      <w:spacing w:after="0"/>
      <w:jc w:val="both"/>
      <w:textAlignment w:val="auto"/>
    </w:pPr>
    <w:rPr>
      <w:rFonts w:eastAsia="SimSun"/>
      <w:color w:val="FF0000"/>
      <w:sz w:val="22"/>
      <w:szCs w:val="22"/>
      <w:lang w:val="en-GB" w:eastAsia="zh-CN"/>
    </w:rPr>
  </w:style>
  <w:style w:type="paragraph" w:customStyle="1" w:styleId="ssNoHeading2">
    <w:name w:val="ssNoHeading2"/>
    <w:basedOn w:val="Heading2"/>
    <w:rsid w:val="00503887"/>
    <w:pPr>
      <w:keepNext w:val="0"/>
      <w:numPr>
        <w:ilvl w:val="0"/>
        <w:numId w:val="0"/>
      </w:numPr>
      <w:overflowPunct/>
      <w:autoSpaceDE/>
      <w:autoSpaceDN/>
      <w:adjustRightInd/>
      <w:spacing w:before="0" w:after="260"/>
      <w:jc w:val="both"/>
      <w:textAlignment w:val="auto"/>
    </w:pPr>
    <w:rPr>
      <w:rFonts w:ascii="Arial" w:eastAsia="SimSun" w:hAnsi="Arial" w:cs="Arial"/>
      <w:b w:val="0"/>
      <w:bCs/>
      <w:iCs/>
      <w:color w:val="auto"/>
      <w:sz w:val="22"/>
      <w:szCs w:val="22"/>
      <w:lang w:val="en-GB" w:eastAsia="zh-CN"/>
    </w:rPr>
  </w:style>
  <w:style w:type="paragraph" w:customStyle="1" w:styleId="ssNoHeading3">
    <w:name w:val="ssNoHeading3"/>
    <w:basedOn w:val="Heading3"/>
    <w:rsid w:val="00503887"/>
    <w:pPr>
      <w:keepNext w:val="0"/>
      <w:numPr>
        <w:ilvl w:val="3"/>
        <w:numId w:val="1"/>
      </w:numPr>
      <w:overflowPunct/>
      <w:autoSpaceDE/>
      <w:autoSpaceDN/>
      <w:adjustRightInd/>
      <w:spacing w:before="0" w:after="260"/>
      <w:jc w:val="both"/>
      <w:textAlignment w:val="auto"/>
    </w:pPr>
    <w:rPr>
      <w:rFonts w:ascii="Arial" w:eastAsia="SimSun" w:hAnsi="Arial" w:cs="Arial"/>
      <w:b w:val="0"/>
      <w:bCs/>
      <w:i/>
      <w:color w:val="auto"/>
      <w:sz w:val="22"/>
      <w:szCs w:val="26"/>
      <w:lang w:val="en-GB" w:eastAsia="zh-CN"/>
    </w:rPr>
  </w:style>
  <w:style w:type="character" w:customStyle="1" w:styleId="DeltaViewInsertion">
    <w:name w:val="DeltaView Insertion"/>
    <w:rsid w:val="00503887"/>
    <w:rPr>
      <w:spacing w:val="0"/>
      <w:u w:val="double"/>
    </w:rPr>
  </w:style>
  <w:style w:type="table" w:styleId="TableGrid">
    <w:name w:val="Table Grid"/>
    <w:basedOn w:val="TableNormal"/>
    <w:rsid w:val="004D261A"/>
    <w:pPr>
      <w:overflowPunct w:val="0"/>
      <w:autoSpaceDE w:val="0"/>
      <w:autoSpaceDN w:val="0"/>
      <w:adjustRightInd w:val="0"/>
      <w:spacing w:after="12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sPara1">
    <w:name w:val="ssPara1"/>
    <w:basedOn w:val="Normal"/>
    <w:rsid w:val="006B45FF"/>
    <w:pPr>
      <w:overflowPunct/>
      <w:autoSpaceDE/>
      <w:autoSpaceDN/>
      <w:adjustRightInd/>
      <w:spacing w:after="260"/>
      <w:jc w:val="both"/>
      <w:textAlignment w:val="auto"/>
    </w:pPr>
    <w:rPr>
      <w:rFonts w:eastAsia="SimSun"/>
      <w:sz w:val="22"/>
      <w:szCs w:val="22"/>
      <w:lang w:val="en-GB" w:eastAsia="zh-CN"/>
    </w:rPr>
  </w:style>
  <w:style w:type="paragraph" w:customStyle="1" w:styleId="Default">
    <w:name w:val="Default"/>
    <w:rsid w:val="009B0FCA"/>
    <w:pPr>
      <w:autoSpaceDE w:val="0"/>
      <w:autoSpaceDN w:val="0"/>
      <w:adjustRightInd w:val="0"/>
    </w:pPr>
    <w:rPr>
      <w:rFonts w:ascii="Arial" w:hAnsi="Arial" w:cs="Arial"/>
      <w:color w:val="000000"/>
      <w:sz w:val="24"/>
      <w:szCs w:val="24"/>
      <w:lang w:eastAsia="ko-KR"/>
    </w:rPr>
  </w:style>
  <w:style w:type="paragraph" w:styleId="ListParagraph">
    <w:name w:val="List Paragraph"/>
    <w:basedOn w:val="Normal"/>
    <w:qFormat/>
    <w:rsid w:val="00A775FD"/>
    <w:pPr>
      <w:overflowPunct/>
      <w:autoSpaceDE/>
      <w:autoSpaceDN/>
      <w:adjustRightInd/>
      <w:spacing w:after="0"/>
      <w:ind w:left="720"/>
      <w:textAlignment w:val="auto"/>
    </w:pPr>
    <w:rPr>
      <w:rFonts w:cs="Arial"/>
      <w:szCs w:val="24"/>
    </w:rPr>
  </w:style>
  <w:style w:type="paragraph" w:customStyle="1" w:styleId="ParagraphIndented">
    <w:name w:val="Paragraph Indented"/>
    <w:basedOn w:val="Normal"/>
    <w:rsid w:val="00EE7857"/>
    <w:pPr>
      <w:ind w:left="567"/>
    </w:pPr>
  </w:style>
  <w:style w:type="paragraph" w:customStyle="1" w:styleId="Bulletlist">
    <w:name w:val="Bullet list"/>
    <w:rsid w:val="00CB523D"/>
    <w:pPr>
      <w:numPr>
        <w:numId w:val="8"/>
      </w:numPr>
      <w:tabs>
        <w:tab w:val="left" w:pos="605"/>
        <w:tab w:val="left" w:pos="3380"/>
        <w:tab w:val="left" w:pos="4419"/>
      </w:tabs>
    </w:pPr>
    <w:rPr>
      <w:color w:val="800080"/>
      <w:lang w:val="en-US" w:eastAsia="en-US"/>
    </w:rPr>
  </w:style>
  <w:style w:type="paragraph" w:styleId="CommentText">
    <w:name w:val="annotation text"/>
    <w:basedOn w:val="Normal"/>
    <w:semiHidden/>
    <w:rsid w:val="00B24F0C"/>
  </w:style>
  <w:style w:type="paragraph" w:customStyle="1" w:styleId="StyleTitleHelveticaLightBlue">
    <w:name w:val="Style Title + Helvetica Light Blue"/>
    <w:basedOn w:val="Title"/>
    <w:rsid w:val="00AF24DD"/>
    <w:rPr>
      <w:rFonts w:ascii="Helvetica" w:hAnsi="Helvetica"/>
      <w:bCs/>
      <w:color w:val="008000"/>
    </w:rPr>
  </w:style>
  <w:style w:type="paragraph" w:customStyle="1" w:styleId="TableBullets">
    <w:name w:val="Table Bullets"/>
    <w:basedOn w:val="Normal"/>
    <w:rsid w:val="004C34CB"/>
    <w:pPr>
      <w:numPr>
        <w:numId w:val="9"/>
      </w:numPr>
      <w:overflowPunct/>
      <w:autoSpaceDE/>
      <w:autoSpaceDN/>
      <w:adjustRightInd/>
      <w:spacing w:after="0"/>
      <w:textAlignment w:val="auto"/>
    </w:pPr>
    <w:rPr>
      <w:rFonts w:ascii="Arial Narrow" w:hAnsi="Arial Narrow"/>
    </w:rPr>
  </w:style>
  <w:style w:type="paragraph" w:customStyle="1" w:styleId="TableBullets1">
    <w:name w:val="Table Bullets1"/>
    <w:basedOn w:val="TableBullets"/>
    <w:rsid w:val="004C34CB"/>
    <w:pPr>
      <w:spacing w:after="60"/>
    </w:pPr>
    <w:rPr>
      <w:rFonts w:ascii="Times New Roman" w:hAnsi="Times New Roman"/>
      <w:sz w:val="22"/>
      <w:szCs w:val="22"/>
    </w:rPr>
  </w:style>
  <w:style w:type="paragraph" w:customStyle="1" w:styleId="Maintableheader">
    <w:name w:val="Main table header"/>
    <w:basedOn w:val="Normal"/>
    <w:rsid w:val="004C34CB"/>
    <w:pPr>
      <w:overflowPunct/>
      <w:autoSpaceDE/>
      <w:autoSpaceDN/>
      <w:adjustRightInd/>
      <w:spacing w:before="60" w:after="60"/>
      <w:jc w:val="center"/>
      <w:textAlignment w:val="auto"/>
    </w:pPr>
    <w:rPr>
      <w:rFonts w:cs="Arial"/>
      <w:b/>
      <w:color w:val="000099"/>
    </w:rPr>
  </w:style>
  <w:style w:type="paragraph" w:customStyle="1" w:styleId="CNParagraph">
    <w:name w:val="CN Paragraph"/>
    <w:link w:val="CNParagraphChar"/>
    <w:rsid w:val="002B4D28"/>
    <w:pPr>
      <w:spacing w:before="80" w:after="80"/>
      <w:ind w:left="720"/>
    </w:pPr>
    <w:rPr>
      <w:rFonts w:ascii="Arial" w:hAnsi="Arial"/>
      <w:szCs w:val="18"/>
      <w:lang w:val="en-US" w:eastAsia="en-US"/>
    </w:rPr>
  </w:style>
  <w:style w:type="character" w:customStyle="1" w:styleId="CNParagraphChar">
    <w:name w:val="CN Paragraph Char"/>
    <w:link w:val="CNParagraph"/>
    <w:rsid w:val="002B4D28"/>
    <w:rPr>
      <w:rFonts w:ascii="Arial" w:hAnsi="Arial"/>
      <w:szCs w:val="18"/>
      <w:lang w:val="en-US" w:eastAsia="en-US"/>
    </w:rPr>
  </w:style>
  <w:style w:type="character" w:styleId="Strong">
    <w:name w:val="Strong"/>
    <w:qFormat/>
    <w:rsid w:val="00B56E1C"/>
    <w:rPr>
      <w:b/>
      <w:bCs/>
    </w:rPr>
  </w:style>
  <w:style w:type="paragraph" w:customStyle="1" w:styleId="ColumnCell">
    <w:name w:val="Column Cell"/>
    <w:basedOn w:val="Normal"/>
    <w:rsid w:val="001920F3"/>
    <w:pPr>
      <w:overflowPunct/>
      <w:autoSpaceDE/>
      <w:autoSpaceDN/>
      <w:adjustRightInd/>
      <w:spacing w:after="0"/>
      <w:textAlignment w:val="auto"/>
    </w:pPr>
    <w:rPr>
      <w:rFonts w:ascii="Book Antiqua" w:hAnsi="Book Antiqua"/>
      <w:sz w:val="22"/>
      <w:lang w:val="en-GB"/>
    </w:rPr>
  </w:style>
  <w:style w:type="character" w:styleId="Hyperlink">
    <w:name w:val="Hyperlink"/>
    <w:basedOn w:val="DefaultParagraphFont"/>
    <w:rsid w:val="00F65A26"/>
    <w:rPr>
      <w:color w:val="0563C1" w:themeColor="hyperlink"/>
      <w:u w:val="single"/>
    </w:rPr>
  </w:style>
  <w:style w:type="table" w:styleId="PlainTable1">
    <w:name w:val="Plain Table 1"/>
    <w:basedOn w:val="TableNormal"/>
    <w:uiPriority w:val="41"/>
    <w:rsid w:val="008F04A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F04A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39869">
      <w:bodyDiv w:val="1"/>
      <w:marLeft w:val="0"/>
      <w:marRight w:val="0"/>
      <w:marTop w:val="0"/>
      <w:marBottom w:val="0"/>
      <w:divBdr>
        <w:top w:val="none" w:sz="0" w:space="0" w:color="auto"/>
        <w:left w:val="none" w:sz="0" w:space="0" w:color="auto"/>
        <w:bottom w:val="none" w:sz="0" w:space="0" w:color="auto"/>
        <w:right w:val="none" w:sz="0" w:space="0" w:color="auto"/>
      </w:divBdr>
      <w:divsChild>
        <w:div w:id="627932489">
          <w:marLeft w:val="0"/>
          <w:marRight w:val="0"/>
          <w:marTop w:val="0"/>
          <w:marBottom w:val="0"/>
          <w:divBdr>
            <w:top w:val="none" w:sz="0" w:space="0" w:color="auto"/>
            <w:left w:val="none" w:sz="0" w:space="0" w:color="auto"/>
            <w:bottom w:val="none" w:sz="0" w:space="0" w:color="auto"/>
            <w:right w:val="none" w:sz="0" w:space="0" w:color="auto"/>
          </w:divBdr>
          <w:divsChild>
            <w:div w:id="166959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0190">
      <w:bodyDiv w:val="1"/>
      <w:marLeft w:val="0"/>
      <w:marRight w:val="0"/>
      <w:marTop w:val="0"/>
      <w:marBottom w:val="0"/>
      <w:divBdr>
        <w:top w:val="none" w:sz="0" w:space="0" w:color="auto"/>
        <w:left w:val="none" w:sz="0" w:space="0" w:color="auto"/>
        <w:bottom w:val="none" w:sz="0" w:space="0" w:color="auto"/>
        <w:right w:val="none" w:sz="0" w:space="0" w:color="auto"/>
      </w:divBdr>
      <w:divsChild>
        <w:div w:id="1707217511">
          <w:marLeft w:val="0"/>
          <w:marRight w:val="0"/>
          <w:marTop w:val="0"/>
          <w:marBottom w:val="0"/>
          <w:divBdr>
            <w:top w:val="none" w:sz="0" w:space="0" w:color="auto"/>
            <w:left w:val="none" w:sz="0" w:space="0" w:color="auto"/>
            <w:bottom w:val="none" w:sz="0" w:space="0" w:color="auto"/>
            <w:right w:val="none" w:sz="0" w:space="0" w:color="auto"/>
          </w:divBdr>
          <w:divsChild>
            <w:div w:id="100069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62457">
      <w:bodyDiv w:val="1"/>
      <w:marLeft w:val="0"/>
      <w:marRight w:val="0"/>
      <w:marTop w:val="0"/>
      <w:marBottom w:val="0"/>
      <w:divBdr>
        <w:top w:val="none" w:sz="0" w:space="0" w:color="auto"/>
        <w:left w:val="none" w:sz="0" w:space="0" w:color="auto"/>
        <w:bottom w:val="none" w:sz="0" w:space="0" w:color="auto"/>
        <w:right w:val="none" w:sz="0" w:space="0" w:color="auto"/>
      </w:divBdr>
    </w:div>
    <w:div w:id="120615698">
      <w:bodyDiv w:val="1"/>
      <w:marLeft w:val="0"/>
      <w:marRight w:val="0"/>
      <w:marTop w:val="0"/>
      <w:marBottom w:val="0"/>
      <w:divBdr>
        <w:top w:val="none" w:sz="0" w:space="0" w:color="auto"/>
        <w:left w:val="none" w:sz="0" w:space="0" w:color="auto"/>
        <w:bottom w:val="none" w:sz="0" w:space="0" w:color="auto"/>
        <w:right w:val="none" w:sz="0" w:space="0" w:color="auto"/>
      </w:divBdr>
      <w:divsChild>
        <w:div w:id="630089362">
          <w:marLeft w:val="0"/>
          <w:marRight w:val="0"/>
          <w:marTop w:val="0"/>
          <w:marBottom w:val="0"/>
          <w:divBdr>
            <w:top w:val="none" w:sz="0" w:space="0" w:color="auto"/>
            <w:left w:val="none" w:sz="0" w:space="0" w:color="auto"/>
            <w:bottom w:val="none" w:sz="0" w:space="0" w:color="auto"/>
            <w:right w:val="none" w:sz="0" w:space="0" w:color="auto"/>
          </w:divBdr>
          <w:divsChild>
            <w:div w:id="259872063">
              <w:marLeft w:val="0"/>
              <w:marRight w:val="0"/>
              <w:marTop w:val="0"/>
              <w:marBottom w:val="0"/>
              <w:divBdr>
                <w:top w:val="none" w:sz="0" w:space="0" w:color="auto"/>
                <w:left w:val="none" w:sz="0" w:space="0" w:color="auto"/>
                <w:bottom w:val="none" w:sz="0" w:space="0" w:color="auto"/>
                <w:right w:val="none" w:sz="0" w:space="0" w:color="auto"/>
              </w:divBdr>
            </w:div>
            <w:div w:id="394201910">
              <w:marLeft w:val="0"/>
              <w:marRight w:val="0"/>
              <w:marTop w:val="0"/>
              <w:marBottom w:val="0"/>
              <w:divBdr>
                <w:top w:val="none" w:sz="0" w:space="0" w:color="auto"/>
                <w:left w:val="none" w:sz="0" w:space="0" w:color="auto"/>
                <w:bottom w:val="none" w:sz="0" w:space="0" w:color="auto"/>
                <w:right w:val="none" w:sz="0" w:space="0" w:color="auto"/>
              </w:divBdr>
            </w:div>
            <w:div w:id="860168250">
              <w:marLeft w:val="0"/>
              <w:marRight w:val="0"/>
              <w:marTop w:val="0"/>
              <w:marBottom w:val="0"/>
              <w:divBdr>
                <w:top w:val="none" w:sz="0" w:space="0" w:color="auto"/>
                <w:left w:val="none" w:sz="0" w:space="0" w:color="auto"/>
                <w:bottom w:val="none" w:sz="0" w:space="0" w:color="auto"/>
                <w:right w:val="none" w:sz="0" w:space="0" w:color="auto"/>
              </w:divBdr>
            </w:div>
            <w:div w:id="1359575982">
              <w:marLeft w:val="0"/>
              <w:marRight w:val="0"/>
              <w:marTop w:val="0"/>
              <w:marBottom w:val="0"/>
              <w:divBdr>
                <w:top w:val="none" w:sz="0" w:space="0" w:color="auto"/>
                <w:left w:val="none" w:sz="0" w:space="0" w:color="auto"/>
                <w:bottom w:val="none" w:sz="0" w:space="0" w:color="auto"/>
                <w:right w:val="none" w:sz="0" w:space="0" w:color="auto"/>
              </w:divBdr>
            </w:div>
            <w:div w:id="1504394342">
              <w:marLeft w:val="0"/>
              <w:marRight w:val="0"/>
              <w:marTop w:val="0"/>
              <w:marBottom w:val="0"/>
              <w:divBdr>
                <w:top w:val="none" w:sz="0" w:space="0" w:color="auto"/>
                <w:left w:val="none" w:sz="0" w:space="0" w:color="auto"/>
                <w:bottom w:val="none" w:sz="0" w:space="0" w:color="auto"/>
                <w:right w:val="none" w:sz="0" w:space="0" w:color="auto"/>
              </w:divBdr>
            </w:div>
            <w:div w:id="1599365158">
              <w:marLeft w:val="0"/>
              <w:marRight w:val="0"/>
              <w:marTop w:val="0"/>
              <w:marBottom w:val="0"/>
              <w:divBdr>
                <w:top w:val="none" w:sz="0" w:space="0" w:color="auto"/>
                <w:left w:val="none" w:sz="0" w:space="0" w:color="auto"/>
                <w:bottom w:val="none" w:sz="0" w:space="0" w:color="auto"/>
                <w:right w:val="none" w:sz="0" w:space="0" w:color="auto"/>
              </w:divBdr>
            </w:div>
            <w:div w:id="2015298736">
              <w:marLeft w:val="0"/>
              <w:marRight w:val="0"/>
              <w:marTop w:val="0"/>
              <w:marBottom w:val="0"/>
              <w:divBdr>
                <w:top w:val="none" w:sz="0" w:space="0" w:color="auto"/>
                <w:left w:val="none" w:sz="0" w:space="0" w:color="auto"/>
                <w:bottom w:val="none" w:sz="0" w:space="0" w:color="auto"/>
                <w:right w:val="none" w:sz="0" w:space="0" w:color="auto"/>
              </w:divBdr>
            </w:div>
            <w:div w:id="208745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8455">
      <w:bodyDiv w:val="1"/>
      <w:marLeft w:val="0"/>
      <w:marRight w:val="0"/>
      <w:marTop w:val="0"/>
      <w:marBottom w:val="0"/>
      <w:divBdr>
        <w:top w:val="none" w:sz="0" w:space="0" w:color="auto"/>
        <w:left w:val="none" w:sz="0" w:space="0" w:color="auto"/>
        <w:bottom w:val="none" w:sz="0" w:space="0" w:color="auto"/>
        <w:right w:val="none" w:sz="0" w:space="0" w:color="auto"/>
      </w:divBdr>
      <w:divsChild>
        <w:div w:id="1295909822">
          <w:marLeft w:val="0"/>
          <w:marRight w:val="0"/>
          <w:marTop w:val="0"/>
          <w:marBottom w:val="0"/>
          <w:divBdr>
            <w:top w:val="none" w:sz="0" w:space="0" w:color="auto"/>
            <w:left w:val="none" w:sz="0" w:space="0" w:color="auto"/>
            <w:bottom w:val="none" w:sz="0" w:space="0" w:color="auto"/>
            <w:right w:val="none" w:sz="0" w:space="0" w:color="auto"/>
          </w:divBdr>
          <w:divsChild>
            <w:div w:id="16713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4115">
      <w:bodyDiv w:val="1"/>
      <w:marLeft w:val="0"/>
      <w:marRight w:val="0"/>
      <w:marTop w:val="0"/>
      <w:marBottom w:val="0"/>
      <w:divBdr>
        <w:top w:val="none" w:sz="0" w:space="0" w:color="auto"/>
        <w:left w:val="none" w:sz="0" w:space="0" w:color="auto"/>
        <w:bottom w:val="none" w:sz="0" w:space="0" w:color="auto"/>
        <w:right w:val="none" w:sz="0" w:space="0" w:color="auto"/>
      </w:divBdr>
      <w:divsChild>
        <w:div w:id="1313095054">
          <w:marLeft w:val="0"/>
          <w:marRight w:val="0"/>
          <w:marTop w:val="0"/>
          <w:marBottom w:val="0"/>
          <w:divBdr>
            <w:top w:val="none" w:sz="0" w:space="0" w:color="auto"/>
            <w:left w:val="none" w:sz="0" w:space="0" w:color="auto"/>
            <w:bottom w:val="none" w:sz="0" w:space="0" w:color="auto"/>
            <w:right w:val="none" w:sz="0" w:space="0" w:color="auto"/>
          </w:divBdr>
          <w:divsChild>
            <w:div w:id="87688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6554">
      <w:bodyDiv w:val="1"/>
      <w:marLeft w:val="0"/>
      <w:marRight w:val="0"/>
      <w:marTop w:val="0"/>
      <w:marBottom w:val="0"/>
      <w:divBdr>
        <w:top w:val="none" w:sz="0" w:space="0" w:color="auto"/>
        <w:left w:val="none" w:sz="0" w:space="0" w:color="auto"/>
        <w:bottom w:val="none" w:sz="0" w:space="0" w:color="auto"/>
        <w:right w:val="none" w:sz="0" w:space="0" w:color="auto"/>
      </w:divBdr>
      <w:divsChild>
        <w:div w:id="2013019674">
          <w:marLeft w:val="0"/>
          <w:marRight w:val="0"/>
          <w:marTop w:val="0"/>
          <w:marBottom w:val="0"/>
          <w:divBdr>
            <w:top w:val="none" w:sz="0" w:space="0" w:color="auto"/>
            <w:left w:val="none" w:sz="0" w:space="0" w:color="auto"/>
            <w:bottom w:val="none" w:sz="0" w:space="0" w:color="auto"/>
            <w:right w:val="none" w:sz="0" w:space="0" w:color="auto"/>
          </w:divBdr>
          <w:divsChild>
            <w:div w:id="278882457">
              <w:marLeft w:val="0"/>
              <w:marRight w:val="0"/>
              <w:marTop w:val="0"/>
              <w:marBottom w:val="0"/>
              <w:divBdr>
                <w:top w:val="none" w:sz="0" w:space="0" w:color="auto"/>
                <w:left w:val="none" w:sz="0" w:space="0" w:color="auto"/>
                <w:bottom w:val="none" w:sz="0" w:space="0" w:color="auto"/>
                <w:right w:val="none" w:sz="0" w:space="0" w:color="auto"/>
              </w:divBdr>
            </w:div>
            <w:div w:id="832993751">
              <w:marLeft w:val="0"/>
              <w:marRight w:val="0"/>
              <w:marTop w:val="0"/>
              <w:marBottom w:val="0"/>
              <w:divBdr>
                <w:top w:val="none" w:sz="0" w:space="0" w:color="auto"/>
                <w:left w:val="none" w:sz="0" w:space="0" w:color="auto"/>
                <w:bottom w:val="none" w:sz="0" w:space="0" w:color="auto"/>
                <w:right w:val="none" w:sz="0" w:space="0" w:color="auto"/>
              </w:divBdr>
            </w:div>
            <w:div w:id="1183980965">
              <w:marLeft w:val="0"/>
              <w:marRight w:val="0"/>
              <w:marTop w:val="0"/>
              <w:marBottom w:val="0"/>
              <w:divBdr>
                <w:top w:val="none" w:sz="0" w:space="0" w:color="auto"/>
                <w:left w:val="none" w:sz="0" w:space="0" w:color="auto"/>
                <w:bottom w:val="none" w:sz="0" w:space="0" w:color="auto"/>
                <w:right w:val="none" w:sz="0" w:space="0" w:color="auto"/>
              </w:divBdr>
            </w:div>
            <w:div w:id="1245845451">
              <w:marLeft w:val="0"/>
              <w:marRight w:val="0"/>
              <w:marTop w:val="0"/>
              <w:marBottom w:val="0"/>
              <w:divBdr>
                <w:top w:val="none" w:sz="0" w:space="0" w:color="auto"/>
                <w:left w:val="none" w:sz="0" w:space="0" w:color="auto"/>
                <w:bottom w:val="none" w:sz="0" w:space="0" w:color="auto"/>
                <w:right w:val="none" w:sz="0" w:space="0" w:color="auto"/>
              </w:divBdr>
            </w:div>
            <w:div w:id="1269587259">
              <w:marLeft w:val="0"/>
              <w:marRight w:val="0"/>
              <w:marTop w:val="0"/>
              <w:marBottom w:val="0"/>
              <w:divBdr>
                <w:top w:val="none" w:sz="0" w:space="0" w:color="auto"/>
                <w:left w:val="none" w:sz="0" w:space="0" w:color="auto"/>
                <w:bottom w:val="none" w:sz="0" w:space="0" w:color="auto"/>
                <w:right w:val="none" w:sz="0" w:space="0" w:color="auto"/>
              </w:divBdr>
            </w:div>
            <w:div w:id="1703940069">
              <w:marLeft w:val="0"/>
              <w:marRight w:val="0"/>
              <w:marTop w:val="0"/>
              <w:marBottom w:val="0"/>
              <w:divBdr>
                <w:top w:val="none" w:sz="0" w:space="0" w:color="auto"/>
                <w:left w:val="none" w:sz="0" w:space="0" w:color="auto"/>
                <w:bottom w:val="none" w:sz="0" w:space="0" w:color="auto"/>
                <w:right w:val="none" w:sz="0" w:space="0" w:color="auto"/>
              </w:divBdr>
            </w:div>
            <w:div w:id="1718358948">
              <w:marLeft w:val="0"/>
              <w:marRight w:val="0"/>
              <w:marTop w:val="0"/>
              <w:marBottom w:val="0"/>
              <w:divBdr>
                <w:top w:val="none" w:sz="0" w:space="0" w:color="auto"/>
                <w:left w:val="none" w:sz="0" w:space="0" w:color="auto"/>
                <w:bottom w:val="none" w:sz="0" w:space="0" w:color="auto"/>
                <w:right w:val="none" w:sz="0" w:space="0" w:color="auto"/>
              </w:divBdr>
            </w:div>
            <w:div w:id="173670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3968">
      <w:bodyDiv w:val="1"/>
      <w:marLeft w:val="0"/>
      <w:marRight w:val="0"/>
      <w:marTop w:val="0"/>
      <w:marBottom w:val="0"/>
      <w:divBdr>
        <w:top w:val="none" w:sz="0" w:space="0" w:color="auto"/>
        <w:left w:val="none" w:sz="0" w:space="0" w:color="auto"/>
        <w:bottom w:val="none" w:sz="0" w:space="0" w:color="auto"/>
        <w:right w:val="none" w:sz="0" w:space="0" w:color="auto"/>
      </w:divBdr>
      <w:divsChild>
        <w:div w:id="366301914">
          <w:marLeft w:val="0"/>
          <w:marRight w:val="0"/>
          <w:marTop w:val="0"/>
          <w:marBottom w:val="0"/>
          <w:divBdr>
            <w:top w:val="none" w:sz="0" w:space="0" w:color="auto"/>
            <w:left w:val="none" w:sz="0" w:space="0" w:color="auto"/>
            <w:bottom w:val="none" w:sz="0" w:space="0" w:color="auto"/>
            <w:right w:val="none" w:sz="0" w:space="0" w:color="auto"/>
          </w:divBdr>
          <w:divsChild>
            <w:div w:id="150250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09728">
      <w:bodyDiv w:val="1"/>
      <w:marLeft w:val="0"/>
      <w:marRight w:val="0"/>
      <w:marTop w:val="0"/>
      <w:marBottom w:val="0"/>
      <w:divBdr>
        <w:top w:val="none" w:sz="0" w:space="0" w:color="auto"/>
        <w:left w:val="none" w:sz="0" w:space="0" w:color="auto"/>
        <w:bottom w:val="none" w:sz="0" w:space="0" w:color="auto"/>
        <w:right w:val="none" w:sz="0" w:space="0" w:color="auto"/>
      </w:divBdr>
    </w:div>
    <w:div w:id="478497744">
      <w:bodyDiv w:val="1"/>
      <w:marLeft w:val="0"/>
      <w:marRight w:val="0"/>
      <w:marTop w:val="0"/>
      <w:marBottom w:val="0"/>
      <w:divBdr>
        <w:top w:val="none" w:sz="0" w:space="0" w:color="auto"/>
        <w:left w:val="none" w:sz="0" w:space="0" w:color="auto"/>
        <w:bottom w:val="none" w:sz="0" w:space="0" w:color="auto"/>
        <w:right w:val="none" w:sz="0" w:space="0" w:color="auto"/>
      </w:divBdr>
      <w:divsChild>
        <w:div w:id="199098549">
          <w:marLeft w:val="547"/>
          <w:marRight w:val="0"/>
          <w:marTop w:val="0"/>
          <w:marBottom w:val="0"/>
          <w:divBdr>
            <w:top w:val="none" w:sz="0" w:space="0" w:color="auto"/>
            <w:left w:val="none" w:sz="0" w:space="0" w:color="auto"/>
            <w:bottom w:val="none" w:sz="0" w:space="0" w:color="auto"/>
            <w:right w:val="none" w:sz="0" w:space="0" w:color="auto"/>
          </w:divBdr>
        </w:div>
        <w:div w:id="412240994">
          <w:marLeft w:val="547"/>
          <w:marRight w:val="0"/>
          <w:marTop w:val="0"/>
          <w:marBottom w:val="0"/>
          <w:divBdr>
            <w:top w:val="none" w:sz="0" w:space="0" w:color="auto"/>
            <w:left w:val="none" w:sz="0" w:space="0" w:color="auto"/>
            <w:bottom w:val="none" w:sz="0" w:space="0" w:color="auto"/>
            <w:right w:val="none" w:sz="0" w:space="0" w:color="auto"/>
          </w:divBdr>
        </w:div>
        <w:div w:id="450828306">
          <w:marLeft w:val="547"/>
          <w:marRight w:val="0"/>
          <w:marTop w:val="0"/>
          <w:marBottom w:val="0"/>
          <w:divBdr>
            <w:top w:val="none" w:sz="0" w:space="0" w:color="auto"/>
            <w:left w:val="none" w:sz="0" w:space="0" w:color="auto"/>
            <w:bottom w:val="none" w:sz="0" w:space="0" w:color="auto"/>
            <w:right w:val="none" w:sz="0" w:space="0" w:color="auto"/>
          </w:divBdr>
        </w:div>
        <w:div w:id="970479967">
          <w:marLeft w:val="547"/>
          <w:marRight w:val="0"/>
          <w:marTop w:val="0"/>
          <w:marBottom w:val="0"/>
          <w:divBdr>
            <w:top w:val="none" w:sz="0" w:space="0" w:color="auto"/>
            <w:left w:val="none" w:sz="0" w:space="0" w:color="auto"/>
            <w:bottom w:val="none" w:sz="0" w:space="0" w:color="auto"/>
            <w:right w:val="none" w:sz="0" w:space="0" w:color="auto"/>
          </w:divBdr>
        </w:div>
        <w:div w:id="994143198">
          <w:marLeft w:val="547"/>
          <w:marRight w:val="0"/>
          <w:marTop w:val="0"/>
          <w:marBottom w:val="0"/>
          <w:divBdr>
            <w:top w:val="none" w:sz="0" w:space="0" w:color="auto"/>
            <w:left w:val="none" w:sz="0" w:space="0" w:color="auto"/>
            <w:bottom w:val="none" w:sz="0" w:space="0" w:color="auto"/>
            <w:right w:val="none" w:sz="0" w:space="0" w:color="auto"/>
          </w:divBdr>
        </w:div>
        <w:div w:id="1484004975">
          <w:marLeft w:val="547"/>
          <w:marRight w:val="0"/>
          <w:marTop w:val="0"/>
          <w:marBottom w:val="0"/>
          <w:divBdr>
            <w:top w:val="none" w:sz="0" w:space="0" w:color="auto"/>
            <w:left w:val="none" w:sz="0" w:space="0" w:color="auto"/>
            <w:bottom w:val="none" w:sz="0" w:space="0" w:color="auto"/>
            <w:right w:val="none" w:sz="0" w:space="0" w:color="auto"/>
          </w:divBdr>
        </w:div>
        <w:div w:id="1551843362">
          <w:marLeft w:val="547"/>
          <w:marRight w:val="0"/>
          <w:marTop w:val="0"/>
          <w:marBottom w:val="0"/>
          <w:divBdr>
            <w:top w:val="none" w:sz="0" w:space="0" w:color="auto"/>
            <w:left w:val="none" w:sz="0" w:space="0" w:color="auto"/>
            <w:bottom w:val="none" w:sz="0" w:space="0" w:color="auto"/>
            <w:right w:val="none" w:sz="0" w:space="0" w:color="auto"/>
          </w:divBdr>
        </w:div>
        <w:div w:id="1686054275">
          <w:marLeft w:val="547"/>
          <w:marRight w:val="0"/>
          <w:marTop w:val="0"/>
          <w:marBottom w:val="0"/>
          <w:divBdr>
            <w:top w:val="none" w:sz="0" w:space="0" w:color="auto"/>
            <w:left w:val="none" w:sz="0" w:space="0" w:color="auto"/>
            <w:bottom w:val="none" w:sz="0" w:space="0" w:color="auto"/>
            <w:right w:val="none" w:sz="0" w:space="0" w:color="auto"/>
          </w:divBdr>
        </w:div>
      </w:divsChild>
    </w:div>
    <w:div w:id="564075265">
      <w:bodyDiv w:val="1"/>
      <w:marLeft w:val="0"/>
      <w:marRight w:val="0"/>
      <w:marTop w:val="0"/>
      <w:marBottom w:val="0"/>
      <w:divBdr>
        <w:top w:val="none" w:sz="0" w:space="0" w:color="auto"/>
        <w:left w:val="none" w:sz="0" w:space="0" w:color="auto"/>
        <w:bottom w:val="none" w:sz="0" w:space="0" w:color="auto"/>
        <w:right w:val="none" w:sz="0" w:space="0" w:color="auto"/>
      </w:divBdr>
    </w:div>
    <w:div w:id="594437872">
      <w:bodyDiv w:val="1"/>
      <w:marLeft w:val="0"/>
      <w:marRight w:val="0"/>
      <w:marTop w:val="0"/>
      <w:marBottom w:val="0"/>
      <w:divBdr>
        <w:top w:val="none" w:sz="0" w:space="0" w:color="auto"/>
        <w:left w:val="none" w:sz="0" w:space="0" w:color="auto"/>
        <w:bottom w:val="none" w:sz="0" w:space="0" w:color="auto"/>
        <w:right w:val="none" w:sz="0" w:space="0" w:color="auto"/>
      </w:divBdr>
    </w:div>
    <w:div w:id="624120330">
      <w:bodyDiv w:val="1"/>
      <w:marLeft w:val="0"/>
      <w:marRight w:val="0"/>
      <w:marTop w:val="0"/>
      <w:marBottom w:val="0"/>
      <w:divBdr>
        <w:top w:val="none" w:sz="0" w:space="0" w:color="auto"/>
        <w:left w:val="none" w:sz="0" w:space="0" w:color="auto"/>
        <w:bottom w:val="none" w:sz="0" w:space="0" w:color="auto"/>
        <w:right w:val="none" w:sz="0" w:space="0" w:color="auto"/>
      </w:divBdr>
    </w:div>
    <w:div w:id="634406754">
      <w:bodyDiv w:val="1"/>
      <w:marLeft w:val="0"/>
      <w:marRight w:val="0"/>
      <w:marTop w:val="0"/>
      <w:marBottom w:val="0"/>
      <w:divBdr>
        <w:top w:val="none" w:sz="0" w:space="0" w:color="auto"/>
        <w:left w:val="none" w:sz="0" w:space="0" w:color="auto"/>
        <w:bottom w:val="none" w:sz="0" w:space="0" w:color="auto"/>
        <w:right w:val="none" w:sz="0" w:space="0" w:color="auto"/>
      </w:divBdr>
    </w:div>
    <w:div w:id="698701156">
      <w:bodyDiv w:val="1"/>
      <w:marLeft w:val="0"/>
      <w:marRight w:val="0"/>
      <w:marTop w:val="0"/>
      <w:marBottom w:val="0"/>
      <w:divBdr>
        <w:top w:val="none" w:sz="0" w:space="0" w:color="auto"/>
        <w:left w:val="none" w:sz="0" w:space="0" w:color="auto"/>
        <w:bottom w:val="none" w:sz="0" w:space="0" w:color="auto"/>
        <w:right w:val="none" w:sz="0" w:space="0" w:color="auto"/>
      </w:divBdr>
      <w:divsChild>
        <w:div w:id="372922622">
          <w:marLeft w:val="0"/>
          <w:marRight w:val="0"/>
          <w:marTop w:val="0"/>
          <w:marBottom w:val="0"/>
          <w:divBdr>
            <w:top w:val="none" w:sz="0" w:space="0" w:color="auto"/>
            <w:left w:val="none" w:sz="0" w:space="0" w:color="auto"/>
            <w:bottom w:val="none" w:sz="0" w:space="0" w:color="auto"/>
            <w:right w:val="none" w:sz="0" w:space="0" w:color="auto"/>
          </w:divBdr>
          <w:divsChild>
            <w:div w:id="201552682">
              <w:marLeft w:val="0"/>
              <w:marRight w:val="0"/>
              <w:marTop w:val="0"/>
              <w:marBottom w:val="0"/>
              <w:divBdr>
                <w:top w:val="none" w:sz="0" w:space="0" w:color="auto"/>
                <w:left w:val="none" w:sz="0" w:space="0" w:color="auto"/>
                <w:bottom w:val="none" w:sz="0" w:space="0" w:color="auto"/>
                <w:right w:val="none" w:sz="0" w:space="0" w:color="auto"/>
              </w:divBdr>
            </w:div>
            <w:div w:id="563033362">
              <w:marLeft w:val="0"/>
              <w:marRight w:val="0"/>
              <w:marTop w:val="0"/>
              <w:marBottom w:val="0"/>
              <w:divBdr>
                <w:top w:val="none" w:sz="0" w:space="0" w:color="auto"/>
                <w:left w:val="none" w:sz="0" w:space="0" w:color="auto"/>
                <w:bottom w:val="none" w:sz="0" w:space="0" w:color="auto"/>
                <w:right w:val="none" w:sz="0" w:space="0" w:color="auto"/>
              </w:divBdr>
            </w:div>
            <w:div w:id="845442550">
              <w:marLeft w:val="0"/>
              <w:marRight w:val="0"/>
              <w:marTop w:val="0"/>
              <w:marBottom w:val="0"/>
              <w:divBdr>
                <w:top w:val="none" w:sz="0" w:space="0" w:color="auto"/>
                <w:left w:val="none" w:sz="0" w:space="0" w:color="auto"/>
                <w:bottom w:val="none" w:sz="0" w:space="0" w:color="auto"/>
                <w:right w:val="none" w:sz="0" w:space="0" w:color="auto"/>
              </w:divBdr>
            </w:div>
            <w:div w:id="1235580992">
              <w:marLeft w:val="0"/>
              <w:marRight w:val="0"/>
              <w:marTop w:val="0"/>
              <w:marBottom w:val="0"/>
              <w:divBdr>
                <w:top w:val="none" w:sz="0" w:space="0" w:color="auto"/>
                <w:left w:val="none" w:sz="0" w:space="0" w:color="auto"/>
                <w:bottom w:val="none" w:sz="0" w:space="0" w:color="auto"/>
                <w:right w:val="none" w:sz="0" w:space="0" w:color="auto"/>
              </w:divBdr>
            </w:div>
            <w:div w:id="12510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85308">
      <w:bodyDiv w:val="1"/>
      <w:marLeft w:val="0"/>
      <w:marRight w:val="0"/>
      <w:marTop w:val="0"/>
      <w:marBottom w:val="0"/>
      <w:divBdr>
        <w:top w:val="none" w:sz="0" w:space="0" w:color="auto"/>
        <w:left w:val="none" w:sz="0" w:space="0" w:color="auto"/>
        <w:bottom w:val="none" w:sz="0" w:space="0" w:color="auto"/>
        <w:right w:val="none" w:sz="0" w:space="0" w:color="auto"/>
      </w:divBdr>
    </w:div>
    <w:div w:id="732197960">
      <w:bodyDiv w:val="1"/>
      <w:marLeft w:val="0"/>
      <w:marRight w:val="0"/>
      <w:marTop w:val="0"/>
      <w:marBottom w:val="0"/>
      <w:divBdr>
        <w:top w:val="none" w:sz="0" w:space="0" w:color="auto"/>
        <w:left w:val="none" w:sz="0" w:space="0" w:color="auto"/>
        <w:bottom w:val="none" w:sz="0" w:space="0" w:color="auto"/>
        <w:right w:val="none" w:sz="0" w:space="0" w:color="auto"/>
      </w:divBdr>
    </w:div>
    <w:div w:id="752551034">
      <w:bodyDiv w:val="1"/>
      <w:marLeft w:val="0"/>
      <w:marRight w:val="0"/>
      <w:marTop w:val="0"/>
      <w:marBottom w:val="0"/>
      <w:divBdr>
        <w:top w:val="none" w:sz="0" w:space="0" w:color="auto"/>
        <w:left w:val="none" w:sz="0" w:space="0" w:color="auto"/>
        <w:bottom w:val="none" w:sz="0" w:space="0" w:color="auto"/>
        <w:right w:val="none" w:sz="0" w:space="0" w:color="auto"/>
      </w:divBdr>
      <w:divsChild>
        <w:div w:id="1094478586">
          <w:marLeft w:val="0"/>
          <w:marRight w:val="0"/>
          <w:marTop w:val="0"/>
          <w:marBottom w:val="0"/>
          <w:divBdr>
            <w:top w:val="none" w:sz="0" w:space="0" w:color="auto"/>
            <w:left w:val="none" w:sz="0" w:space="0" w:color="auto"/>
            <w:bottom w:val="none" w:sz="0" w:space="0" w:color="auto"/>
            <w:right w:val="none" w:sz="0" w:space="0" w:color="auto"/>
          </w:divBdr>
          <w:divsChild>
            <w:div w:id="281502682">
              <w:marLeft w:val="0"/>
              <w:marRight w:val="0"/>
              <w:marTop w:val="0"/>
              <w:marBottom w:val="0"/>
              <w:divBdr>
                <w:top w:val="none" w:sz="0" w:space="0" w:color="auto"/>
                <w:left w:val="none" w:sz="0" w:space="0" w:color="auto"/>
                <w:bottom w:val="none" w:sz="0" w:space="0" w:color="auto"/>
                <w:right w:val="none" w:sz="0" w:space="0" w:color="auto"/>
              </w:divBdr>
            </w:div>
            <w:div w:id="649556739">
              <w:marLeft w:val="0"/>
              <w:marRight w:val="0"/>
              <w:marTop w:val="0"/>
              <w:marBottom w:val="0"/>
              <w:divBdr>
                <w:top w:val="none" w:sz="0" w:space="0" w:color="auto"/>
                <w:left w:val="none" w:sz="0" w:space="0" w:color="auto"/>
                <w:bottom w:val="none" w:sz="0" w:space="0" w:color="auto"/>
                <w:right w:val="none" w:sz="0" w:space="0" w:color="auto"/>
              </w:divBdr>
            </w:div>
            <w:div w:id="713579047">
              <w:marLeft w:val="0"/>
              <w:marRight w:val="0"/>
              <w:marTop w:val="0"/>
              <w:marBottom w:val="0"/>
              <w:divBdr>
                <w:top w:val="none" w:sz="0" w:space="0" w:color="auto"/>
                <w:left w:val="none" w:sz="0" w:space="0" w:color="auto"/>
                <w:bottom w:val="none" w:sz="0" w:space="0" w:color="auto"/>
                <w:right w:val="none" w:sz="0" w:space="0" w:color="auto"/>
              </w:divBdr>
            </w:div>
            <w:div w:id="981614394">
              <w:marLeft w:val="0"/>
              <w:marRight w:val="0"/>
              <w:marTop w:val="0"/>
              <w:marBottom w:val="0"/>
              <w:divBdr>
                <w:top w:val="none" w:sz="0" w:space="0" w:color="auto"/>
                <w:left w:val="none" w:sz="0" w:space="0" w:color="auto"/>
                <w:bottom w:val="none" w:sz="0" w:space="0" w:color="auto"/>
                <w:right w:val="none" w:sz="0" w:space="0" w:color="auto"/>
              </w:divBdr>
            </w:div>
            <w:div w:id="1381319879">
              <w:marLeft w:val="0"/>
              <w:marRight w:val="0"/>
              <w:marTop w:val="0"/>
              <w:marBottom w:val="0"/>
              <w:divBdr>
                <w:top w:val="none" w:sz="0" w:space="0" w:color="auto"/>
                <w:left w:val="none" w:sz="0" w:space="0" w:color="auto"/>
                <w:bottom w:val="none" w:sz="0" w:space="0" w:color="auto"/>
                <w:right w:val="none" w:sz="0" w:space="0" w:color="auto"/>
              </w:divBdr>
            </w:div>
            <w:div w:id="1478918131">
              <w:marLeft w:val="0"/>
              <w:marRight w:val="0"/>
              <w:marTop w:val="0"/>
              <w:marBottom w:val="0"/>
              <w:divBdr>
                <w:top w:val="none" w:sz="0" w:space="0" w:color="auto"/>
                <w:left w:val="none" w:sz="0" w:space="0" w:color="auto"/>
                <w:bottom w:val="none" w:sz="0" w:space="0" w:color="auto"/>
                <w:right w:val="none" w:sz="0" w:space="0" w:color="auto"/>
              </w:divBdr>
            </w:div>
            <w:div w:id="159149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4808">
      <w:bodyDiv w:val="1"/>
      <w:marLeft w:val="0"/>
      <w:marRight w:val="0"/>
      <w:marTop w:val="0"/>
      <w:marBottom w:val="0"/>
      <w:divBdr>
        <w:top w:val="none" w:sz="0" w:space="0" w:color="auto"/>
        <w:left w:val="none" w:sz="0" w:space="0" w:color="auto"/>
        <w:bottom w:val="none" w:sz="0" w:space="0" w:color="auto"/>
        <w:right w:val="none" w:sz="0" w:space="0" w:color="auto"/>
      </w:divBdr>
      <w:divsChild>
        <w:div w:id="438571114">
          <w:marLeft w:val="0"/>
          <w:marRight w:val="0"/>
          <w:marTop w:val="0"/>
          <w:marBottom w:val="0"/>
          <w:divBdr>
            <w:top w:val="none" w:sz="0" w:space="0" w:color="auto"/>
            <w:left w:val="none" w:sz="0" w:space="0" w:color="auto"/>
            <w:bottom w:val="none" w:sz="0" w:space="0" w:color="auto"/>
            <w:right w:val="none" w:sz="0" w:space="0" w:color="auto"/>
          </w:divBdr>
          <w:divsChild>
            <w:div w:id="204894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504">
      <w:bodyDiv w:val="1"/>
      <w:marLeft w:val="0"/>
      <w:marRight w:val="0"/>
      <w:marTop w:val="0"/>
      <w:marBottom w:val="0"/>
      <w:divBdr>
        <w:top w:val="none" w:sz="0" w:space="0" w:color="auto"/>
        <w:left w:val="none" w:sz="0" w:space="0" w:color="auto"/>
        <w:bottom w:val="none" w:sz="0" w:space="0" w:color="auto"/>
        <w:right w:val="none" w:sz="0" w:space="0" w:color="auto"/>
      </w:divBdr>
    </w:div>
    <w:div w:id="814220286">
      <w:bodyDiv w:val="1"/>
      <w:marLeft w:val="0"/>
      <w:marRight w:val="0"/>
      <w:marTop w:val="0"/>
      <w:marBottom w:val="0"/>
      <w:divBdr>
        <w:top w:val="none" w:sz="0" w:space="0" w:color="auto"/>
        <w:left w:val="none" w:sz="0" w:space="0" w:color="auto"/>
        <w:bottom w:val="none" w:sz="0" w:space="0" w:color="auto"/>
        <w:right w:val="none" w:sz="0" w:space="0" w:color="auto"/>
      </w:divBdr>
    </w:div>
    <w:div w:id="866455111">
      <w:bodyDiv w:val="1"/>
      <w:marLeft w:val="0"/>
      <w:marRight w:val="0"/>
      <w:marTop w:val="0"/>
      <w:marBottom w:val="0"/>
      <w:divBdr>
        <w:top w:val="none" w:sz="0" w:space="0" w:color="auto"/>
        <w:left w:val="none" w:sz="0" w:space="0" w:color="auto"/>
        <w:bottom w:val="none" w:sz="0" w:space="0" w:color="auto"/>
        <w:right w:val="none" w:sz="0" w:space="0" w:color="auto"/>
      </w:divBdr>
    </w:div>
    <w:div w:id="981622404">
      <w:bodyDiv w:val="1"/>
      <w:marLeft w:val="0"/>
      <w:marRight w:val="0"/>
      <w:marTop w:val="0"/>
      <w:marBottom w:val="0"/>
      <w:divBdr>
        <w:top w:val="none" w:sz="0" w:space="0" w:color="auto"/>
        <w:left w:val="none" w:sz="0" w:space="0" w:color="auto"/>
        <w:bottom w:val="none" w:sz="0" w:space="0" w:color="auto"/>
        <w:right w:val="none" w:sz="0" w:space="0" w:color="auto"/>
      </w:divBdr>
    </w:div>
    <w:div w:id="985859252">
      <w:bodyDiv w:val="1"/>
      <w:marLeft w:val="0"/>
      <w:marRight w:val="0"/>
      <w:marTop w:val="0"/>
      <w:marBottom w:val="0"/>
      <w:divBdr>
        <w:top w:val="none" w:sz="0" w:space="0" w:color="auto"/>
        <w:left w:val="none" w:sz="0" w:space="0" w:color="auto"/>
        <w:bottom w:val="none" w:sz="0" w:space="0" w:color="auto"/>
        <w:right w:val="none" w:sz="0" w:space="0" w:color="auto"/>
      </w:divBdr>
    </w:div>
    <w:div w:id="990518999">
      <w:bodyDiv w:val="1"/>
      <w:marLeft w:val="0"/>
      <w:marRight w:val="0"/>
      <w:marTop w:val="0"/>
      <w:marBottom w:val="0"/>
      <w:divBdr>
        <w:top w:val="none" w:sz="0" w:space="0" w:color="auto"/>
        <w:left w:val="none" w:sz="0" w:space="0" w:color="auto"/>
        <w:bottom w:val="none" w:sz="0" w:space="0" w:color="auto"/>
        <w:right w:val="none" w:sz="0" w:space="0" w:color="auto"/>
      </w:divBdr>
      <w:divsChild>
        <w:div w:id="1977685755">
          <w:marLeft w:val="0"/>
          <w:marRight w:val="0"/>
          <w:marTop w:val="0"/>
          <w:marBottom w:val="0"/>
          <w:divBdr>
            <w:top w:val="none" w:sz="0" w:space="0" w:color="auto"/>
            <w:left w:val="none" w:sz="0" w:space="0" w:color="auto"/>
            <w:bottom w:val="none" w:sz="0" w:space="0" w:color="auto"/>
            <w:right w:val="none" w:sz="0" w:space="0" w:color="auto"/>
          </w:divBdr>
          <w:divsChild>
            <w:div w:id="889417298">
              <w:marLeft w:val="0"/>
              <w:marRight w:val="0"/>
              <w:marTop w:val="0"/>
              <w:marBottom w:val="0"/>
              <w:divBdr>
                <w:top w:val="none" w:sz="0" w:space="0" w:color="auto"/>
                <w:left w:val="none" w:sz="0" w:space="0" w:color="auto"/>
                <w:bottom w:val="none" w:sz="0" w:space="0" w:color="auto"/>
                <w:right w:val="none" w:sz="0" w:space="0" w:color="auto"/>
              </w:divBdr>
            </w:div>
            <w:div w:id="177932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143328">
      <w:bodyDiv w:val="1"/>
      <w:marLeft w:val="0"/>
      <w:marRight w:val="0"/>
      <w:marTop w:val="0"/>
      <w:marBottom w:val="0"/>
      <w:divBdr>
        <w:top w:val="none" w:sz="0" w:space="0" w:color="auto"/>
        <w:left w:val="none" w:sz="0" w:space="0" w:color="auto"/>
        <w:bottom w:val="none" w:sz="0" w:space="0" w:color="auto"/>
        <w:right w:val="none" w:sz="0" w:space="0" w:color="auto"/>
      </w:divBdr>
    </w:div>
    <w:div w:id="1078476163">
      <w:bodyDiv w:val="1"/>
      <w:marLeft w:val="0"/>
      <w:marRight w:val="0"/>
      <w:marTop w:val="0"/>
      <w:marBottom w:val="0"/>
      <w:divBdr>
        <w:top w:val="none" w:sz="0" w:space="0" w:color="auto"/>
        <w:left w:val="none" w:sz="0" w:space="0" w:color="auto"/>
        <w:bottom w:val="none" w:sz="0" w:space="0" w:color="auto"/>
        <w:right w:val="none" w:sz="0" w:space="0" w:color="auto"/>
      </w:divBdr>
    </w:div>
    <w:div w:id="1101726853">
      <w:bodyDiv w:val="1"/>
      <w:marLeft w:val="0"/>
      <w:marRight w:val="0"/>
      <w:marTop w:val="0"/>
      <w:marBottom w:val="0"/>
      <w:divBdr>
        <w:top w:val="none" w:sz="0" w:space="0" w:color="auto"/>
        <w:left w:val="none" w:sz="0" w:space="0" w:color="auto"/>
        <w:bottom w:val="none" w:sz="0" w:space="0" w:color="auto"/>
        <w:right w:val="none" w:sz="0" w:space="0" w:color="auto"/>
      </w:divBdr>
      <w:divsChild>
        <w:div w:id="1786847796">
          <w:marLeft w:val="0"/>
          <w:marRight w:val="0"/>
          <w:marTop w:val="0"/>
          <w:marBottom w:val="0"/>
          <w:divBdr>
            <w:top w:val="none" w:sz="0" w:space="0" w:color="auto"/>
            <w:left w:val="none" w:sz="0" w:space="0" w:color="auto"/>
            <w:bottom w:val="none" w:sz="0" w:space="0" w:color="auto"/>
            <w:right w:val="none" w:sz="0" w:space="0" w:color="auto"/>
          </w:divBdr>
          <w:divsChild>
            <w:div w:id="35742069">
              <w:marLeft w:val="0"/>
              <w:marRight w:val="0"/>
              <w:marTop w:val="0"/>
              <w:marBottom w:val="0"/>
              <w:divBdr>
                <w:top w:val="none" w:sz="0" w:space="0" w:color="auto"/>
                <w:left w:val="none" w:sz="0" w:space="0" w:color="auto"/>
                <w:bottom w:val="none" w:sz="0" w:space="0" w:color="auto"/>
                <w:right w:val="none" w:sz="0" w:space="0" w:color="auto"/>
              </w:divBdr>
            </w:div>
            <w:div w:id="18864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0960">
      <w:bodyDiv w:val="1"/>
      <w:marLeft w:val="0"/>
      <w:marRight w:val="0"/>
      <w:marTop w:val="0"/>
      <w:marBottom w:val="0"/>
      <w:divBdr>
        <w:top w:val="none" w:sz="0" w:space="0" w:color="auto"/>
        <w:left w:val="none" w:sz="0" w:space="0" w:color="auto"/>
        <w:bottom w:val="none" w:sz="0" w:space="0" w:color="auto"/>
        <w:right w:val="none" w:sz="0" w:space="0" w:color="auto"/>
      </w:divBdr>
    </w:div>
    <w:div w:id="1114865553">
      <w:bodyDiv w:val="1"/>
      <w:marLeft w:val="0"/>
      <w:marRight w:val="0"/>
      <w:marTop w:val="0"/>
      <w:marBottom w:val="0"/>
      <w:divBdr>
        <w:top w:val="none" w:sz="0" w:space="0" w:color="auto"/>
        <w:left w:val="none" w:sz="0" w:space="0" w:color="auto"/>
        <w:bottom w:val="none" w:sz="0" w:space="0" w:color="auto"/>
        <w:right w:val="none" w:sz="0" w:space="0" w:color="auto"/>
      </w:divBdr>
      <w:divsChild>
        <w:div w:id="794374122">
          <w:marLeft w:val="0"/>
          <w:marRight w:val="0"/>
          <w:marTop w:val="0"/>
          <w:marBottom w:val="0"/>
          <w:divBdr>
            <w:top w:val="none" w:sz="0" w:space="0" w:color="auto"/>
            <w:left w:val="none" w:sz="0" w:space="0" w:color="auto"/>
            <w:bottom w:val="none" w:sz="0" w:space="0" w:color="auto"/>
            <w:right w:val="none" w:sz="0" w:space="0" w:color="auto"/>
          </w:divBdr>
          <w:divsChild>
            <w:div w:id="332728989">
              <w:marLeft w:val="0"/>
              <w:marRight w:val="0"/>
              <w:marTop w:val="0"/>
              <w:marBottom w:val="0"/>
              <w:divBdr>
                <w:top w:val="none" w:sz="0" w:space="0" w:color="auto"/>
                <w:left w:val="none" w:sz="0" w:space="0" w:color="auto"/>
                <w:bottom w:val="none" w:sz="0" w:space="0" w:color="auto"/>
                <w:right w:val="none" w:sz="0" w:space="0" w:color="auto"/>
              </w:divBdr>
            </w:div>
            <w:div w:id="631206193">
              <w:marLeft w:val="0"/>
              <w:marRight w:val="0"/>
              <w:marTop w:val="0"/>
              <w:marBottom w:val="0"/>
              <w:divBdr>
                <w:top w:val="none" w:sz="0" w:space="0" w:color="auto"/>
                <w:left w:val="none" w:sz="0" w:space="0" w:color="auto"/>
                <w:bottom w:val="none" w:sz="0" w:space="0" w:color="auto"/>
                <w:right w:val="none" w:sz="0" w:space="0" w:color="auto"/>
              </w:divBdr>
            </w:div>
            <w:div w:id="808325079">
              <w:marLeft w:val="0"/>
              <w:marRight w:val="0"/>
              <w:marTop w:val="0"/>
              <w:marBottom w:val="0"/>
              <w:divBdr>
                <w:top w:val="none" w:sz="0" w:space="0" w:color="auto"/>
                <w:left w:val="none" w:sz="0" w:space="0" w:color="auto"/>
                <w:bottom w:val="none" w:sz="0" w:space="0" w:color="auto"/>
                <w:right w:val="none" w:sz="0" w:space="0" w:color="auto"/>
              </w:divBdr>
            </w:div>
            <w:div w:id="168951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5973">
      <w:bodyDiv w:val="1"/>
      <w:marLeft w:val="0"/>
      <w:marRight w:val="0"/>
      <w:marTop w:val="0"/>
      <w:marBottom w:val="0"/>
      <w:divBdr>
        <w:top w:val="none" w:sz="0" w:space="0" w:color="auto"/>
        <w:left w:val="none" w:sz="0" w:space="0" w:color="auto"/>
        <w:bottom w:val="none" w:sz="0" w:space="0" w:color="auto"/>
        <w:right w:val="none" w:sz="0" w:space="0" w:color="auto"/>
      </w:divBdr>
      <w:divsChild>
        <w:div w:id="600647307">
          <w:marLeft w:val="0"/>
          <w:marRight w:val="0"/>
          <w:marTop w:val="0"/>
          <w:marBottom w:val="0"/>
          <w:divBdr>
            <w:top w:val="none" w:sz="0" w:space="0" w:color="auto"/>
            <w:left w:val="none" w:sz="0" w:space="0" w:color="auto"/>
            <w:bottom w:val="none" w:sz="0" w:space="0" w:color="auto"/>
            <w:right w:val="none" w:sz="0" w:space="0" w:color="auto"/>
          </w:divBdr>
          <w:divsChild>
            <w:div w:id="286359168">
              <w:marLeft w:val="0"/>
              <w:marRight w:val="0"/>
              <w:marTop w:val="0"/>
              <w:marBottom w:val="0"/>
              <w:divBdr>
                <w:top w:val="none" w:sz="0" w:space="0" w:color="auto"/>
                <w:left w:val="none" w:sz="0" w:space="0" w:color="auto"/>
                <w:bottom w:val="none" w:sz="0" w:space="0" w:color="auto"/>
                <w:right w:val="none" w:sz="0" w:space="0" w:color="auto"/>
              </w:divBdr>
            </w:div>
            <w:div w:id="505025024">
              <w:marLeft w:val="0"/>
              <w:marRight w:val="0"/>
              <w:marTop w:val="0"/>
              <w:marBottom w:val="0"/>
              <w:divBdr>
                <w:top w:val="none" w:sz="0" w:space="0" w:color="auto"/>
                <w:left w:val="none" w:sz="0" w:space="0" w:color="auto"/>
                <w:bottom w:val="none" w:sz="0" w:space="0" w:color="auto"/>
                <w:right w:val="none" w:sz="0" w:space="0" w:color="auto"/>
              </w:divBdr>
            </w:div>
            <w:div w:id="1004430949">
              <w:marLeft w:val="0"/>
              <w:marRight w:val="0"/>
              <w:marTop w:val="0"/>
              <w:marBottom w:val="0"/>
              <w:divBdr>
                <w:top w:val="none" w:sz="0" w:space="0" w:color="auto"/>
                <w:left w:val="none" w:sz="0" w:space="0" w:color="auto"/>
                <w:bottom w:val="none" w:sz="0" w:space="0" w:color="auto"/>
                <w:right w:val="none" w:sz="0" w:space="0" w:color="auto"/>
              </w:divBdr>
            </w:div>
            <w:div w:id="1265066260">
              <w:marLeft w:val="0"/>
              <w:marRight w:val="0"/>
              <w:marTop w:val="0"/>
              <w:marBottom w:val="0"/>
              <w:divBdr>
                <w:top w:val="none" w:sz="0" w:space="0" w:color="auto"/>
                <w:left w:val="none" w:sz="0" w:space="0" w:color="auto"/>
                <w:bottom w:val="none" w:sz="0" w:space="0" w:color="auto"/>
                <w:right w:val="none" w:sz="0" w:space="0" w:color="auto"/>
              </w:divBdr>
            </w:div>
            <w:div w:id="192324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82819">
      <w:bodyDiv w:val="1"/>
      <w:marLeft w:val="0"/>
      <w:marRight w:val="0"/>
      <w:marTop w:val="0"/>
      <w:marBottom w:val="0"/>
      <w:divBdr>
        <w:top w:val="none" w:sz="0" w:space="0" w:color="auto"/>
        <w:left w:val="none" w:sz="0" w:space="0" w:color="auto"/>
        <w:bottom w:val="none" w:sz="0" w:space="0" w:color="auto"/>
        <w:right w:val="none" w:sz="0" w:space="0" w:color="auto"/>
      </w:divBdr>
    </w:div>
    <w:div w:id="1220896071">
      <w:bodyDiv w:val="1"/>
      <w:marLeft w:val="0"/>
      <w:marRight w:val="0"/>
      <w:marTop w:val="0"/>
      <w:marBottom w:val="0"/>
      <w:divBdr>
        <w:top w:val="none" w:sz="0" w:space="0" w:color="auto"/>
        <w:left w:val="none" w:sz="0" w:space="0" w:color="auto"/>
        <w:bottom w:val="none" w:sz="0" w:space="0" w:color="auto"/>
        <w:right w:val="none" w:sz="0" w:space="0" w:color="auto"/>
      </w:divBdr>
    </w:div>
    <w:div w:id="1275097395">
      <w:bodyDiv w:val="1"/>
      <w:marLeft w:val="0"/>
      <w:marRight w:val="0"/>
      <w:marTop w:val="0"/>
      <w:marBottom w:val="0"/>
      <w:divBdr>
        <w:top w:val="none" w:sz="0" w:space="0" w:color="auto"/>
        <w:left w:val="none" w:sz="0" w:space="0" w:color="auto"/>
        <w:bottom w:val="none" w:sz="0" w:space="0" w:color="auto"/>
        <w:right w:val="none" w:sz="0" w:space="0" w:color="auto"/>
      </w:divBdr>
    </w:div>
    <w:div w:id="1302466480">
      <w:bodyDiv w:val="1"/>
      <w:marLeft w:val="0"/>
      <w:marRight w:val="0"/>
      <w:marTop w:val="0"/>
      <w:marBottom w:val="0"/>
      <w:divBdr>
        <w:top w:val="none" w:sz="0" w:space="0" w:color="auto"/>
        <w:left w:val="none" w:sz="0" w:space="0" w:color="auto"/>
        <w:bottom w:val="none" w:sz="0" w:space="0" w:color="auto"/>
        <w:right w:val="none" w:sz="0" w:space="0" w:color="auto"/>
      </w:divBdr>
    </w:div>
    <w:div w:id="1327368069">
      <w:bodyDiv w:val="1"/>
      <w:marLeft w:val="0"/>
      <w:marRight w:val="0"/>
      <w:marTop w:val="0"/>
      <w:marBottom w:val="0"/>
      <w:divBdr>
        <w:top w:val="none" w:sz="0" w:space="0" w:color="auto"/>
        <w:left w:val="none" w:sz="0" w:space="0" w:color="auto"/>
        <w:bottom w:val="none" w:sz="0" w:space="0" w:color="auto"/>
        <w:right w:val="none" w:sz="0" w:space="0" w:color="auto"/>
      </w:divBdr>
    </w:div>
    <w:div w:id="1358123031">
      <w:bodyDiv w:val="1"/>
      <w:marLeft w:val="0"/>
      <w:marRight w:val="0"/>
      <w:marTop w:val="0"/>
      <w:marBottom w:val="0"/>
      <w:divBdr>
        <w:top w:val="none" w:sz="0" w:space="0" w:color="auto"/>
        <w:left w:val="none" w:sz="0" w:space="0" w:color="auto"/>
        <w:bottom w:val="none" w:sz="0" w:space="0" w:color="auto"/>
        <w:right w:val="none" w:sz="0" w:space="0" w:color="auto"/>
      </w:divBdr>
    </w:div>
    <w:div w:id="1406953988">
      <w:bodyDiv w:val="1"/>
      <w:marLeft w:val="0"/>
      <w:marRight w:val="0"/>
      <w:marTop w:val="0"/>
      <w:marBottom w:val="0"/>
      <w:divBdr>
        <w:top w:val="none" w:sz="0" w:space="0" w:color="auto"/>
        <w:left w:val="none" w:sz="0" w:space="0" w:color="auto"/>
        <w:bottom w:val="none" w:sz="0" w:space="0" w:color="auto"/>
        <w:right w:val="none" w:sz="0" w:space="0" w:color="auto"/>
      </w:divBdr>
    </w:div>
    <w:div w:id="1411734057">
      <w:bodyDiv w:val="1"/>
      <w:marLeft w:val="0"/>
      <w:marRight w:val="0"/>
      <w:marTop w:val="0"/>
      <w:marBottom w:val="0"/>
      <w:divBdr>
        <w:top w:val="none" w:sz="0" w:space="0" w:color="auto"/>
        <w:left w:val="none" w:sz="0" w:space="0" w:color="auto"/>
        <w:bottom w:val="none" w:sz="0" w:space="0" w:color="auto"/>
        <w:right w:val="none" w:sz="0" w:space="0" w:color="auto"/>
      </w:divBdr>
      <w:divsChild>
        <w:div w:id="398526790">
          <w:marLeft w:val="0"/>
          <w:marRight w:val="0"/>
          <w:marTop w:val="0"/>
          <w:marBottom w:val="0"/>
          <w:divBdr>
            <w:top w:val="none" w:sz="0" w:space="0" w:color="auto"/>
            <w:left w:val="none" w:sz="0" w:space="0" w:color="auto"/>
            <w:bottom w:val="none" w:sz="0" w:space="0" w:color="auto"/>
            <w:right w:val="none" w:sz="0" w:space="0" w:color="auto"/>
          </w:divBdr>
          <w:divsChild>
            <w:div w:id="16286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375615">
      <w:bodyDiv w:val="1"/>
      <w:marLeft w:val="0"/>
      <w:marRight w:val="0"/>
      <w:marTop w:val="0"/>
      <w:marBottom w:val="0"/>
      <w:divBdr>
        <w:top w:val="none" w:sz="0" w:space="0" w:color="auto"/>
        <w:left w:val="none" w:sz="0" w:space="0" w:color="auto"/>
        <w:bottom w:val="none" w:sz="0" w:space="0" w:color="auto"/>
        <w:right w:val="none" w:sz="0" w:space="0" w:color="auto"/>
      </w:divBdr>
    </w:div>
    <w:div w:id="1566572936">
      <w:bodyDiv w:val="1"/>
      <w:marLeft w:val="0"/>
      <w:marRight w:val="0"/>
      <w:marTop w:val="0"/>
      <w:marBottom w:val="0"/>
      <w:divBdr>
        <w:top w:val="none" w:sz="0" w:space="0" w:color="auto"/>
        <w:left w:val="none" w:sz="0" w:space="0" w:color="auto"/>
        <w:bottom w:val="none" w:sz="0" w:space="0" w:color="auto"/>
        <w:right w:val="none" w:sz="0" w:space="0" w:color="auto"/>
      </w:divBdr>
    </w:div>
    <w:div w:id="1647540920">
      <w:bodyDiv w:val="1"/>
      <w:marLeft w:val="0"/>
      <w:marRight w:val="0"/>
      <w:marTop w:val="0"/>
      <w:marBottom w:val="0"/>
      <w:divBdr>
        <w:top w:val="none" w:sz="0" w:space="0" w:color="auto"/>
        <w:left w:val="none" w:sz="0" w:space="0" w:color="auto"/>
        <w:bottom w:val="none" w:sz="0" w:space="0" w:color="auto"/>
        <w:right w:val="none" w:sz="0" w:space="0" w:color="auto"/>
      </w:divBdr>
    </w:div>
    <w:div w:id="1744989913">
      <w:bodyDiv w:val="1"/>
      <w:marLeft w:val="0"/>
      <w:marRight w:val="0"/>
      <w:marTop w:val="0"/>
      <w:marBottom w:val="0"/>
      <w:divBdr>
        <w:top w:val="none" w:sz="0" w:space="0" w:color="auto"/>
        <w:left w:val="none" w:sz="0" w:space="0" w:color="auto"/>
        <w:bottom w:val="none" w:sz="0" w:space="0" w:color="auto"/>
        <w:right w:val="none" w:sz="0" w:space="0" w:color="auto"/>
      </w:divBdr>
      <w:divsChild>
        <w:div w:id="871263452">
          <w:marLeft w:val="0"/>
          <w:marRight w:val="0"/>
          <w:marTop w:val="0"/>
          <w:marBottom w:val="0"/>
          <w:divBdr>
            <w:top w:val="none" w:sz="0" w:space="0" w:color="auto"/>
            <w:left w:val="none" w:sz="0" w:space="0" w:color="auto"/>
            <w:bottom w:val="none" w:sz="0" w:space="0" w:color="auto"/>
            <w:right w:val="none" w:sz="0" w:space="0" w:color="auto"/>
          </w:divBdr>
          <w:divsChild>
            <w:div w:id="182126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09856">
      <w:bodyDiv w:val="1"/>
      <w:marLeft w:val="0"/>
      <w:marRight w:val="0"/>
      <w:marTop w:val="0"/>
      <w:marBottom w:val="0"/>
      <w:divBdr>
        <w:top w:val="none" w:sz="0" w:space="0" w:color="auto"/>
        <w:left w:val="none" w:sz="0" w:space="0" w:color="auto"/>
        <w:bottom w:val="none" w:sz="0" w:space="0" w:color="auto"/>
        <w:right w:val="none" w:sz="0" w:space="0" w:color="auto"/>
      </w:divBdr>
      <w:divsChild>
        <w:div w:id="1444152833">
          <w:marLeft w:val="0"/>
          <w:marRight w:val="0"/>
          <w:marTop w:val="0"/>
          <w:marBottom w:val="0"/>
          <w:divBdr>
            <w:top w:val="none" w:sz="0" w:space="0" w:color="auto"/>
            <w:left w:val="none" w:sz="0" w:space="0" w:color="auto"/>
            <w:bottom w:val="none" w:sz="0" w:space="0" w:color="auto"/>
            <w:right w:val="none" w:sz="0" w:space="0" w:color="auto"/>
          </w:divBdr>
          <w:divsChild>
            <w:div w:id="103771395">
              <w:marLeft w:val="0"/>
              <w:marRight w:val="0"/>
              <w:marTop w:val="0"/>
              <w:marBottom w:val="0"/>
              <w:divBdr>
                <w:top w:val="none" w:sz="0" w:space="0" w:color="auto"/>
                <w:left w:val="none" w:sz="0" w:space="0" w:color="auto"/>
                <w:bottom w:val="none" w:sz="0" w:space="0" w:color="auto"/>
                <w:right w:val="none" w:sz="0" w:space="0" w:color="auto"/>
              </w:divBdr>
            </w:div>
            <w:div w:id="251934756">
              <w:marLeft w:val="0"/>
              <w:marRight w:val="0"/>
              <w:marTop w:val="0"/>
              <w:marBottom w:val="0"/>
              <w:divBdr>
                <w:top w:val="none" w:sz="0" w:space="0" w:color="auto"/>
                <w:left w:val="none" w:sz="0" w:space="0" w:color="auto"/>
                <w:bottom w:val="none" w:sz="0" w:space="0" w:color="auto"/>
                <w:right w:val="none" w:sz="0" w:space="0" w:color="auto"/>
              </w:divBdr>
            </w:div>
            <w:div w:id="968436000">
              <w:marLeft w:val="0"/>
              <w:marRight w:val="0"/>
              <w:marTop w:val="0"/>
              <w:marBottom w:val="0"/>
              <w:divBdr>
                <w:top w:val="none" w:sz="0" w:space="0" w:color="auto"/>
                <w:left w:val="none" w:sz="0" w:space="0" w:color="auto"/>
                <w:bottom w:val="none" w:sz="0" w:space="0" w:color="auto"/>
                <w:right w:val="none" w:sz="0" w:space="0" w:color="auto"/>
              </w:divBdr>
            </w:div>
            <w:div w:id="1005135727">
              <w:marLeft w:val="0"/>
              <w:marRight w:val="0"/>
              <w:marTop w:val="0"/>
              <w:marBottom w:val="0"/>
              <w:divBdr>
                <w:top w:val="none" w:sz="0" w:space="0" w:color="auto"/>
                <w:left w:val="none" w:sz="0" w:space="0" w:color="auto"/>
                <w:bottom w:val="none" w:sz="0" w:space="0" w:color="auto"/>
                <w:right w:val="none" w:sz="0" w:space="0" w:color="auto"/>
              </w:divBdr>
            </w:div>
            <w:div w:id="1154104873">
              <w:marLeft w:val="0"/>
              <w:marRight w:val="0"/>
              <w:marTop w:val="0"/>
              <w:marBottom w:val="0"/>
              <w:divBdr>
                <w:top w:val="none" w:sz="0" w:space="0" w:color="auto"/>
                <w:left w:val="none" w:sz="0" w:space="0" w:color="auto"/>
                <w:bottom w:val="none" w:sz="0" w:space="0" w:color="auto"/>
                <w:right w:val="none" w:sz="0" w:space="0" w:color="auto"/>
              </w:divBdr>
            </w:div>
            <w:div w:id="1364329825">
              <w:marLeft w:val="0"/>
              <w:marRight w:val="0"/>
              <w:marTop w:val="0"/>
              <w:marBottom w:val="0"/>
              <w:divBdr>
                <w:top w:val="none" w:sz="0" w:space="0" w:color="auto"/>
                <w:left w:val="none" w:sz="0" w:space="0" w:color="auto"/>
                <w:bottom w:val="none" w:sz="0" w:space="0" w:color="auto"/>
                <w:right w:val="none" w:sz="0" w:space="0" w:color="auto"/>
              </w:divBdr>
            </w:div>
            <w:div w:id="1394083155">
              <w:marLeft w:val="0"/>
              <w:marRight w:val="0"/>
              <w:marTop w:val="0"/>
              <w:marBottom w:val="0"/>
              <w:divBdr>
                <w:top w:val="none" w:sz="0" w:space="0" w:color="auto"/>
                <w:left w:val="none" w:sz="0" w:space="0" w:color="auto"/>
                <w:bottom w:val="none" w:sz="0" w:space="0" w:color="auto"/>
                <w:right w:val="none" w:sz="0" w:space="0" w:color="auto"/>
              </w:divBdr>
            </w:div>
            <w:div w:id="1756440696">
              <w:marLeft w:val="0"/>
              <w:marRight w:val="0"/>
              <w:marTop w:val="0"/>
              <w:marBottom w:val="0"/>
              <w:divBdr>
                <w:top w:val="none" w:sz="0" w:space="0" w:color="auto"/>
                <w:left w:val="none" w:sz="0" w:space="0" w:color="auto"/>
                <w:bottom w:val="none" w:sz="0" w:space="0" w:color="auto"/>
                <w:right w:val="none" w:sz="0" w:space="0" w:color="auto"/>
              </w:divBdr>
            </w:div>
            <w:div w:id="197764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28354">
      <w:bodyDiv w:val="1"/>
      <w:marLeft w:val="0"/>
      <w:marRight w:val="0"/>
      <w:marTop w:val="0"/>
      <w:marBottom w:val="0"/>
      <w:divBdr>
        <w:top w:val="none" w:sz="0" w:space="0" w:color="auto"/>
        <w:left w:val="none" w:sz="0" w:space="0" w:color="auto"/>
        <w:bottom w:val="none" w:sz="0" w:space="0" w:color="auto"/>
        <w:right w:val="none" w:sz="0" w:space="0" w:color="auto"/>
      </w:divBdr>
    </w:div>
    <w:div w:id="1808939201">
      <w:bodyDiv w:val="1"/>
      <w:marLeft w:val="0"/>
      <w:marRight w:val="0"/>
      <w:marTop w:val="0"/>
      <w:marBottom w:val="0"/>
      <w:divBdr>
        <w:top w:val="none" w:sz="0" w:space="0" w:color="auto"/>
        <w:left w:val="none" w:sz="0" w:space="0" w:color="auto"/>
        <w:bottom w:val="none" w:sz="0" w:space="0" w:color="auto"/>
        <w:right w:val="none" w:sz="0" w:space="0" w:color="auto"/>
      </w:divBdr>
    </w:div>
    <w:div w:id="1822649540">
      <w:bodyDiv w:val="1"/>
      <w:marLeft w:val="0"/>
      <w:marRight w:val="0"/>
      <w:marTop w:val="0"/>
      <w:marBottom w:val="0"/>
      <w:divBdr>
        <w:top w:val="none" w:sz="0" w:space="0" w:color="auto"/>
        <w:left w:val="none" w:sz="0" w:space="0" w:color="auto"/>
        <w:bottom w:val="none" w:sz="0" w:space="0" w:color="auto"/>
        <w:right w:val="none" w:sz="0" w:space="0" w:color="auto"/>
      </w:divBdr>
    </w:div>
    <w:div w:id="1827743975">
      <w:bodyDiv w:val="1"/>
      <w:marLeft w:val="0"/>
      <w:marRight w:val="0"/>
      <w:marTop w:val="0"/>
      <w:marBottom w:val="0"/>
      <w:divBdr>
        <w:top w:val="none" w:sz="0" w:space="0" w:color="auto"/>
        <w:left w:val="none" w:sz="0" w:space="0" w:color="auto"/>
        <w:bottom w:val="none" w:sz="0" w:space="0" w:color="auto"/>
        <w:right w:val="none" w:sz="0" w:space="0" w:color="auto"/>
      </w:divBdr>
    </w:div>
    <w:div w:id="1841382260">
      <w:bodyDiv w:val="1"/>
      <w:marLeft w:val="0"/>
      <w:marRight w:val="0"/>
      <w:marTop w:val="0"/>
      <w:marBottom w:val="0"/>
      <w:divBdr>
        <w:top w:val="none" w:sz="0" w:space="0" w:color="auto"/>
        <w:left w:val="none" w:sz="0" w:space="0" w:color="auto"/>
        <w:bottom w:val="none" w:sz="0" w:space="0" w:color="auto"/>
        <w:right w:val="none" w:sz="0" w:space="0" w:color="auto"/>
      </w:divBdr>
      <w:divsChild>
        <w:div w:id="910308358">
          <w:marLeft w:val="0"/>
          <w:marRight w:val="0"/>
          <w:marTop w:val="0"/>
          <w:marBottom w:val="0"/>
          <w:divBdr>
            <w:top w:val="none" w:sz="0" w:space="0" w:color="auto"/>
            <w:left w:val="none" w:sz="0" w:space="0" w:color="auto"/>
            <w:bottom w:val="none" w:sz="0" w:space="0" w:color="auto"/>
            <w:right w:val="none" w:sz="0" w:space="0" w:color="auto"/>
          </w:divBdr>
          <w:divsChild>
            <w:div w:id="4869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67294">
      <w:bodyDiv w:val="1"/>
      <w:marLeft w:val="0"/>
      <w:marRight w:val="0"/>
      <w:marTop w:val="0"/>
      <w:marBottom w:val="0"/>
      <w:divBdr>
        <w:top w:val="none" w:sz="0" w:space="0" w:color="auto"/>
        <w:left w:val="none" w:sz="0" w:space="0" w:color="auto"/>
        <w:bottom w:val="none" w:sz="0" w:space="0" w:color="auto"/>
        <w:right w:val="none" w:sz="0" w:space="0" w:color="auto"/>
      </w:divBdr>
    </w:div>
    <w:div w:id="1883397418">
      <w:bodyDiv w:val="1"/>
      <w:marLeft w:val="0"/>
      <w:marRight w:val="0"/>
      <w:marTop w:val="0"/>
      <w:marBottom w:val="0"/>
      <w:divBdr>
        <w:top w:val="none" w:sz="0" w:space="0" w:color="auto"/>
        <w:left w:val="none" w:sz="0" w:space="0" w:color="auto"/>
        <w:bottom w:val="none" w:sz="0" w:space="0" w:color="auto"/>
        <w:right w:val="none" w:sz="0" w:space="0" w:color="auto"/>
      </w:divBdr>
    </w:div>
    <w:div w:id="1886138935">
      <w:bodyDiv w:val="1"/>
      <w:marLeft w:val="0"/>
      <w:marRight w:val="0"/>
      <w:marTop w:val="0"/>
      <w:marBottom w:val="0"/>
      <w:divBdr>
        <w:top w:val="none" w:sz="0" w:space="0" w:color="auto"/>
        <w:left w:val="none" w:sz="0" w:space="0" w:color="auto"/>
        <w:bottom w:val="none" w:sz="0" w:space="0" w:color="auto"/>
        <w:right w:val="none" w:sz="0" w:space="0" w:color="auto"/>
      </w:divBdr>
    </w:div>
    <w:div w:id="1900090874">
      <w:bodyDiv w:val="1"/>
      <w:marLeft w:val="0"/>
      <w:marRight w:val="0"/>
      <w:marTop w:val="0"/>
      <w:marBottom w:val="0"/>
      <w:divBdr>
        <w:top w:val="none" w:sz="0" w:space="0" w:color="auto"/>
        <w:left w:val="none" w:sz="0" w:space="0" w:color="auto"/>
        <w:bottom w:val="none" w:sz="0" w:space="0" w:color="auto"/>
        <w:right w:val="none" w:sz="0" w:space="0" w:color="auto"/>
      </w:divBdr>
    </w:div>
    <w:div w:id="1909267154">
      <w:bodyDiv w:val="1"/>
      <w:marLeft w:val="0"/>
      <w:marRight w:val="0"/>
      <w:marTop w:val="0"/>
      <w:marBottom w:val="0"/>
      <w:divBdr>
        <w:top w:val="none" w:sz="0" w:space="0" w:color="auto"/>
        <w:left w:val="none" w:sz="0" w:space="0" w:color="auto"/>
        <w:bottom w:val="none" w:sz="0" w:space="0" w:color="auto"/>
        <w:right w:val="none" w:sz="0" w:space="0" w:color="auto"/>
      </w:divBdr>
      <w:divsChild>
        <w:div w:id="31812850">
          <w:marLeft w:val="1166"/>
          <w:marRight w:val="0"/>
          <w:marTop w:val="67"/>
          <w:marBottom w:val="0"/>
          <w:divBdr>
            <w:top w:val="none" w:sz="0" w:space="0" w:color="auto"/>
            <w:left w:val="none" w:sz="0" w:space="0" w:color="auto"/>
            <w:bottom w:val="none" w:sz="0" w:space="0" w:color="auto"/>
            <w:right w:val="none" w:sz="0" w:space="0" w:color="auto"/>
          </w:divBdr>
        </w:div>
        <w:div w:id="165441976">
          <w:marLeft w:val="1166"/>
          <w:marRight w:val="0"/>
          <w:marTop w:val="67"/>
          <w:marBottom w:val="0"/>
          <w:divBdr>
            <w:top w:val="none" w:sz="0" w:space="0" w:color="auto"/>
            <w:left w:val="none" w:sz="0" w:space="0" w:color="auto"/>
            <w:bottom w:val="none" w:sz="0" w:space="0" w:color="auto"/>
            <w:right w:val="none" w:sz="0" w:space="0" w:color="auto"/>
          </w:divBdr>
        </w:div>
        <w:div w:id="517351272">
          <w:marLeft w:val="1166"/>
          <w:marRight w:val="0"/>
          <w:marTop w:val="67"/>
          <w:marBottom w:val="0"/>
          <w:divBdr>
            <w:top w:val="none" w:sz="0" w:space="0" w:color="auto"/>
            <w:left w:val="none" w:sz="0" w:space="0" w:color="auto"/>
            <w:bottom w:val="none" w:sz="0" w:space="0" w:color="auto"/>
            <w:right w:val="none" w:sz="0" w:space="0" w:color="auto"/>
          </w:divBdr>
        </w:div>
        <w:div w:id="914707340">
          <w:marLeft w:val="360"/>
          <w:marRight w:val="0"/>
          <w:marTop w:val="77"/>
          <w:marBottom w:val="0"/>
          <w:divBdr>
            <w:top w:val="none" w:sz="0" w:space="0" w:color="auto"/>
            <w:left w:val="none" w:sz="0" w:space="0" w:color="auto"/>
            <w:bottom w:val="none" w:sz="0" w:space="0" w:color="auto"/>
            <w:right w:val="none" w:sz="0" w:space="0" w:color="auto"/>
          </w:divBdr>
        </w:div>
        <w:div w:id="1151872912">
          <w:marLeft w:val="1166"/>
          <w:marRight w:val="0"/>
          <w:marTop w:val="67"/>
          <w:marBottom w:val="0"/>
          <w:divBdr>
            <w:top w:val="none" w:sz="0" w:space="0" w:color="auto"/>
            <w:left w:val="none" w:sz="0" w:space="0" w:color="auto"/>
            <w:bottom w:val="none" w:sz="0" w:space="0" w:color="auto"/>
            <w:right w:val="none" w:sz="0" w:space="0" w:color="auto"/>
          </w:divBdr>
        </w:div>
        <w:div w:id="1188257778">
          <w:marLeft w:val="1166"/>
          <w:marRight w:val="0"/>
          <w:marTop w:val="67"/>
          <w:marBottom w:val="0"/>
          <w:divBdr>
            <w:top w:val="none" w:sz="0" w:space="0" w:color="auto"/>
            <w:left w:val="none" w:sz="0" w:space="0" w:color="auto"/>
            <w:bottom w:val="none" w:sz="0" w:space="0" w:color="auto"/>
            <w:right w:val="none" w:sz="0" w:space="0" w:color="auto"/>
          </w:divBdr>
        </w:div>
        <w:div w:id="1595750024">
          <w:marLeft w:val="360"/>
          <w:marRight w:val="0"/>
          <w:marTop w:val="77"/>
          <w:marBottom w:val="0"/>
          <w:divBdr>
            <w:top w:val="none" w:sz="0" w:space="0" w:color="auto"/>
            <w:left w:val="none" w:sz="0" w:space="0" w:color="auto"/>
            <w:bottom w:val="none" w:sz="0" w:space="0" w:color="auto"/>
            <w:right w:val="none" w:sz="0" w:space="0" w:color="auto"/>
          </w:divBdr>
        </w:div>
        <w:div w:id="1674717825">
          <w:marLeft w:val="360"/>
          <w:marRight w:val="0"/>
          <w:marTop w:val="77"/>
          <w:marBottom w:val="0"/>
          <w:divBdr>
            <w:top w:val="none" w:sz="0" w:space="0" w:color="auto"/>
            <w:left w:val="none" w:sz="0" w:space="0" w:color="auto"/>
            <w:bottom w:val="none" w:sz="0" w:space="0" w:color="auto"/>
            <w:right w:val="none" w:sz="0" w:space="0" w:color="auto"/>
          </w:divBdr>
        </w:div>
        <w:div w:id="1730416345">
          <w:marLeft w:val="360"/>
          <w:marRight w:val="0"/>
          <w:marTop w:val="77"/>
          <w:marBottom w:val="0"/>
          <w:divBdr>
            <w:top w:val="none" w:sz="0" w:space="0" w:color="auto"/>
            <w:left w:val="none" w:sz="0" w:space="0" w:color="auto"/>
            <w:bottom w:val="none" w:sz="0" w:space="0" w:color="auto"/>
            <w:right w:val="none" w:sz="0" w:space="0" w:color="auto"/>
          </w:divBdr>
        </w:div>
        <w:div w:id="2054888373">
          <w:marLeft w:val="360"/>
          <w:marRight w:val="0"/>
          <w:marTop w:val="77"/>
          <w:marBottom w:val="0"/>
          <w:divBdr>
            <w:top w:val="none" w:sz="0" w:space="0" w:color="auto"/>
            <w:left w:val="none" w:sz="0" w:space="0" w:color="auto"/>
            <w:bottom w:val="none" w:sz="0" w:space="0" w:color="auto"/>
            <w:right w:val="none" w:sz="0" w:space="0" w:color="auto"/>
          </w:divBdr>
        </w:div>
      </w:divsChild>
    </w:div>
    <w:div w:id="1922791033">
      <w:bodyDiv w:val="1"/>
      <w:marLeft w:val="0"/>
      <w:marRight w:val="0"/>
      <w:marTop w:val="0"/>
      <w:marBottom w:val="0"/>
      <w:divBdr>
        <w:top w:val="none" w:sz="0" w:space="0" w:color="auto"/>
        <w:left w:val="none" w:sz="0" w:space="0" w:color="auto"/>
        <w:bottom w:val="none" w:sz="0" w:space="0" w:color="auto"/>
        <w:right w:val="none" w:sz="0" w:space="0" w:color="auto"/>
      </w:divBdr>
      <w:divsChild>
        <w:div w:id="1471096657">
          <w:marLeft w:val="0"/>
          <w:marRight w:val="0"/>
          <w:marTop w:val="0"/>
          <w:marBottom w:val="0"/>
          <w:divBdr>
            <w:top w:val="none" w:sz="0" w:space="0" w:color="auto"/>
            <w:left w:val="none" w:sz="0" w:space="0" w:color="auto"/>
            <w:bottom w:val="none" w:sz="0" w:space="0" w:color="auto"/>
            <w:right w:val="none" w:sz="0" w:space="0" w:color="auto"/>
          </w:divBdr>
          <w:divsChild>
            <w:div w:id="103811598">
              <w:marLeft w:val="0"/>
              <w:marRight w:val="0"/>
              <w:marTop w:val="0"/>
              <w:marBottom w:val="0"/>
              <w:divBdr>
                <w:top w:val="none" w:sz="0" w:space="0" w:color="auto"/>
                <w:left w:val="none" w:sz="0" w:space="0" w:color="auto"/>
                <w:bottom w:val="none" w:sz="0" w:space="0" w:color="auto"/>
                <w:right w:val="none" w:sz="0" w:space="0" w:color="auto"/>
              </w:divBdr>
            </w:div>
            <w:div w:id="190649873">
              <w:marLeft w:val="0"/>
              <w:marRight w:val="0"/>
              <w:marTop w:val="0"/>
              <w:marBottom w:val="0"/>
              <w:divBdr>
                <w:top w:val="none" w:sz="0" w:space="0" w:color="auto"/>
                <w:left w:val="none" w:sz="0" w:space="0" w:color="auto"/>
                <w:bottom w:val="none" w:sz="0" w:space="0" w:color="auto"/>
                <w:right w:val="none" w:sz="0" w:space="0" w:color="auto"/>
              </w:divBdr>
            </w:div>
            <w:div w:id="684597989">
              <w:marLeft w:val="0"/>
              <w:marRight w:val="0"/>
              <w:marTop w:val="0"/>
              <w:marBottom w:val="0"/>
              <w:divBdr>
                <w:top w:val="none" w:sz="0" w:space="0" w:color="auto"/>
                <w:left w:val="none" w:sz="0" w:space="0" w:color="auto"/>
                <w:bottom w:val="none" w:sz="0" w:space="0" w:color="auto"/>
                <w:right w:val="none" w:sz="0" w:space="0" w:color="auto"/>
              </w:divBdr>
            </w:div>
            <w:div w:id="766581288">
              <w:marLeft w:val="0"/>
              <w:marRight w:val="0"/>
              <w:marTop w:val="0"/>
              <w:marBottom w:val="0"/>
              <w:divBdr>
                <w:top w:val="none" w:sz="0" w:space="0" w:color="auto"/>
                <w:left w:val="none" w:sz="0" w:space="0" w:color="auto"/>
                <w:bottom w:val="none" w:sz="0" w:space="0" w:color="auto"/>
                <w:right w:val="none" w:sz="0" w:space="0" w:color="auto"/>
              </w:divBdr>
            </w:div>
            <w:div w:id="1104767814">
              <w:marLeft w:val="0"/>
              <w:marRight w:val="0"/>
              <w:marTop w:val="0"/>
              <w:marBottom w:val="0"/>
              <w:divBdr>
                <w:top w:val="none" w:sz="0" w:space="0" w:color="auto"/>
                <w:left w:val="none" w:sz="0" w:space="0" w:color="auto"/>
                <w:bottom w:val="none" w:sz="0" w:space="0" w:color="auto"/>
                <w:right w:val="none" w:sz="0" w:space="0" w:color="auto"/>
              </w:divBdr>
            </w:div>
            <w:div w:id="1333602209">
              <w:marLeft w:val="0"/>
              <w:marRight w:val="0"/>
              <w:marTop w:val="0"/>
              <w:marBottom w:val="0"/>
              <w:divBdr>
                <w:top w:val="none" w:sz="0" w:space="0" w:color="auto"/>
                <w:left w:val="none" w:sz="0" w:space="0" w:color="auto"/>
                <w:bottom w:val="none" w:sz="0" w:space="0" w:color="auto"/>
                <w:right w:val="none" w:sz="0" w:space="0" w:color="auto"/>
              </w:divBdr>
            </w:div>
            <w:div w:id="1349327376">
              <w:marLeft w:val="0"/>
              <w:marRight w:val="0"/>
              <w:marTop w:val="0"/>
              <w:marBottom w:val="0"/>
              <w:divBdr>
                <w:top w:val="none" w:sz="0" w:space="0" w:color="auto"/>
                <w:left w:val="none" w:sz="0" w:space="0" w:color="auto"/>
                <w:bottom w:val="none" w:sz="0" w:space="0" w:color="auto"/>
                <w:right w:val="none" w:sz="0" w:space="0" w:color="auto"/>
              </w:divBdr>
            </w:div>
            <w:div w:id="1498887608">
              <w:marLeft w:val="0"/>
              <w:marRight w:val="0"/>
              <w:marTop w:val="0"/>
              <w:marBottom w:val="0"/>
              <w:divBdr>
                <w:top w:val="none" w:sz="0" w:space="0" w:color="auto"/>
                <w:left w:val="none" w:sz="0" w:space="0" w:color="auto"/>
                <w:bottom w:val="none" w:sz="0" w:space="0" w:color="auto"/>
                <w:right w:val="none" w:sz="0" w:space="0" w:color="auto"/>
              </w:divBdr>
            </w:div>
            <w:div w:id="1506897372">
              <w:marLeft w:val="0"/>
              <w:marRight w:val="0"/>
              <w:marTop w:val="0"/>
              <w:marBottom w:val="0"/>
              <w:divBdr>
                <w:top w:val="none" w:sz="0" w:space="0" w:color="auto"/>
                <w:left w:val="none" w:sz="0" w:space="0" w:color="auto"/>
                <w:bottom w:val="none" w:sz="0" w:space="0" w:color="auto"/>
                <w:right w:val="none" w:sz="0" w:space="0" w:color="auto"/>
              </w:divBdr>
            </w:div>
            <w:div w:id="1527018546">
              <w:marLeft w:val="0"/>
              <w:marRight w:val="0"/>
              <w:marTop w:val="0"/>
              <w:marBottom w:val="0"/>
              <w:divBdr>
                <w:top w:val="none" w:sz="0" w:space="0" w:color="auto"/>
                <w:left w:val="none" w:sz="0" w:space="0" w:color="auto"/>
                <w:bottom w:val="none" w:sz="0" w:space="0" w:color="auto"/>
                <w:right w:val="none" w:sz="0" w:space="0" w:color="auto"/>
              </w:divBdr>
            </w:div>
            <w:div w:id="191582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10266">
      <w:bodyDiv w:val="1"/>
      <w:marLeft w:val="0"/>
      <w:marRight w:val="0"/>
      <w:marTop w:val="0"/>
      <w:marBottom w:val="0"/>
      <w:divBdr>
        <w:top w:val="none" w:sz="0" w:space="0" w:color="auto"/>
        <w:left w:val="none" w:sz="0" w:space="0" w:color="auto"/>
        <w:bottom w:val="none" w:sz="0" w:space="0" w:color="auto"/>
        <w:right w:val="none" w:sz="0" w:space="0" w:color="auto"/>
      </w:divBdr>
      <w:divsChild>
        <w:div w:id="1906060207">
          <w:marLeft w:val="0"/>
          <w:marRight w:val="0"/>
          <w:marTop w:val="0"/>
          <w:marBottom w:val="0"/>
          <w:divBdr>
            <w:top w:val="none" w:sz="0" w:space="0" w:color="auto"/>
            <w:left w:val="none" w:sz="0" w:space="0" w:color="auto"/>
            <w:bottom w:val="none" w:sz="0" w:space="0" w:color="auto"/>
            <w:right w:val="none" w:sz="0" w:space="0" w:color="auto"/>
          </w:divBdr>
          <w:divsChild>
            <w:div w:id="329219775">
              <w:marLeft w:val="0"/>
              <w:marRight w:val="0"/>
              <w:marTop w:val="0"/>
              <w:marBottom w:val="0"/>
              <w:divBdr>
                <w:top w:val="none" w:sz="0" w:space="0" w:color="auto"/>
                <w:left w:val="none" w:sz="0" w:space="0" w:color="auto"/>
                <w:bottom w:val="none" w:sz="0" w:space="0" w:color="auto"/>
                <w:right w:val="none" w:sz="0" w:space="0" w:color="auto"/>
              </w:divBdr>
            </w:div>
            <w:div w:id="1168399807">
              <w:marLeft w:val="0"/>
              <w:marRight w:val="0"/>
              <w:marTop w:val="0"/>
              <w:marBottom w:val="0"/>
              <w:divBdr>
                <w:top w:val="none" w:sz="0" w:space="0" w:color="auto"/>
                <w:left w:val="none" w:sz="0" w:space="0" w:color="auto"/>
                <w:bottom w:val="none" w:sz="0" w:space="0" w:color="auto"/>
                <w:right w:val="none" w:sz="0" w:space="0" w:color="auto"/>
              </w:divBdr>
            </w:div>
            <w:div w:id="1275943986">
              <w:marLeft w:val="0"/>
              <w:marRight w:val="0"/>
              <w:marTop w:val="0"/>
              <w:marBottom w:val="0"/>
              <w:divBdr>
                <w:top w:val="none" w:sz="0" w:space="0" w:color="auto"/>
                <w:left w:val="none" w:sz="0" w:space="0" w:color="auto"/>
                <w:bottom w:val="none" w:sz="0" w:space="0" w:color="auto"/>
                <w:right w:val="none" w:sz="0" w:space="0" w:color="auto"/>
              </w:divBdr>
            </w:div>
            <w:div w:id="1326782984">
              <w:marLeft w:val="0"/>
              <w:marRight w:val="0"/>
              <w:marTop w:val="0"/>
              <w:marBottom w:val="0"/>
              <w:divBdr>
                <w:top w:val="none" w:sz="0" w:space="0" w:color="auto"/>
                <w:left w:val="none" w:sz="0" w:space="0" w:color="auto"/>
                <w:bottom w:val="none" w:sz="0" w:space="0" w:color="auto"/>
                <w:right w:val="none" w:sz="0" w:space="0" w:color="auto"/>
              </w:divBdr>
            </w:div>
            <w:div w:id="136964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9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3.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tmlcitrix.clm.ibmcloud.com/Citrix/TataMotorsWeb/"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tmlrda.clm.ibmcloud.com:9443/webrda/rda" TargetMode="External"/><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IBM\DocumentFactory\packages\Basic\PMMFULAP.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0EA133-F19A-42D9-BF76-F3BD6B656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PMMFULAP</Template>
  <TotalTime>0</TotalTime>
  <Pages>72</Pages>
  <Words>6950</Words>
  <Characters>39619</Characters>
  <Application>Microsoft Office Word</Application>
  <DocSecurity>4</DocSecurity>
  <Lines>330</Lines>
  <Paragraphs>92</Paragraphs>
  <ScaleCrop>false</ScaleCrop>
  <HeadingPairs>
    <vt:vector size="2" baseType="variant">
      <vt:variant>
        <vt:lpstr>Title</vt:lpstr>
      </vt:variant>
      <vt:variant>
        <vt:i4>1</vt:i4>
      </vt:variant>
    </vt:vector>
  </HeadingPairs>
  <TitlesOfParts>
    <vt:vector size="1" baseType="lpstr">
      <vt:lpstr>TfL LRUC Deliverables Management Process</vt:lpstr>
    </vt:vector>
  </TitlesOfParts>
  <Company>IBM</Company>
  <LinksUpToDate>false</LinksUpToDate>
  <CharactersWithSpaces>46477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TfL LRUC Deliverables Management Process</dc:title>
  <dc:subject>Deliverables Management</dc:subject>
  <dc:creator>Adam Barrett</dc:creator>
  <cp:keywords/>
  <dc:description/>
  <cp:lastModifiedBy>Badiger, Manjunath</cp:lastModifiedBy>
  <cp:revision>2</cp:revision>
  <cp:lastPrinted>2016-06-07T14:09:00Z</cp:lastPrinted>
  <dcterms:created xsi:type="dcterms:W3CDTF">2016-12-09T08:13:00Z</dcterms:created>
  <dcterms:modified xsi:type="dcterms:W3CDTF">2016-12-09T08:13:00Z</dcterms:modified>
</cp:coreProperties>
</file>